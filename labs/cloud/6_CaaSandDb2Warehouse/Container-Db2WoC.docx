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B340FD" w14:textId="40A583C1" w:rsidR="00BF70EF" w:rsidRPr="000F555B" w:rsidRDefault="005720F0" w:rsidP="008637CD">
      <w:pPr>
        <w:pStyle w:val="Heading3"/>
      </w:pPr>
      <w:bookmarkStart w:id="0" w:name="_Toc489544940"/>
      <w:bookmarkStart w:id="1" w:name="_Toc506209758"/>
      <w:bookmarkStart w:id="2" w:name="_Toc425796990"/>
      <w:r w:rsidRPr="000F555B">
        <w:t xml:space="preserve">1. </w:t>
      </w:r>
      <w:r w:rsidR="00E17636" w:rsidRPr="000F555B">
        <w:t>Introduction</w:t>
      </w:r>
      <w:bookmarkEnd w:id="0"/>
      <w:bookmarkEnd w:id="1"/>
    </w:p>
    <w:p w14:paraId="02E85012" w14:textId="5BA3210A" w:rsidR="00CD6871" w:rsidRDefault="00F6021C" w:rsidP="00BF70EF">
      <w:r>
        <w:t xml:space="preserve">The lab will use IBM </w:t>
      </w:r>
      <w:r w:rsidR="00A91B4C">
        <w:t>Cloud</w:t>
      </w:r>
      <w:r>
        <w:t xml:space="preserve"> </w:t>
      </w:r>
      <w:r w:rsidR="009216E9">
        <w:t>for executing the application in containers</w:t>
      </w:r>
      <w:r w:rsidR="00A91B4C">
        <w:t xml:space="preserve"> and hosting the database</w:t>
      </w:r>
      <w:r w:rsidR="009216E9">
        <w:t>.</w:t>
      </w:r>
      <w:r w:rsidR="00CD6871">
        <w:t xml:space="preserve"> </w:t>
      </w:r>
    </w:p>
    <w:p w14:paraId="2E1C7130" w14:textId="3B37D031" w:rsidR="00F96577" w:rsidRDefault="001C20D2" w:rsidP="00BF70EF">
      <w:r>
        <w:t xml:space="preserve">With IBM </w:t>
      </w:r>
      <w:r w:rsidR="00C62F49">
        <w:t>Cloud</w:t>
      </w:r>
      <w:r w:rsidR="00204884">
        <w:t xml:space="preserve"> Container Service, </w:t>
      </w:r>
      <w:r>
        <w:t xml:space="preserve">the user’s </w:t>
      </w:r>
      <w:proofErr w:type="spellStart"/>
      <w:r w:rsidR="00204884">
        <w:t>CaaS</w:t>
      </w:r>
      <w:proofErr w:type="spellEnd"/>
      <w:r w:rsidR="00204884">
        <w:t xml:space="preserve"> </w:t>
      </w:r>
      <w:r>
        <w:t xml:space="preserve">experience begins with deploying </w:t>
      </w:r>
      <w:r w:rsidR="00204884">
        <w:t xml:space="preserve">Docker </w:t>
      </w:r>
      <w:r>
        <w:t xml:space="preserve">containers </w:t>
      </w:r>
      <w:r w:rsidR="00204884">
        <w:t xml:space="preserve">in a Kubernetes orchestrated managed environment with </w:t>
      </w:r>
      <w:r w:rsidR="00FE7F10">
        <w:t xml:space="preserve">additional qualities of services, </w:t>
      </w:r>
      <w:r w:rsidR="00663755">
        <w:t>e.g.</w:t>
      </w:r>
      <w:r w:rsidR="00FE7F10">
        <w:t xml:space="preserve">, vulnerability scanning of the images in the registry, very simple mechanism to bind to almost any of the available services in </w:t>
      </w:r>
      <w:r w:rsidR="00C62F49">
        <w:t>IBM Cloud</w:t>
      </w:r>
      <w:r w:rsidR="00FE7F10">
        <w:t xml:space="preserve">, integrated monitoring and logging, </w:t>
      </w:r>
      <w:r w:rsidR="000D0A6B">
        <w:t xml:space="preserve">attaching </w:t>
      </w:r>
      <w:r w:rsidR="00FE7F10">
        <w:t xml:space="preserve">storage volumes for persistent data needs.  </w:t>
      </w:r>
    </w:p>
    <w:p w14:paraId="6B5A74B2" w14:textId="77777777" w:rsidR="00191CBE" w:rsidRDefault="00191CBE" w:rsidP="00BF70EF"/>
    <w:p w14:paraId="4B424F6A" w14:textId="440713A8" w:rsidR="007529DA" w:rsidRDefault="007529DA" w:rsidP="00BF70EF">
      <w:r>
        <w:t>The lab is divided into four main parts:</w:t>
      </w:r>
    </w:p>
    <w:p w14:paraId="43E0D39D" w14:textId="13D320E4" w:rsidR="00A91B4C" w:rsidRDefault="00A91B4C" w:rsidP="00276A7D">
      <w:pPr>
        <w:pStyle w:val="ListParagraph"/>
        <w:widowControl w:val="0"/>
        <w:numPr>
          <w:ilvl w:val="0"/>
          <w:numId w:val="22"/>
        </w:numPr>
        <w:autoSpaceDE w:val="0"/>
        <w:autoSpaceDN w:val="0"/>
        <w:adjustRightInd w:val="0"/>
        <w:spacing w:before="0" w:after="0" w:line="240" w:lineRule="auto"/>
        <w:rPr>
          <w:rFonts w:cs="Arial"/>
          <w:color w:val="000000"/>
          <w:szCs w:val="22"/>
        </w:rPr>
      </w:pPr>
      <w:r>
        <w:rPr>
          <w:rFonts w:cs="Arial"/>
          <w:color w:val="000000"/>
          <w:szCs w:val="22"/>
        </w:rPr>
        <w:t>Create a IBM Container Cluster on IBM Cloud.</w:t>
      </w:r>
    </w:p>
    <w:p w14:paraId="26B253BB" w14:textId="4AD24530" w:rsidR="00A91B4C" w:rsidRDefault="00A91B4C" w:rsidP="00276A7D">
      <w:pPr>
        <w:pStyle w:val="ListParagraph"/>
        <w:widowControl w:val="0"/>
        <w:numPr>
          <w:ilvl w:val="0"/>
          <w:numId w:val="22"/>
        </w:numPr>
        <w:autoSpaceDE w:val="0"/>
        <w:autoSpaceDN w:val="0"/>
        <w:adjustRightInd w:val="0"/>
        <w:spacing w:before="0" w:after="0" w:line="240" w:lineRule="auto"/>
        <w:rPr>
          <w:rFonts w:cs="Arial"/>
          <w:color w:val="000000"/>
          <w:szCs w:val="22"/>
        </w:rPr>
      </w:pPr>
      <w:r>
        <w:rPr>
          <w:rFonts w:cs="Arial"/>
          <w:color w:val="000000"/>
          <w:szCs w:val="22"/>
        </w:rPr>
        <w:t>Create an instance of Db2 Warehouse on Cloud (entry version)</w:t>
      </w:r>
    </w:p>
    <w:p w14:paraId="3C3B1A1D" w14:textId="610B1D8F" w:rsidR="004D2779" w:rsidRPr="00A91B4C" w:rsidRDefault="00A91B4C" w:rsidP="00234198">
      <w:pPr>
        <w:pStyle w:val="ListParagraph"/>
        <w:widowControl w:val="0"/>
        <w:numPr>
          <w:ilvl w:val="0"/>
          <w:numId w:val="22"/>
        </w:numPr>
        <w:autoSpaceDE w:val="0"/>
        <w:autoSpaceDN w:val="0"/>
        <w:adjustRightInd w:val="0"/>
        <w:spacing w:before="0" w:after="0" w:line="240" w:lineRule="auto"/>
        <w:rPr>
          <w:rFonts w:cs="Arial"/>
          <w:color w:val="000000"/>
          <w:szCs w:val="22"/>
        </w:rPr>
      </w:pPr>
      <w:r>
        <w:rPr>
          <w:rFonts w:cs="Arial"/>
          <w:color w:val="000000"/>
          <w:szCs w:val="22"/>
        </w:rPr>
        <w:t>Containerize</w:t>
      </w:r>
      <w:r w:rsidR="00A94132">
        <w:rPr>
          <w:rFonts w:cs="Arial"/>
          <w:color w:val="000000"/>
          <w:szCs w:val="22"/>
        </w:rPr>
        <w:t xml:space="preserve"> </w:t>
      </w:r>
      <w:r>
        <w:rPr>
          <w:rFonts w:cs="Arial"/>
          <w:color w:val="000000"/>
          <w:szCs w:val="22"/>
        </w:rPr>
        <w:t>the</w:t>
      </w:r>
      <w:r w:rsidR="004D2779" w:rsidRPr="00276A7D">
        <w:rPr>
          <w:rFonts w:cs="Arial"/>
          <w:color w:val="000000"/>
          <w:szCs w:val="22"/>
        </w:rPr>
        <w:t xml:space="preserve"> Liberty </w:t>
      </w:r>
      <w:r>
        <w:rPr>
          <w:rFonts w:cs="Arial"/>
          <w:color w:val="000000"/>
          <w:szCs w:val="22"/>
        </w:rPr>
        <w:t>server</w:t>
      </w:r>
      <w:r w:rsidR="00A94132">
        <w:rPr>
          <w:rFonts w:cs="Arial"/>
          <w:color w:val="000000"/>
          <w:szCs w:val="22"/>
        </w:rPr>
        <w:t xml:space="preserve"> along with the </w:t>
      </w:r>
      <w:r w:rsidR="004D2779" w:rsidRPr="00276A7D">
        <w:rPr>
          <w:rFonts w:cs="Arial"/>
          <w:color w:val="000000"/>
          <w:szCs w:val="22"/>
        </w:rPr>
        <w:t>application in a Docker container and access the database</w:t>
      </w:r>
      <w:r>
        <w:rPr>
          <w:rFonts w:cs="Arial"/>
          <w:color w:val="000000"/>
          <w:szCs w:val="22"/>
        </w:rPr>
        <w:t xml:space="preserve"> host on IBM Cloud</w:t>
      </w:r>
      <w:r w:rsidR="004D2779" w:rsidRPr="00276A7D">
        <w:rPr>
          <w:rFonts w:cs="Arial"/>
          <w:color w:val="000000"/>
          <w:szCs w:val="22"/>
        </w:rPr>
        <w:t xml:space="preserve">. </w:t>
      </w:r>
      <w:r w:rsidR="00A74B76">
        <w:rPr>
          <w:rFonts w:cs="Arial"/>
          <w:color w:val="000000"/>
          <w:szCs w:val="22"/>
        </w:rPr>
        <w:t>T</w:t>
      </w:r>
      <w:r w:rsidR="004D2779" w:rsidRPr="00276A7D">
        <w:rPr>
          <w:rFonts w:cs="Arial"/>
          <w:color w:val="000000"/>
          <w:szCs w:val="22"/>
        </w:rPr>
        <w:t xml:space="preserve">he application along with its middleware is containerized in a Docker container for portability. </w:t>
      </w:r>
    </w:p>
    <w:p w14:paraId="76771F70" w14:textId="5456C345" w:rsidR="00A91B4C" w:rsidRPr="008637CD" w:rsidRDefault="003252BC" w:rsidP="001574F7">
      <w:pPr>
        <w:pStyle w:val="ListParagraph"/>
        <w:widowControl w:val="0"/>
        <w:numPr>
          <w:ilvl w:val="0"/>
          <w:numId w:val="22"/>
        </w:numPr>
        <w:autoSpaceDE w:val="0"/>
        <w:autoSpaceDN w:val="0"/>
        <w:adjustRightInd w:val="0"/>
        <w:spacing w:before="0" w:after="0" w:line="240" w:lineRule="auto"/>
        <w:rPr>
          <w:rFonts w:cs="Arial"/>
          <w:color w:val="000000"/>
          <w:szCs w:val="22"/>
        </w:rPr>
      </w:pPr>
      <w:r w:rsidRPr="001574F7">
        <w:rPr>
          <w:rFonts w:cs="Arial"/>
          <w:color w:val="000000"/>
          <w:szCs w:val="22"/>
        </w:rPr>
        <w:t xml:space="preserve">Next </w:t>
      </w:r>
      <w:r w:rsidR="00A91B4C">
        <w:rPr>
          <w:rFonts w:cs="Arial"/>
          <w:color w:val="000000"/>
          <w:szCs w:val="22"/>
        </w:rPr>
        <w:t>push</w:t>
      </w:r>
      <w:r w:rsidR="004D2779" w:rsidRPr="001574F7">
        <w:rPr>
          <w:rFonts w:cs="Arial"/>
          <w:color w:val="000000"/>
          <w:szCs w:val="22"/>
        </w:rPr>
        <w:t xml:space="preserve"> the Docker container to the </w:t>
      </w:r>
      <w:r w:rsidR="00A95A9E" w:rsidRPr="001574F7">
        <w:rPr>
          <w:rFonts w:cs="Arial"/>
          <w:color w:val="000000"/>
          <w:szCs w:val="22"/>
        </w:rPr>
        <w:t xml:space="preserve">secure </w:t>
      </w:r>
      <w:r w:rsidR="004D2779" w:rsidRPr="001574F7">
        <w:rPr>
          <w:rFonts w:cs="Arial"/>
          <w:color w:val="000000"/>
          <w:szCs w:val="22"/>
        </w:rPr>
        <w:t xml:space="preserve">IBM </w:t>
      </w:r>
      <w:r w:rsidR="00A94132" w:rsidRPr="001574F7">
        <w:rPr>
          <w:rFonts w:cs="Arial"/>
          <w:color w:val="000000"/>
          <w:szCs w:val="22"/>
        </w:rPr>
        <w:t xml:space="preserve">Bluemix </w:t>
      </w:r>
      <w:r w:rsidR="00A95A9E" w:rsidRPr="001574F7">
        <w:rPr>
          <w:rFonts w:cs="Arial"/>
          <w:color w:val="000000"/>
          <w:szCs w:val="22"/>
        </w:rPr>
        <w:t>container registry</w:t>
      </w:r>
      <w:r w:rsidR="00426810" w:rsidRPr="001574F7">
        <w:rPr>
          <w:rFonts w:cs="Arial"/>
          <w:color w:val="000000"/>
          <w:szCs w:val="22"/>
        </w:rPr>
        <w:t xml:space="preserve">. Once the Docker container is pushed to </w:t>
      </w:r>
      <w:r w:rsidR="00BF3D18" w:rsidRPr="001574F7">
        <w:rPr>
          <w:rFonts w:cs="Arial"/>
          <w:color w:val="000000"/>
          <w:szCs w:val="22"/>
        </w:rPr>
        <w:t xml:space="preserve">the </w:t>
      </w:r>
      <w:r w:rsidR="00426810" w:rsidRPr="001574F7">
        <w:rPr>
          <w:rFonts w:cs="Arial"/>
          <w:color w:val="000000"/>
          <w:szCs w:val="22"/>
        </w:rPr>
        <w:t>IBM secure registry it starts its life cycle as a</w:t>
      </w:r>
      <w:r w:rsidR="00A95A9E" w:rsidRPr="001574F7">
        <w:rPr>
          <w:rFonts w:cs="Arial"/>
          <w:color w:val="000000"/>
          <w:szCs w:val="22"/>
        </w:rPr>
        <w:t xml:space="preserve">n IBM container. </w:t>
      </w:r>
      <w:r w:rsidR="00A91B4C">
        <w:rPr>
          <w:rFonts w:cs="Arial"/>
          <w:color w:val="000000"/>
          <w:szCs w:val="22"/>
        </w:rPr>
        <w:t>Deploy</w:t>
      </w:r>
      <w:r w:rsidR="00A95A9E" w:rsidRPr="001574F7">
        <w:rPr>
          <w:rFonts w:cs="Arial"/>
          <w:color w:val="000000"/>
          <w:szCs w:val="22"/>
        </w:rPr>
        <w:t xml:space="preserve"> the container as a Kubernetes deployment resource and expose it as a Kubernetes service. You will access the execute the application by accessing the Kubernetes service. The </w:t>
      </w:r>
      <w:r w:rsidR="001574F7" w:rsidRPr="001574F7">
        <w:rPr>
          <w:rFonts w:cs="Arial"/>
          <w:color w:val="000000"/>
          <w:szCs w:val="22"/>
        </w:rPr>
        <w:t>on-</w:t>
      </w:r>
      <w:proofErr w:type="spellStart"/>
      <w:r w:rsidR="001574F7" w:rsidRPr="001574F7">
        <w:rPr>
          <w:rFonts w:cs="Arial"/>
          <w:color w:val="000000"/>
          <w:szCs w:val="22"/>
        </w:rPr>
        <w:t>prem</w:t>
      </w:r>
      <w:proofErr w:type="spellEnd"/>
      <w:r w:rsidR="001574F7" w:rsidRPr="001574F7">
        <w:rPr>
          <w:rFonts w:cs="Arial"/>
          <w:color w:val="000000"/>
          <w:szCs w:val="22"/>
        </w:rPr>
        <w:t xml:space="preserve"> </w:t>
      </w:r>
      <w:r w:rsidR="00A95A9E" w:rsidRPr="001574F7">
        <w:rPr>
          <w:rFonts w:cs="Arial"/>
          <w:color w:val="000000"/>
          <w:szCs w:val="22"/>
        </w:rPr>
        <w:t xml:space="preserve">application </w:t>
      </w:r>
      <w:r w:rsidR="001574F7" w:rsidRPr="001574F7">
        <w:rPr>
          <w:rFonts w:cs="Arial"/>
          <w:color w:val="000000"/>
          <w:szCs w:val="22"/>
        </w:rPr>
        <w:t xml:space="preserve">of </w:t>
      </w:r>
      <w:r w:rsidR="00A91B4C">
        <w:rPr>
          <w:rFonts w:cs="Arial"/>
          <w:color w:val="000000"/>
          <w:szCs w:val="22"/>
        </w:rPr>
        <w:t>Part 3</w:t>
      </w:r>
      <w:r w:rsidR="001574F7" w:rsidRPr="001574F7">
        <w:rPr>
          <w:rFonts w:cs="Arial"/>
          <w:color w:val="000000"/>
          <w:szCs w:val="22"/>
        </w:rPr>
        <w:t xml:space="preserve"> has now been transparently </w:t>
      </w:r>
      <w:r w:rsidR="001574F7" w:rsidRPr="001574F7">
        <w:rPr>
          <w:rFonts w:cs="Arial"/>
          <w:b/>
          <w:color w:val="000000"/>
          <w:szCs w:val="22"/>
        </w:rPr>
        <w:t>lifted and shifted</w:t>
      </w:r>
      <w:r w:rsidR="001574F7" w:rsidRPr="001574F7">
        <w:rPr>
          <w:rFonts w:cs="Arial"/>
          <w:color w:val="000000"/>
          <w:szCs w:val="22"/>
        </w:rPr>
        <w:t xml:space="preserve"> to IBM Bluemix cloud using containers. The application </w:t>
      </w:r>
      <w:r w:rsidR="00A95A9E" w:rsidRPr="001574F7">
        <w:rPr>
          <w:rFonts w:cs="Arial"/>
          <w:color w:val="000000"/>
          <w:szCs w:val="22"/>
        </w:rPr>
        <w:t xml:space="preserve">will access the database </w:t>
      </w:r>
      <w:r w:rsidR="00A91B4C">
        <w:rPr>
          <w:rFonts w:cs="Arial"/>
          <w:color w:val="000000"/>
          <w:szCs w:val="22"/>
        </w:rPr>
        <w:t>on the same network as the IBM Container service</w:t>
      </w:r>
    </w:p>
    <w:p w14:paraId="47217162" w14:textId="26288896" w:rsidR="007529DA" w:rsidRPr="00276A7D" w:rsidRDefault="003252BC" w:rsidP="00276A7D">
      <w:pPr>
        <w:pStyle w:val="ListParagraph"/>
        <w:widowControl w:val="0"/>
        <w:numPr>
          <w:ilvl w:val="0"/>
          <w:numId w:val="22"/>
        </w:numPr>
        <w:autoSpaceDE w:val="0"/>
        <w:autoSpaceDN w:val="0"/>
        <w:adjustRightInd w:val="0"/>
        <w:spacing w:before="0" w:after="0" w:line="240" w:lineRule="auto"/>
        <w:rPr>
          <w:rFonts w:cs="Arial"/>
          <w:color w:val="000000"/>
          <w:szCs w:val="22"/>
        </w:rPr>
      </w:pPr>
      <w:r>
        <w:rPr>
          <w:rFonts w:cs="Arial"/>
          <w:color w:val="000000"/>
          <w:szCs w:val="22"/>
        </w:rPr>
        <w:t xml:space="preserve">Finally, </w:t>
      </w:r>
      <w:r w:rsidR="009063C0" w:rsidRPr="00276A7D">
        <w:rPr>
          <w:rFonts w:cs="Arial"/>
          <w:color w:val="000000"/>
          <w:szCs w:val="22"/>
        </w:rPr>
        <w:t xml:space="preserve">you will </w:t>
      </w:r>
      <w:r w:rsidR="00E632C8">
        <w:rPr>
          <w:rFonts w:cs="Arial"/>
          <w:color w:val="000000"/>
          <w:szCs w:val="22"/>
        </w:rPr>
        <w:t xml:space="preserve">scale up and down the container (actually pod) instances using </w:t>
      </w:r>
      <w:r w:rsidR="00517085">
        <w:rPr>
          <w:rFonts w:cs="Arial"/>
          <w:color w:val="000000"/>
          <w:szCs w:val="22"/>
        </w:rPr>
        <w:t xml:space="preserve">the underlying </w:t>
      </w:r>
      <w:r w:rsidR="00E632C8">
        <w:rPr>
          <w:rFonts w:cs="Arial"/>
          <w:color w:val="000000"/>
          <w:szCs w:val="22"/>
        </w:rPr>
        <w:t>Kube</w:t>
      </w:r>
      <w:r w:rsidR="00BF5906">
        <w:rPr>
          <w:rFonts w:cs="Arial"/>
          <w:color w:val="000000"/>
          <w:szCs w:val="22"/>
        </w:rPr>
        <w:t>r</w:t>
      </w:r>
      <w:r w:rsidR="00E632C8">
        <w:rPr>
          <w:rFonts w:cs="Arial"/>
          <w:color w:val="000000"/>
          <w:szCs w:val="22"/>
        </w:rPr>
        <w:t xml:space="preserve">netes </w:t>
      </w:r>
      <w:r w:rsidR="00517085">
        <w:rPr>
          <w:rFonts w:cs="Arial"/>
          <w:color w:val="000000"/>
          <w:szCs w:val="22"/>
        </w:rPr>
        <w:t xml:space="preserve">orchestration engine. Along with scalability, you will also try out the </w:t>
      </w:r>
      <w:r w:rsidR="00A74B76">
        <w:rPr>
          <w:rFonts w:cs="Arial"/>
          <w:color w:val="000000"/>
          <w:szCs w:val="22"/>
        </w:rPr>
        <w:t>auto recovery</w:t>
      </w:r>
      <w:r w:rsidR="009063C0" w:rsidRPr="00276A7D">
        <w:rPr>
          <w:rFonts w:cs="Arial"/>
          <w:color w:val="000000"/>
          <w:szCs w:val="22"/>
        </w:rPr>
        <w:t xml:space="preserve"> </w:t>
      </w:r>
      <w:r w:rsidR="00517085">
        <w:rPr>
          <w:rFonts w:cs="Arial"/>
          <w:color w:val="000000"/>
          <w:szCs w:val="22"/>
        </w:rPr>
        <w:t xml:space="preserve">features </w:t>
      </w:r>
      <w:r w:rsidR="009063C0" w:rsidRPr="00276A7D">
        <w:rPr>
          <w:rFonts w:cs="Arial"/>
          <w:color w:val="000000"/>
          <w:szCs w:val="22"/>
        </w:rPr>
        <w:t xml:space="preserve">of </w:t>
      </w:r>
      <w:r w:rsidR="00517085">
        <w:rPr>
          <w:rFonts w:cs="Arial"/>
          <w:color w:val="000000"/>
          <w:szCs w:val="22"/>
        </w:rPr>
        <w:t>Kube</w:t>
      </w:r>
      <w:r w:rsidR="00BF5906">
        <w:rPr>
          <w:rFonts w:cs="Arial"/>
          <w:color w:val="000000"/>
          <w:szCs w:val="22"/>
        </w:rPr>
        <w:t>r</w:t>
      </w:r>
      <w:r w:rsidR="00517085">
        <w:rPr>
          <w:rFonts w:cs="Arial"/>
          <w:color w:val="000000"/>
          <w:szCs w:val="22"/>
        </w:rPr>
        <w:t xml:space="preserve">netes pods. </w:t>
      </w:r>
    </w:p>
    <w:p w14:paraId="615D6687" w14:textId="77777777" w:rsidR="009063C0" w:rsidRPr="00FB589A" w:rsidRDefault="009063C0" w:rsidP="00FB589A">
      <w:pPr>
        <w:widowControl w:val="0"/>
        <w:autoSpaceDE w:val="0"/>
        <w:autoSpaceDN w:val="0"/>
        <w:adjustRightInd w:val="0"/>
        <w:spacing w:before="0" w:after="0" w:line="240" w:lineRule="auto"/>
        <w:rPr>
          <w:rFonts w:cs="Arial"/>
          <w:color w:val="000000"/>
          <w:szCs w:val="22"/>
        </w:rPr>
      </w:pPr>
    </w:p>
    <w:p w14:paraId="63C6B5F8" w14:textId="6799FEAD" w:rsidR="00F11B67" w:rsidRDefault="00F11B67" w:rsidP="00BF70EF">
      <w:r>
        <w:t xml:space="preserve">The following </w:t>
      </w:r>
      <w:r w:rsidR="00B66006">
        <w:t>diagram provides an overview of the four parts of the lab.</w:t>
      </w:r>
    </w:p>
    <w:p w14:paraId="7ED92E9A" w14:textId="77777777" w:rsidR="009600D6" w:rsidRDefault="009600D6" w:rsidP="00BF70EF"/>
    <w:p w14:paraId="6CDDCBF2" w14:textId="1966DD2D" w:rsidR="009600D6" w:rsidRDefault="009600D6" w:rsidP="00BF70EF">
      <w:bookmarkStart w:id="3" w:name="_GoBack"/>
      <w:r w:rsidRPr="009600D6">
        <w:rPr>
          <w:noProof/>
        </w:rPr>
        <w:lastRenderedPageBreak/>
        <w:drawing>
          <wp:inline distT="0" distB="0" distL="0" distR="0" wp14:anchorId="1A3FD128" wp14:editId="0DFC7E00">
            <wp:extent cx="6494378" cy="3756207"/>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94378" cy="3756207"/>
                    </a:xfrm>
                    <a:prstGeom prst="rect">
                      <a:avLst/>
                    </a:prstGeom>
                  </pic:spPr>
                </pic:pic>
              </a:graphicData>
            </a:graphic>
          </wp:inline>
        </w:drawing>
      </w:r>
      <w:bookmarkEnd w:id="3"/>
    </w:p>
    <w:p w14:paraId="2CC84E7D" w14:textId="50113606" w:rsidR="009600D6" w:rsidRDefault="009600D6" w:rsidP="00BF70EF"/>
    <w:p w14:paraId="2160838E" w14:textId="77777777" w:rsidR="00F11B67" w:rsidRDefault="00F11B67" w:rsidP="00BF70EF"/>
    <w:p w14:paraId="53D36613" w14:textId="255DD590" w:rsidR="008E67DE" w:rsidRDefault="008E67DE" w:rsidP="00BF70EF">
      <w:r>
        <w:t xml:space="preserve">The </w:t>
      </w:r>
      <w:r w:rsidR="00C62F49">
        <w:t>lab requires</w:t>
      </w:r>
      <w:r>
        <w:t xml:space="preserve"> the following software installed:</w:t>
      </w:r>
    </w:p>
    <w:p w14:paraId="6FFFC143" w14:textId="589390D5" w:rsidR="008E67DE" w:rsidRDefault="00D43DCE" w:rsidP="00B66698">
      <w:pPr>
        <w:numPr>
          <w:ilvl w:val="0"/>
          <w:numId w:val="13"/>
        </w:numPr>
      </w:pPr>
      <w:r>
        <w:t xml:space="preserve">Docker </w:t>
      </w:r>
      <w:r w:rsidR="00C62F49">
        <w:t>(latest)</w:t>
      </w:r>
    </w:p>
    <w:p w14:paraId="4B210FB9" w14:textId="0005C197" w:rsidR="006F63AF" w:rsidRDefault="003505CF" w:rsidP="00B66698">
      <w:pPr>
        <w:numPr>
          <w:ilvl w:val="0"/>
          <w:numId w:val="13"/>
        </w:numPr>
      </w:pPr>
      <w:r>
        <w:t>IBM Bluemix Command Line Interface (CLI</w:t>
      </w:r>
      <w:proofErr w:type="gramStart"/>
      <w:r>
        <w:t>)</w:t>
      </w:r>
      <w:r w:rsidR="008E67DE">
        <w:t xml:space="preserve"> </w:t>
      </w:r>
      <w:r w:rsidR="00C62F49">
        <w:t xml:space="preserve"> (</w:t>
      </w:r>
      <w:proofErr w:type="gramEnd"/>
      <w:r w:rsidR="00C62F49">
        <w:t>setup lab)</w:t>
      </w:r>
    </w:p>
    <w:p w14:paraId="1E9E0D5E" w14:textId="6484CC03" w:rsidR="008E67DE" w:rsidRDefault="008E67DE" w:rsidP="00B66698">
      <w:pPr>
        <w:numPr>
          <w:ilvl w:val="0"/>
          <w:numId w:val="13"/>
        </w:numPr>
      </w:pPr>
      <w:r>
        <w:t xml:space="preserve">IBM </w:t>
      </w:r>
      <w:r w:rsidR="006F63AF">
        <w:t>Bluemix Container Service P</w:t>
      </w:r>
      <w:r>
        <w:t>lug</w:t>
      </w:r>
      <w:r w:rsidR="004B280D">
        <w:t>-in</w:t>
      </w:r>
    </w:p>
    <w:p w14:paraId="0B620CBB" w14:textId="1954F4C5" w:rsidR="006F63AF" w:rsidRDefault="006F63AF" w:rsidP="00B66698">
      <w:pPr>
        <w:numPr>
          <w:ilvl w:val="0"/>
          <w:numId w:val="13"/>
        </w:numPr>
      </w:pPr>
      <w:r>
        <w:t>IBM Bluemix Container Registry Plug-in</w:t>
      </w:r>
    </w:p>
    <w:p w14:paraId="3073809A" w14:textId="52FDF6C2" w:rsidR="00C56677" w:rsidRDefault="00C56677" w:rsidP="00B66698">
      <w:pPr>
        <w:numPr>
          <w:ilvl w:val="0"/>
          <w:numId w:val="13"/>
        </w:numPr>
      </w:pPr>
      <w:r>
        <w:t xml:space="preserve">WebSphere Liberty </w:t>
      </w:r>
    </w:p>
    <w:p w14:paraId="3C9A6E79" w14:textId="5D5B0C3F" w:rsidR="00C07725" w:rsidRDefault="00C07725" w:rsidP="00B66698">
      <w:pPr>
        <w:numPr>
          <w:ilvl w:val="0"/>
          <w:numId w:val="13"/>
        </w:numPr>
      </w:pPr>
      <w:proofErr w:type="spellStart"/>
      <w:r>
        <w:t>kubect</w:t>
      </w:r>
      <w:r w:rsidR="00BF5906">
        <w:t>l</w:t>
      </w:r>
      <w:proofErr w:type="spellEnd"/>
      <w:r>
        <w:t xml:space="preserve"> CLI version </w:t>
      </w:r>
      <w:r w:rsidR="006339A1">
        <w:t>1.7.2</w:t>
      </w:r>
    </w:p>
    <w:p w14:paraId="466B42C2" w14:textId="0B120AA5" w:rsidR="00A91B4C" w:rsidRDefault="00A91B4C" w:rsidP="00FB589A"/>
    <w:p w14:paraId="1EFD6517" w14:textId="010A935B" w:rsidR="007B57FA" w:rsidRDefault="00FB589A" w:rsidP="00FB589A">
      <w:r>
        <w:t>In addition to th</w:t>
      </w:r>
      <w:r w:rsidR="003F5CBA">
        <w:t>e above software, the</w:t>
      </w:r>
      <w:r w:rsidR="00B42810">
        <w:t xml:space="preserve"> machine also </w:t>
      </w:r>
      <w:proofErr w:type="gramStart"/>
      <w:r w:rsidR="00B42810">
        <w:t>contain</w:t>
      </w:r>
      <w:proofErr w:type="gramEnd"/>
      <w:r w:rsidR="00B42810">
        <w:t xml:space="preserve"> the artifacts needed to complete the lab.</w:t>
      </w:r>
      <w:r w:rsidR="007B57FA">
        <w:t xml:space="preserve"> The following </w:t>
      </w:r>
      <w:r w:rsidR="00015118">
        <w:t xml:space="preserve">list points out </w:t>
      </w:r>
      <w:r w:rsidR="007B57FA">
        <w:t>the most important artifacts.</w:t>
      </w:r>
    </w:p>
    <w:p w14:paraId="3B405174" w14:textId="2D81ADB4" w:rsidR="00C62F49" w:rsidRDefault="00C62F49" w:rsidP="00FB589A"/>
    <w:p w14:paraId="67FC980F" w14:textId="77777777" w:rsidR="00C62F49" w:rsidRDefault="00C62F49" w:rsidP="00C62F49">
      <w:pPr>
        <w:pStyle w:val="BodyText"/>
        <w:rPr>
          <w:sz w:val="23"/>
          <w:szCs w:val="23"/>
        </w:rPr>
      </w:pPr>
      <w:r w:rsidRPr="1A797780">
        <w:rPr>
          <w:sz w:val="23"/>
          <w:szCs w:val="23"/>
        </w:rPr>
        <w:t xml:space="preserve">Please refer to the following table for file and resource location references on different operating systems.  </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1E0" w:firstRow="1" w:lastRow="1" w:firstColumn="1" w:lastColumn="1" w:noHBand="0" w:noVBand="0"/>
      </w:tblPr>
      <w:tblGrid>
        <w:gridCol w:w="1551"/>
        <w:gridCol w:w="1172"/>
        <w:gridCol w:w="2343"/>
      </w:tblGrid>
      <w:tr w:rsidR="00C62F49" w:rsidRPr="00E071CA" w14:paraId="0F4AC27E" w14:textId="77777777" w:rsidTr="003C4EFB">
        <w:trPr>
          <w:cantSplit/>
          <w:jc w:val="center"/>
        </w:trPr>
        <w:tc>
          <w:tcPr>
            <w:tcW w:w="0" w:type="auto"/>
            <w:shd w:val="clear" w:color="auto" w:fill="000000" w:themeFill="text1"/>
          </w:tcPr>
          <w:p w14:paraId="60625D46" w14:textId="77777777" w:rsidR="00C62F49" w:rsidRPr="00E071CA" w:rsidRDefault="00C62F49" w:rsidP="003C4EFB">
            <w:pPr>
              <w:pStyle w:val="TableTitle"/>
              <w:spacing w:before="60" w:after="60"/>
              <w:rPr>
                <w:b w:val="0"/>
                <w:bCs/>
              </w:rPr>
            </w:pPr>
            <w:r>
              <w:rPr>
                <w:b w:val="0"/>
              </w:rPr>
              <w:lastRenderedPageBreak/>
              <w:t>Location Ref.</w:t>
            </w:r>
          </w:p>
        </w:tc>
        <w:tc>
          <w:tcPr>
            <w:tcW w:w="0" w:type="auto"/>
            <w:shd w:val="clear" w:color="auto" w:fill="000000" w:themeFill="text1"/>
            <w:vAlign w:val="bottom"/>
          </w:tcPr>
          <w:p w14:paraId="38A140DD" w14:textId="77777777" w:rsidR="00C62F49" w:rsidRDefault="00C62F49" w:rsidP="003C4EFB">
            <w:pPr>
              <w:pStyle w:val="TableTitle"/>
              <w:spacing w:before="60" w:after="60"/>
              <w:rPr>
                <w:b w:val="0"/>
                <w:bCs/>
              </w:rPr>
            </w:pPr>
            <w:r>
              <w:rPr>
                <w:b w:val="0"/>
              </w:rPr>
              <w:t>OS</w:t>
            </w:r>
          </w:p>
        </w:tc>
        <w:tc>
          <w:tcPr>
            <w:tcW w:w="0" w:type="auto"/>
            <w:shd w:val="clear" w:color="auto" w:fill="000000" w:themeFill="text1"/>
            <w:vAlign w:val="bottom"/>
          </w:tcPr>
          <w:p w14:paraId="1D42307C" w14:textId="77777777" w:rsidR="00C62F49" w:rsidRPr="00E071CA" w:rsidRDefault="00C62F49" w:rsidP="003C4EFB">
            <w:pPr>
              <w:pStyle w:val="TableTitle"/>
              <w:spacing w:before="60" w:after="60"/>
              <w:rPr>
                <w:b w:val="0"/>
                <w:bCs/>
              </w:rPr>
            </w:pPr>
            <w:r>
              <w:rPr>
                <w:b w:val="0"/>
              </w:rPr>
              <w:t>Absolute Path</w:t>
            </w:r>
          </w:p>
        </w:tc>
      </w:tr>
      <w:tr w:rsidR="00C62F49" w:rsidRPr="00E071CA" w14:paraId="01E2C22D" w14:textId="77777777" w:rsidTr="003C4EFB">
        <w:trPr>
          <w:cantSplit/>
          <w:jc w:val="center"/>
        </w:trPr>
        <w:tc>
          <w:tcPr>
            <w:tcW w:w="0" w:type="auto"/>
            <w:vMerge w:val="restart"/>
            <w:vAlign w:val="center"/>
          </w:tcPr>
          <w:p w14:paraId="42140D27" w14:textId="77777777" w:rsidR="00C62F49" w:rsidRPr="00966B53" w:rsidRDefault="00C62F49" w:rsidP="003C4EFB">
            <w:pPr>
              <w:pStyle w:val="TableText"/>
              <w:keepNext/>
              <w:rPr>
                <w:rFonts w:ascii="Courier New" w:hAnsi="Courier New" w:cs="Courier New"/>
                <w:bCs/>
                <w:i/>
              </w:rPr>
            </w:pPr>
            <w:r w:rsidRPr="1A797780">
              <w:rPr>
                <w:rFonts w:ascii="Courier New" w:eastAsia="Courier New" w:hAnsi="Courier New" w:cs="Courier New"/>
                <w:i/>
                <w:iCs/>
              </w:rPr>
              <w:t>{</w:t>
            </w:r>
            <w:r>
              <w:rPr>
                <w:rFonts w:ascii="Courier New" w:eastAsia="Courier New" w:hAnsi="Courier New" w:cs="Courier New"/>
                <w:i/>
                <w:iCs/>
              </w:rPr>
              <w:t>LAB_HOME</w:t>
            </w:r>
            <w:r w:rsidRPr="1A797780">
              <w:rPr>
                <w:rFonts w:ascii="Courier New" w:eastAsia="Courier New" w:hAnsi="Courier New" w:cs="Courier New"/>
                <w:i/>
                <w:iCs/>
              </w:rPr>
              <w:t>}</w:t>
            </w:r>
          </w:p>
        </w:tc>
        <w:tc>
          <w:tcPr>
            <w:tcW w:w="0" w:type="auto"/>
            <w:vAlign w:val="center"/>
          </w:tcPr>
          <w:p w14:paraId="16495F8C" w14:textId="77777777" w:rsidR="00C62F49" w:rsidRPr="003A2514" w:rsidRDefault="00C62F49" w:rsidP="003C4EFB">
            <w:pPr>
              <w:pStyle w:val="TableText"/>
              <w:keepNext/>
              <w:rPr>
                <w:rFonts w:ascii="Courier New" w:hAnsi="Courier New" w:cs="Courier New"/>
                <w:bCs/>
              </w:rPr>
            </w:pPr>
            <w:r>
              <w:t>Windows</w:t>
            </w:r>
          </w:p>
        </w:tc>
        <w:tc>
          <w:tcPr>
            <w:tcW w:w="0" w:type="auto"/>
            <w:shd w:val="clear" w:color="auto" w:fill="auto"/>
            <w:vAlign w:val="center"/>
          </w:tcPr>
          <w:p w14:paraId="17E33130" w14:textId="77777777" w:rsidR="00C62F49" w:rsidRPr="00966B53" w:rsidRDefault="00C62F49" w:rsidP="003C4EFB">
            <w:pPr>
              <w:pStyle w:val="TableText"/>
              <w:keepNext/>
              <w:rPr>
                <w:rFonts w:ascii="Courier New" w:hAnsi="Courier New" w:cs="Courier New"/>
                <w:bCs/>
              </w:rPr>
            </w:pPr>
            <w:r w:rsidRPr="00966B53">
              <w:rPr>
                <w:rFonts w:ascii="Courier New" w:hAnsi="Courier New" w:cs="Courier New"/>
                <w:bCs/>
              </w:rPr>
              <w:t>C:\</w:t>
            </w:r>
            <w:r>
              <w:rPr>
                <w:rFonts w:ascii="Courier New" w:hAnsi="Courier New" w:cs="Courier New"/>
                <w:bCs/>
              </w:rPr>
              <w:t>WLP_&lt;version&gt;</w:t>
            </w:r>
          </w:p>
        </w:tc>
      </w:tr>
      <w:tr w:rsidR="00C62F49" w:rsidRPr="00E071CA" w14:paraId="79577F87" w14:textId="77777777" w:rsidTr="003C4EFB">
        <w:trPr>
          <w:cantSplit/>
          <w:jc w:val="center"/>
        </w:trPr>
        <w:tc>
          <w:tcPr>
            <w:tcW w:w="0" w:type="auto"/>
            <w:vMerge/>
            <w:vAlign w:val="center"/>
          </w:tcPr>
          <w:p w14:paraId="733FF39D" w14:textId="77777777" w:rsidR="00C62F49" w:rsidRPr="003A2514" w:rsidRDefault="00C62F49" w:rsidP="003C4EFB">
            <w:pPr>
              <w:pStyle w:val="TableText"/>
              <w:keepNext/>
              <w:rPr>
                <w:rFonts w:ascii="Courier New" w:hAnsi="Courier New" w:cs="Courier New"/>
                <w:bCs/>
                <w:i/>
              </w:rPr>
            </w:pPr>
          </w:p>
        </w:tc>
        <w:tc>
          <w:tcPr>
            <w:tcW w:w="0" w:type="auto"/>
            <w:vAlign w:val="center"/>
          </w:tcPr>
          <w:p w14:paraId="7771C1E0" w14:textId="77777777" w:rsidR="00C62F49" w:rsidRDefault="00C62F49" w:rsidP="003C4EFB">
            <w:pPr>
              <w:pStyle w:val="TableText"/>
              <w:keepNext/>
              <w:rPr>
                <w:bCs/>
              </w:rPr>
            </w:pPr>
            <w:r>
              <w:t>Linux</w:t>
            </w:r>
          </w:p>
        </w:tc>
        <w:tc>
          <w:tcPr>
            <w:tcW w:w="0" w:type="auto"/>
            <w:shd w:val="clear" w:color="auto" w:fill="auto"/>
            <w:vAlign w:val="center"/>
          </w:tcPr>
          <w:p w14:paraId="6227983F" w14:textId="77777777" w:rsidR="00C62F49" w:rsidRDefault="00C62F49" w:rsidP="003C4EFB">
            <w:pPr>
              <w:pStyle w:val="TableText"/>
              <w:keepNext/>
              <w:rPr>
                <w:rFonts w:ascii="Courier New" w:hAnsi="Courier New" w:cs="Courier New"/>
                <w:bCs/>
              </w:rPr>
            </w:pPr>
            <w:r w:rsidRPr="1A797780">
              <w:rPr>
                <w:rFonts w:ascii="Courier New" w:eastAsia="Courier New" w:hAnsi="Courier New" w:cs="Courier New"/>
              </w:rPr>
              <w:t>~/WLP_&lt;version&gt;</w:t>
            </w:r>
          </w:p>
          <w:p w14:paraId="24089C0E" w14:textId="77777777" w:rsidR="00C62F49" w:rsidRPr="003A2514" w:rsidRDefault="00C62F49" w:rsidP="003C4EFB">
            <w:pPr>
              <w:pStyle w:val="TableText"/>
              <w:keepNext/>
              <w:rPr>
                <w:rFonts w:ascii="Courier New" w:hAnsi="Courier New" w:cs="Courier New"/>
                <w:bCs/>
              </w:rPr>
            </w:pPr>
            <w:r w:rsidRPr="1A797780">
              <w:rPr>
                <w:rFonts w:ascii="Courier New" w:eastAsia="Courier New" w:hAnsi="Courier New" w:cs="Courier New"/>
              </w:rPr>
              <w:t>Or your choice</w:t>
            </w:r>
          </w:p>
        </w:tc>
      </w:tr>
      <w:tr w:rsidR="00C62F49" w:rsidRPr="00E071CA" w14:paraId="423307D2" w14:textId="77777777" w:rsidTr="003C4EFB">
        <w:trPr>
          <w:cantSplit/>
          <w:jc w:val="center"/>
        </w:trPr>
        <w:tc>
          <w:tcPr>
            <w:tcW w:w="0" w:type="auto"/>
            <w:vMerge/>
            <w:vAlign w:val="center"/>
          </w:tcPr>
          <w:p w14:paraId="2CC451F5" w14:textId="77777777" w:rsidR="00C62F49" w:rsidRPr="003A2514" w:rsidRDefault="00C62F49" w:rsidP="003C4EFB">
            <w:pPr>
              <w:pStyle w:val="TableText"/>
              <w:keepNext/>
              <w:rPr>
                <w:rFonts w:ascii="Courier New" w:hAnsi="Courier New" w:cs="Courier New"/>
                <w:bCs/>
                <w:i/>
              </w:rPr>
            </w:pPr>
          </w:p>
        </w:tc>
        <w:tc>
          <w:tcPr>
            <w:tcW w:w="0" w:type="auto"/>
            <w:vAlign w:val="center"/>
          </w:tcPr>
          <w:p w14:paraId="0288FDD9" w14:textId="77777777" w:rsidR="00C62F49" w:rsidRDefault="00C62F49" w:rsidP="003C4EFB">
            <w:pPr>
              <w:pStyle w:val="TableText"/>
              <w:keepNext/>
              <w:rPr>
                <w:bCs/>
              </w:rPr>
            </w:pPr>
            <w:r>
              <w:t>Mac OSX</w:t>
            </w:r>
          </w:p>
        </w:tc>
        <w:tc>
          <w:tcPr>
            <w:tcW w:w="0" w:type="auto"/>
            <w:shd w:val="clear" w:color="auto" w:fill="auto"/>
            <w:vAlign w:val="center"/>
          </w:tcPr>
          <w:p w14:paraId="5C7F1924" w14:textId="77777777" w:rsidR="00C62F49" w:rsidRDefault="00C62F49" w:rsidP="003C4EFB">
            <w:pPr>
              <w:pStyle w:val="TableText"/>
              <w:keepNext/>
              <w:rPr>
                <w:rFonts w:ascii="Courier New" w:hAnsi="Courier New" w:cs="Courier New"/>
                <w:bCs/>
              </w:rPr>
            </w:pPr>
            <w:r w:rsidRPr="1A797780">
              <w:rPr>
                <w:rFonts w:ascii="Courier New" w:eastAsia="Courier New" w:hAnsi="Courier New" w:cs="Courier New"/>
              </w:rPr>
              <w:t>~/WLP_&lt;version&gt;</w:t>
            </w:r>
          </w:p>
          <w:p w14:paraId="12F45379" w14:textId="77777777" w:rsidR="00C62F49" w:rsidRPr="003A2514" w:rsidRDefault="00C62F49" w:rsidP="003C4EFB">
            <w:pPr>
              <w:pStyle w:val="TableText"/>
              <w:keepNext/>
              <w:rPr>
                <w:rFonts w:ascii="Courier New" w:hAnsi="Courier New" w:cs="Courier New"/>
                <w:bCs/>
              </w:rPr>
            </w:pPr>
            <w:r w:rsidRPr="1A797780">
              <w:rPr>
                <w:rFonts w:ascii="Courier New" w:eastAsia="Courier New" w:hAnsi="Courier New" w:cs="Courier New"/>
              </w:rPr>
              <w:t>Or your choice</w:t>
            </w:r>
          </w:p>
        </w:tc>
      </w:tr>
    </w:tbl>
    <w:p w14:paraId="01170B84" w14:textId="7DE8339E" w:rsidR="00B42810" w:rsidRDefault="00B42810" w:rsidP="00FB589A"/>
    <w:p w14:paraId="70946502" w14:textId="0BC2272C" w:rsidR="00341F32" w:rsidRPr="00191CBE" w:rsidRDefault="00540D1C">
      <w:r>
        <w:t xml:space="preserve">The </w:t>
      </w:r>
      <w:proofErr w:type="spellStart"/>
      <w:r w:rsidR="00FB589A" w:rsidRPr="00252EFE">
        <w:rPr>
          <w:rFonts w:ascii="Courier New" w:hAnsi="Courier New" w:cs="Courier New"/>
        </w:rPr>
        <w:t>Emp</w:t>
      </w:r>
      <w:r w:rsidR="0091325F">
        <w:rPr>
          <w:rFonts w:ascii="Courier New" w:hAnsi="Courier New" w:cs="Courier New"/>
        </w:rPr>
        <w:t>l</w:t>
      </w:r>
      <w:r w:rsidR="00FB589A" w:rsidRPr="00252EFE">
        <w:rPr>
          <w:rFonts w:ascii="Courier New" w:hAnsi="Courier New" w:cs="Courier New"/>
        </w:rPr>
        <w:t>oyeeApp</w:t>
      </w:r>
      <w:proofErr w:type="spellEnd"/>
      <w:r w:rsidR="00A4167F">
        <w:t xml:space="preserve"> is </w:t>
      </w:r>
      <w:r w:rsidR="00FB589A">
        <w:t xml:space="preserve">a Servlet for performing CRUD operations on a DB2 database. The application </w:t>
      </w:r>
      <w:r w:rsidR="00234198">
        <w:t xml:space="preserve">will be deployed </w:t>
      </w:r>
      <w:r w:rsidR="00BD4387">
        <w:t>to</w:t>
      </w:r>
      <w:r w:rsidR="00234198">
        <w:t xml:space="preserve"> </w:t>
      </w:r>
      <w:r w:rsidR="00FB589A">
        <w:t>WebSphere Liberty</w:t>
      </w:r>
      <w:r w:rsidR="00A4167F">
        <w:t xml:space="preserve"> as the middleware</w:t>
      </w:r>
      <w:r w:rsidR="00234198">
        <w:t xml:space="preserve">. </w:t>
      </w:r>
      <w:r w:rsidR="00FB589A">
        <w:t xml:space="preserve">The Servlet’s user interface is intuitive enough to try it out in the next sections. </w:t>
      </w:r>
      <w:r w:rsidR="008637CD">
        <w:t>Through</w:t>
      </w:r>
      <w:r w:rsidR="00C62F49">
        <w:t>out this lab you will run the application locally, in a container, in a container server then scaled in a container service.</w:t>
      </w:r>
      <w:r w:rsidR="00FB589A">
        <w:t xml:space="preserve"> </w:t>
      </w:r>
    </w:p>
    <w:p w14:paraId="45FD5470" w14:textId="4D559DE2" w:rsidR="009009D7" w:rsidRDefault="00CE6C52" w:rsidP="00C62F49">
      <w:r w:rsidRPr="00916922">
        <w:rPr>
          <w:b/>
        </w:rPr>
        <w:t>Note</w:t>
      </w:r>
      <w:r w:rsidR="00CF16DE">
        <w:rPr>
          <w:b/>
        </w:rPr>
        <w:t>s</w:t>
      </w:r>
      <w:r>
        <w:t>:</w:t>
      </w:r>
      <w:r w:rsidR="00C62F49">
        <w:t xml:space="preserve">  IBM Cloud </w:t>
      </w:r>
      <w:r w:rsidR="009009D7">
        <w:t>is a</w:t>
      </w:r>
      <w:r w:rsidR="003C3A64">
        <w:t xml:space="preserve"> </w:t>
      </w:r>
      <w:r w:rsidR="007E54F0">
        <w:t>fast-evolving</w:t>
      </w:r>
      <w:r w:rsidR="009009D7">
        <w:t xml:space="preserve"> platform</w:t>
      </w:r>
      <w:r w:rsidR="001B7D37">
        <w:t xml:space="preserve"> </w:t>
      </w:r>
      <w:r w:rsidR="003C3A64">
        <w:t xml:space="preserve">it is almost </w:t>
      </w:r>
      <w:r w:rsidR="007E54F0">
        <w:t>guaranteed</w:t>
      </w:r>
      <w:r w:rsidR="003C3A64">
        <w:t xml:space="preserve"> that there will</w:t>
      </w:r>
      <w:r w:rsidR="001B7D37">
        <w:t xml:space="preserve"> be some updates to the GUI wh</w:t>
      </w:r>
      <w:r w:rsidR="003C3A64">
        <w:t>ich may not match the lab workbook</w:t>
      </w:r>
      <w:r w:rsidR="001B7D37">
        <w:t>.</w:t>
      </w:r>
      <w:r w:rsidR="00A27F4A">
        <w:t xml:space="preserve"> However, using the </w:t>
      </w:r>
      <w:r w:rsidR="007B10E8">
        <w:t xml:space="preserve">relevant </w:t>
      </w:r>
      <w:r w:rsidR="00A27F4A">
        <w:t xml:space="preserve">screen captures </w:t>
      </w:r>
      <w:r w:rsidR="007B10E8">
        <w:t xml:space="preserve">and descriptions </w:t>
      </w:r>
      <w:r w:rsidR="00A27F4A">
        <w:t xml:space="preserve">of </w:t>
      </w:r>
      <w:r w:rsidR="007B10E8">
        <w:t xml:space="preserve">the </w:t>
      </w:r>
      <w:r w:rsidR="00A27F4A">
        <w:t>la</w:t>
      </w:r>
      <w:r w:rsidR="007B10E8">
        <w:t>b</w:t>
      </w:r>
      <w:r w:rsidR="00A27F4A">
        <w:t xml:space="preserve"> book a</w:t>
      </w:r>
      <w:r w:rsidR="007B10E8">
        <w:t>s initial</w:t>
      </w:r>
      <w:r w:rsidR="00A27F4A">
        <w:t xml:space="preserve"> </w:t>
      </w:r>
      <w:r w:rsidR="007B10E8">
        <w:t xml:space="preserve">guidelines, </w:t>
      </w:r>
      <w:r w:rsidR="00A27F4A">
        <w:t>with</w:t>
      </w:r>
      <w:r w:rsidR="007E54F0">
        <w:t xml:space="preserve"> little effort, you should be able find out the right controls in the </w:t>
      </w:r>
      <w:r w:rsidR="00C62F49">
        <w:t>IBM Cloud</w:t>
      </w:r>
      <w:r w:rsidR="007E54F0">
        <w:t xml:space="preserve"> console </w:t>
      </w:r>
      <w:r w:rsidR="00A27F4A">
        <w:t>to perform the desired tasks</w:t>
      </w:r>
      <w:r w:rsidR="007B10E8">
        <w:t>.</w:t>
      </w:r>
      <w:r w:rsidR="00A27F4A">
        <w:t xml:space="preserve"> </w:t>
      </w:r>
    </w:p>
    <w:p w14:paraId="19399C5D" w14:textId="4AA58166" w:rsidR="009F4304" w:rsidRPr="00514242" w:rsidRDefault="005720F0" w:rsidP="008637CD">
      <w:pPr>
        <w:pStyle w:val="Heading3"/>
      </w:pPr>
      <w:bookmarkStart w:id="4" w:name="_Toc489544941"/>
      <w:bookmarkStart w:id="5" w:name="_Toc506209759"/>
      <w:r w:rsidRPr="00514242">
        <w:t xml:space="preserve">2. </w:t>
      </w:r>
      <w:r w:rsidR="006B6D0D" w:rsidRPr="00514242">
        <w:t>Create a Kubernetes Cluster in Bluemix</w:t>
      </w:r>
      <w:bookmarkEnd w:id="4"/>
      <w:bookmarkEnd w:id="5"/>
    </w:p>
    <w:p w14:paraId="0034A8D1" w14:textId="58FDCE9B" w:rsidR="009A423E" w:rsidRDefault="009A423E" w:rsidP="00BF70EF">
      <w:r>
        <w:t xml:space="preserve">You can create a </w:t>
      </w:r>
      <w:r w:rsidR="00BF5906">
        <w:t>Kubernetes</w:t>
      </w:r>
      <w:r w:rsidR="008813CC">
        <w:t xml:space="preserve"> (aka </w:t>
      </w:r>
      <w:r>
        <w:t>K8s</w:t>
      </w:r>
      <w:r w:rsidR="008813CC">
        <w:t>)</w:t>
      </w:r>
      <w:r>
        <w:t xml:space="preserve"> cluster </w:t>
      </w:r>
      <w:r w:rsidR="000932CF">
        <w:t xml:space="preserve">from Bluemix console or from </w:t>
      </w:r>
      <w:r w:rsidR="008813CC">
        <w:t xml:space="preserve">the </w:t>
      </w:r>
      <w:r w:rsidR="000932CF">
        <w:t>command line</w:t>
      </w:r>
      <w:r w:rsidR="008E1136">
        <w:t xml:space="preserve"> interface (CLI)</w:t>
      </w:r>
      <w:r w:rsidR="000932CF">
        <w:t xml:space="preserve">. In the following we provide the details of </w:t>
      </w:r>
      <w:r w:rsidR="00293966">
        <w:t xml:space="preserve">creating a cluster </w:t>
      </w:r>
      <w:r w:rsidR="008813CC">
        <w:t>f</w:t>
      </w:r>
      <w:r w:rsidR="00293966">
        <w:t>rom the GUI</w:t>
      </w:r>
      <w:r w:rsidR="00014D6D">
        <w:rPr>
          <w:rStyle w:val="FootnoteReference"/>
        </w:rPr>
        <w:footnoteReference w:id="1"/>
      </w:r>
      <w:r w:rsidR="00293966">
        <w:t xml:space="preserve">. </w:t>
      </w:r>
    </w:p>
    <w:p w14:paraId="5BC247EE" w14:textId="79C91B2C" w:rsidR="00A37077" w:rsidRDefault="00A37077" w:rsidP="003E7968">
      <w:pPr>
        <w:pStyle w:val="ListParagraph"/>
        <w:numPr>
          <w:ilvl w:val="0"/>
          <w:numId w:val="26"/>
        </w:numPr>
      </w:pPr>
      <w:r>
        <w:t xml:space="preserve">Browse to </w:t>
      </w:r>
      <w:r w:rsidR="008637CD">
        <w:t>http://www.bluemix.net and</w:t>
      </w:r>
      <w:r w:rsidR="004735CC">
        <w:t xml:space="preserve"> </w:t>
      </w:r>
      <w:r w:rsidR="00B0710B">
        <w:t xml:space="preserve">click on the </w:t>
      </w:r>
      <w:r w:rsidR="00B0710B" w:rsidRPr="003E7968">
        <w:rPr>
          <w:b/>
        </w:rPr>
        <w:t>Log in</w:t>
      </w:r>
      <w:r w:rsidR="00B0710B">
        <w:t xml:space="preserve"> link.</w:t>
      </w:r>
      <w:r>
        <w:t xml:space="preserve"> </w:t>
      </w:r>
    </w:p>
    <w:p w14:paraId="7670426E" w14:textId="77777777" w:rsidR="001C68F2" w:rsidRDefault="001C68F2" w:rsidP="001C68F2">
      <w:pPr>
        <w:pStyle w:val="ListParagraph"/>
        <w:ind w:left="360"/>
      </w:pPr>
    </w:p>
    <w:p w14:paraId="2264AD39" w14:textId="15087A5B" w:rsidR="00A37077" w:rsidRDefault="00B0710B" w:rsidP="00BF70EF">
      <w:r>
        <w:lastRenderedPageBreak/>
        <w:t xml:space="preserve">       </w:t>
      </w:r>
      <w:r w:rsidR="004735CC" w:rsidRPr="00A37077">
        <w:rPr>
          <w:noProof/>
        </w:rPr>
        <w:drawing>
          <wp:inline distT="0" distB="0" distL="0" distR="0" wp14:anchorId="014AA026" wp14:editId="6178E183">
            <wp:extent cx="5638800" cy="231675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60040" cy="2325479"/>
                    </a:xfrm>
                    <a:prstGeom prst="rect">
                      <a:avLst/>
                    </a:prstGeom>
                  </pic:spPr>
                </pic:pic>
              </a:graphicData>
            </a:graphic>
          </wp:inline>
        </w:drawing>
      </w:r>
      <w:r>
        <w:t xml:space="preserve">               </w:t>
      </w:r>
    </w:p>
    <w:p w14:paraId="0B563622" w14:textId="77777777" w:rsidR="00A37077" w:rsidRDefault="00A37077" w:rsidP="00BF70EF"/>
    <w:p w14:paraId="7A63F018" w14:textId="6174DC52" w:rsidR="00254DCA" w:rsidRDefault="003029FC" w:rsidP="00985D5C">
      <w:pPr>
        <w:pStyle w:val="ListParagraph"/>
        <w:numPr>
          <w:ilvl w:val="0"/>
          <w:numId w:val="26"/>
        </w:numPr>
      </w:pPr>
      <w:r>
        <w:t xml:space="preserve">Provide your </w:t>
      </w:r>
      <w:proofErr w:type="spellStart"/>
      <w:r w:rsidRPr="008637CD">
        <w:rPr>
          <w:b/>
        </w:rPr>
        <w:t>userid</w:t>
      </w:r>
      <w:proofErr w:type="spellEnd"/>
      <w:r>
        <w:t xml:space="preserve"> and </w:t>
      </w:r>
      <w:r w:rsidRPr="008637CD">
        <w:rPr>
          <w:b/>
        </w:rPr>
        <w:t>password</w:t>
      </w:r>
      <w:r>
        <w:t xml:space="preserve"> in the login panel to </w:t>
      </w:r>
      <w:r w:rsidR="00A37077">
        <w:t>l</w:t>
      </w:r>
      <w:r w:rsidR="00254DCA">
        <w:t xml:space="preserve">ogon to </w:t>
      </w:r>
      <w:r w:rsidR="008637CD">
        <w:t>IBM Cloud</w:t>
      </w:r>
      <w:r>
        <w:t xml:space="preserve">. </w:t>
      </w:r>
      <w:r w:rsidR="00007421">
        <w:t>After logging in</w:t>
      </w:r>
      <w:r w:rsidR="00985D5C">
        <w:t>, explore the regions and pick which is best for you.  These instructions will stay with US South.  As you explore, Tokyo is available for Container Services, but not available yet for Db2 Warehouse.  Pardon the guess work, but we are expanding availability zones quickly.</w:t>
      </w:r>
    </w:p>
    <w:p w14:paraId="3A47AFFE" w14:textId="6DA0BEFE" w:rsidR="00985D5C" w:rsidRDefault="00985D5C" w:rsidP="003E7968">
      <w:r>
        <w:rPr>
          <w:noProof/>
        </w:rPr>
        <w:lastRenderedPageBreak/>
        <w:drawing>
          <wp:inline distT="0" distB="0" distL="0" distR="0" wp14:anchorId="4ACBFC1A" wp14:editId="42E18B05">
            <wp:extent cx="7086600" cy="5118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2-12 at 4.05.12 PM.png"/>
                    <pic:cNvPicPr/>
                  </pic:nvPicPr>
                  <pic:blipFill>
                    <a:blip r:embed="rId10"/>
                    <a:stretch>
                      <a:fillRect/>
                    </a:stretch>
                  </pic:blipFill>
                  <pic:spPr>
                    <a:xfrm>
                      <a:off x="0" y="0"/>
                      <a:ext cx="7086600" cy="5118100"/>
                    </a:xfrm>
                    <a:prstGeom prst="rect">
                      <a:avLst/>
                    </a:prstGeom>
                  </pic:spPr>
                </pic:pic>
              </a:graphicData>
            </a:graphic>
          </wp:inline>
        </w:drawing>
      </w:r>
    </w:p>
    <w:p w14:paraId="74ECAC28" w14:textId="5BBDF389" w:rsidR="00D56B96" w:rsidRDefault="00985D5C" w:rsidP="00985D5C">
      <w:pPr>
        <w:pStyle w:val="ListParagraph"/>
        <w:numPr>
          <w:ilvl w:val="0"/>
          <w:numId w:val="26"/>
        </w:numPr>
      </w:pPr>
      <w:r>
        <w:t xml:space="preserve">Click on the menu icon ( </w:t>
      </w:r>
      <w:r>
        <w:rPr>
          <w:noProof/>
        </w:rPr>
        <w:drawing>
          <wp:inline distT="0" distB="0" distL="0" distR="0" wp14:anchorId="6518D196" wp14:editId="1FE64C80">
            <wp:extent cx="152400" cy="1289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2-12 at 4.08.19 PM.png"/>
                    <pic:cNvPicPr/>
                  </pic:nvPicPr>
                  <pic:blipFill>
                    <a:blip r:embed="rId11"/>
                    <a:stretch>
                      <a:fillRect/>
                    </a:stretch>
                  </pic:blipFill>
                  <pic:spPr>
                    <a:xfrm>
                      <a:off x="0" y="0"/>
                      <a:ext cx="152861" cy="129344"/>
                    </a:xfrm>
                    <a:prstGeom prst="rect">
                      <a:avLst/>
                    </a:prstGeom>
                  </pic:spPr>
                </pic:pic>
              </a:graphicData>
            </a:graphic>
          </wp:inline>
        </w:drawing>
      </w:r>
      <w:r>
        <w:t xml:space="preserve"> ) on the upper left-hand side of the Dashboard page.</w:t>
      </w:r>
    </w:p>
    <w:p w14:paraId="2134A457" w14:textId="10FC8ED7" w:rsidR="00985D5C" w:rsidRPr="00EB3AF8" w:rsidRDefault="00985D5C" w:rsidP="00985D5C">
      <w:pPr>
        <w:pStyle w:val="ListParagraph"/>
        <w:numPr>
          <w:ilvl w:val="0"/>
          <w:numId w:val="26"/>
        </w:numPr>
      </w:pPr>
      <w:r>
        <w:t xml:space="preserve">Select </w:t>
      </w:r>
      <w:r>
        <w:rPr>
          <w:b/>
        </w:rPr>
        <w:t>Containers</w:t>
      </w:r>
      <w:r w:rsidR="00EB3AF8">
        <w:rPr>
          <w:b/>
        </w:rPr>
        <w:t>.</w:t>
      </w:r>
    </w:p>
    <w:p w14:paraId="4400979C" w14:textId="77777777" w:rsidR="00EB3AF8" w:rsidRPr="00EB3AF8" w:rsidRDefault="00EB3AF8" w:rsidP="00EB3AF8">
      <w:pPr>
        <w:pStyle w:val="ListParagraph"/>
        <w:ind w:left="360"/>
      </w:pPr>
    </w:p>
    <w:p w14:paraId="7423626D" w14:textId="65C51CC7" w:rsidR="00EB3AF8" w:rsidRDefault="00EB3AF8" w:rsidP="00EB3AF8">
      <w:pPr>
        <w:pStyle w:val="ListParagraph"/>
        <w:ind w:left="360"/>
      </w:pPr>
      <w:r>
        <w:rPr>
          <w:noProof/>
        </w:rPr>
        <w:lastRenderedPageBreak/>
        <w:drawing>
          <wp:inline distT="0" distB="0" distL="0" distR="0" wp14:anchorId="2D8FAD8F" wp14:editId="69CDA33F">
            <wp:extent cx="3454400" cy="2521609"/>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2-12 at 4.10.04 PM.png"/>
                    <pic:cNvPicPr/>
                  </pic:nvPicPr>
                  <pic:blipFill>
                    <a:blip r:embed="rId12"/>
                    <a:stretch>
                      <a:fillRect/>
                    </a:stretch>
                  </pic:blipFill>
                  <pic:spPr>
                    <a:xfrm>
                      <a:off x="0" y="0"/>
                      <a:ext cx="3454400" cy="2521609"/>
                    </a:xfrm>
                    <a:prstGeom prst="rect">
                      <a:avLst/>
                    </a:prstGeom>
                  </pic:spPr>
                </pic:pic>
              </a:graphicData>
            </a:graphic>
          </wp:inline>
        </w:drawing>
      </w:r>
    </w:p>
    <w:p w14:paraId="55EDE7B7" w14:textId="77777777" w:rsidR="00EB3AF8" w:rsidRPr="00EB3AF8" w:rsidRDefault="00EB3AF8" w:rsidP="00EB3AF8">
      <w:pPr>
        <w:pStyle w:val="ListParagraph"/>
        <w:ind w:left="360"/>
      </w:pPr>
    </w:p>
    <w:p w14:paraId="65BE0216" w14:textId="0FDA85FB" w:rsidR="00EB3AF8" w:rsidRDefault="00EB3AF8" w:rsidP="00985D5C">
      <w:pPr>
        <w:pStyle w:val="ListParagraph"/>
        <w:numPr>
          <w:ilvl w:val="0"/>
          <w:numId w:val="26"/>
        </w:numPr>
      </w:pPr>
      <w:r>
        <w:t xml:space="preserve">Pick the region from the </w:t>
      </w:r>
      <w:proofErr w:type="gramStart"/>
      <w:r>
        <w:t>drop down</w:t>
      </w:r>
      <w:proofErr w:type="gramEnd"/>
      <w:r>
        <w:t xml:space="preserve"> box.  The instruction will be US South.</w:t>
      </w:r>
    </w:p>
    <w:p w14:paraId="4D5296B8" w14:textId="4ECACFDD" w:rsidR="00EB3AF8" w:rsidRDefault="00EB3AF8" w:rsidP="00EB3AF8">
      <w:r>
        <w:rPr>
          <w:noProof/>
        </w:rPr>
        <w:lastRenderedPageBreak/>
        <w:drawing>
          <wp:inline distT="0" distB="0" distL="0" distR="0" wp14:anchorId="55953C22" wp14:editId="3E19EE2E">
            <wp:extent cx="6819900" cy="5626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2-12 at 4.11.41 PM.png"/>
                    <pic:cNvPicPr/>
                  </pic:nvPicPr>
                  <pic:blipFill>
                    <a:blip r:embed="rId13"/>
                    <a:stretch>
                      <a:fillRect/>
                    </a:stretch>
                  </pic:blipFill>
                  <pic:spPr>
                    <a:xfrm>
                      <a:off x="0" y="0"/>
                      <a:ext cx="6819900" cy="5626100"/>
                    </a:xfrm>
                    <a:prstGeom prst="rect">
                      <a:avLst/>
                    </a:prstGeom>
                  </pic:spPr>
                </pic:pic>
              </a:graphicData>
            </a:graphic>
          </wp:inline>
        </w:drawing>
      </w:r>
    </w:p>
    <w:p w14:paraId="405CD652" w14:textId="59C0D05C" w:rsidR="00EB3AF8" w:rsidRPr="00EB3AF8" w:rsidRDefault="00EB3AF8" w:rsidP="00985D5C">
      <w:pPr>
        <w:pStyle w:val="ListParagraph"/>
        <w:numPr>
          <w:ilvl w:val="0"/>
          <w:numId w:val="26"/>
        </w:numPr>
      </w:pPr>
      <w:r w:rsidRPr="00EB3AF8">
        <w:t xml:space="preserve">Click on </w:t>
      </w:r>
      <w:r w:rsidRPr="00EB3AF8">
        <w:rPr>
          <w:b/>
        </w:rPr>
        <w:t>Create Cluster</w:t>
      </w:r>
      <w:r w:rsidRPr="00EB3AF8">
        <w:t>.</w:t>
      </w:r>
    </w:p>
    <w:p w14:paraId="5506379B" w14:textId="0997A656" w:rsidR="00EB3AF8" w:rsidRPr="00EB3AF8" w:rsidRDefault="00EB3AF8" w:rsidP="00EB3AF8">
      <w:pPr>
        <w:rPr>
          <w:b/>
        </w:rPr>
      </w:pPr>
      <w:r>
        <w:rPr>
          <w:b/>
          <w:noProof/>
        </w:rPr>
        <w:lastRenderedPageBreak/>
        <w:drawing>
          <wp:inline distT="0" distB="0" distL="0" distR="0" wp14:anchorId="19D4EA1E" wp14:editId="2D6627D0">
            <wp:extent cx="6908800" cy="3249934"/>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2-12 at 4.12.52 PM.png"/>
                    <pic:cNvPicPr/>
                  </pic:nvPicPr>
                  <pic:blipFill>
                    <a:blip r:embed="rId14"/>
                    <a:stretch>
                      <a:fillRect/>
                    </a:stretch>
                  </pic:blipFill>
                  <pic:spPr>
                    <a:xfrm>
                      <a:off x="0" y="0"/>
                      <a:ext cx="6910627" cy="3250793"/>
                    </a:xfrm>
                    <a:prstGeom prst="rect">
                      <a:avLst/>
                    </a:prstGeom>
                  </pic:spPr>
                </pic:pic>
              </a:graphicData>
            </a:graphic>
          </wp:inline>
        </w:drawing>
      </w:r>
    </w:p>
    <w:p w14:paraId="5D9C62FE" w14:textId="77777777" w:rsidR="00EB3AF8" w:rsidRPr="00EB3AF8" w:rsidRDefault="00EB3AF8" w:rsidP="00EB3AF8"/>
    <w:p w14:paraId="6613EC88" w14:textId="691D71D4" w:rsidR="00EB3AF8" w:rsidRDefault="00EB3AF8" w:rsidP="00EB3AF8">
      <w:pPr>
        <w:pStyle w:val="ListParagraph"/>
        <w:numPr>
          <w:ilvl w:val="0"/>
          <w:numId w:val="26"/>
        </w:numPr>
      </w:pPr>
      <w:r>
        <w:t xml:space="preserve">Select the defaults and add the name of the cluster.  We will use </w:t>
      </w:r>
      <w:proofErr w:type="spellStart"/>
      <w:r w:rsidRPr="00EB3AF8">
        <w:rPr>
          <w:b/>
        </w:rPr>
        <w:t>EmployeeApp-inst</w:t>
      </w:r>
      <w:proofErr w:type="spellEnd"/>
      <w:r>
        <w:t xml:space="preserve">, choose your cluster name.  Suggestion </w:t>
      </w:r>
      <w:proofErr w:type="spellStart"/>
      <w:r w:rsidRPr="00EB3AF8">
        <w:rPr>
          <w:b/>
        </w:rPr>
        <w:t>EmployeeApp</w:t>
      </w:r>
      <w:proofErr w:type="spellEnd"/>
      <w:r w:rsidRPr="00EB3AF8">
        <w:rPr>
          <w:b/>
        </w:rPr>
        <w:t>-&lt;initials</w:t>
      </w:r>
      <w:r>
        <w:t xml:space="preserve">&gt;.  If you have a non-lite account, you can see all the different locations and options you can select.  We will stay with the free account for the lab.   Click </w:t>
      </w:r>
      <w:r w:rsidRPr="00EB3AF8">
        <w:rPr>
          <w:b/>
        </w:rPr>
        <w:t>Create Cluster</w:t>
      </w:r>
      <w:r>
        <w:t>.</w:t>
      </w:r>
    </w:p>
    <w:p w14:paraId="29A4CE8C" w14:textId="3294A65B" w:rsidR="00EB3AF8" w:rsidRDefault="00EB3AF8" w:rsidP="00EB3AF8">
      <w:pPr>
        <w:pStyle w:val="ListParagraph"/>
        <w:ind w:left="360"/>
      </w:pPr>
    </w:p>
    <w:p w14:paraId="02E5B849" w14:textId="7C23EA36" w:rsidR="00EB3AF8" w:rsidRDefault="00EB3AF8" w:rsidP="00E07067">
      <w:pPr>
        <w:pStyle w:val="ListParagraph"/>
        <w:ind w:left="360"/>
      </w:pPr>
      <w:r>
        <w:rPr>
          <w:noProof/>
        </w:rPr>
        <w:drawing>
          <wp:inline distT="0" distB="0" distL="0" distR="0" wp14:anchorId="33D0E46F" wp14:editId="048EF082">
            <wp:extent cx="7086600" cy="3491039"/>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2-12 at 4.15.42 PM.png"/>
                    <pic:cNvPicPr/>
                  </pic:nvPicPr>
                  <pic:blipFill>
                    <a:blip r:embed="rId15"/>
                    <a:stretch>
                      <a:fillRect/>
                    </a:stretch>
                  </pic:blipFill>
                  <pic:spPr>
                    <a:xfrm>
                      <a:off x="0" y="0"/>
                      <a:ext cx="7089756" cy="3492594"/>
                    </a:xfrm>
                    <a:prstGeom prst="rect">
                      <a:avLst/>
                    </a:prstGeom>
                  </pic:spPr>
                </pic:pic>
              </a:graphicData>
            </a:graphic>
          </wp:inline>
        </w:drawing>
      </w:r>
    </w:p>
    <w:p w14:paraId="08DD25A9" w14:textId="77777777" w:rsidR="00E07067" w:rsidRDefault="00E07067" w:rsidP="00E07067">
      <w:pPr>
        <w:pStyle w:val="ListParagraph"/>
        <w:ind w:left="360"/>
      </w:pPr>
    </w:p>
    <w:p w14:paraId="5C4E5965" w14:textId="44F493E2" w:rsidR="00E07067" w:rsidRDefault="00AE42F6" w:rsidP="00E07067">
      <w:pPr>
        <w:pStyle w:val="ListParagraph"/>
        <w:numPr>
          <w:ilvl w:val="0"/>
          <w:numId w:val="26"/>
        </w:numPr>
      </w:pPr>
      <w:r>
        <w:t>For a few seconds</w:t>
      </w:r>
      <w:r w:rsidR="004E0C9A">
        <w:t xml:space="preserve">, you will encounter a spinning cursor and after that you </w:t>
      </w:r>
      <w:r w:rsidR="00E15B20">
        <w:t>should</w:t>
      </w:r>
      <w:r w:rsidR="004E0C9A">
        <w:t xml:space="preserve"> see your </w:t>
      </w:r>
      <w:r w:rsidR="00E15B20">
        <w:t xml:space="preserve">intended </w:t>
      </w:r>
      <w:r w:rsidR="004E0C9A">
        <w:t xml:space="preserve">cluster </w:t>
      </w:r>
      <w:r w:rsidR="00E15B20">
        <w:t xml:space="preserve">is </w:t>
      </w:r>
      <w:r w:rsidR="00AD31D7">
        <w:t xml:space="preserve">in the </w:t>
      </w:r>
      <w:r w:rsidR="00AD31D7" w:rsidRPr="00E07067">
        <w:rPr>
          <w:b/>
        </w:rPr>
        <w:t>Deploying</w:t>
      </w:r>
      <w:r w:rsidR="00AD31D7">
        <w:t xml:space="preserve"> state. The resulting panel provides valuable information about downl</w:t>
      </w:r>
      <w:r w:rsidR="00E15B20">
        <w:t>oading and configuring various B</w:t>
      </w:r>
      <w:r w:rsidR="00AD31D7">
        <w:t>luemix plug-ins required for command line work.</w:t>
      </w:r>
      <w:r w:rsidR="00E07067">
        <w:t xml:space="preserve"> You have set up the IBM Cloud CLI in the {LAB_</w:t>
      </w:r>
      <w:proofErr w:type="gramStart"/>
      <w:r w:rsidR="00E07067">
        <w:t>HOME}labs</w:t>
      </w:r>
      <w:proofErr w:type="gramEnd"/>
      <w:r w:rsidR="00E07067">
        <w:t>/</w:t>
      </w:r>
      <w:proofErr w:type="spellStart"/>
      <w:r w:rsidR="00E07067">
        <w:t>gettingStarted</w:t>
      </w:r>
      <w:proofErr w:type="spellEnd"/>
      <w:r w:rsidR="00E07067">
        <w:t xml:space="preserve">/0_setup lab.  If you have not, follow the instruction on the panel.  </w:t>
      </w:r>
    </w:p>
    <w:p w14:paraId="578FF62D" w14:textId="77777777" w:rsidR="00E07067" w:rsidRDefault="00E07067" w:rsidP="00E07067">
      <w:pPr>
        <w:pStyle w:val="ListParagraph"/>
        <w:ind w:left="360"/>
      </w:pPr>
    </w:p>
    <w:p w14:paraId="4C51F02E" w14:textId="39627F8C" w:rsidR="00E07067" w:rsidRDefault="00E07067" w:rsidP="00E07067">
      <w:pPr>
        <w:pStyle w:val="ListParagraph"/>
        <w:numPr>
          <w:ilvl w:val="1"/>
          <w:numId w:val="26"/>
        </w:numPr>
      </w:pPr>
      <w:r>
        <w:t xml:space="preserve">Download the </w:t>
      </w:r>
      <w:proofErr w:type="spellStart"/>
      <w:r>
        <w:t>Kubernette’s</w:t>
      </w:r>
      <w:proofErr w:type="spellEnd"/>
      <w:r>
        <w:t xml:space="preserve"> client </w:t>
      </w:r>
      <w:proofErr w:type="gramStart"/>
      <w:r>
        <w:t xml:space="preserve">libs  </w:t>
      </w:r>
      <w:r w:rsidRPr="00E07067">
        <w:t>https://kubernetes.io/docs/tasks/tools/install-kubectl/</w:t>
      </w:r>
      <w:proofErr w:type="gramEnd"/>
    </w:p>
    <w:p w14:paraId="125DD46A" w14:textId="61F31577" w:rsidR="00E07067" w:rsidRPr="00E07067" w:rsidRDefault="00E07067" w:rsidP="00E07067">
      <w:pPr>
        <w:pStyle w:val="ListParagraph"/>
        <w:numPr>
          <w:ilvl w:val="1"/>
          <w:numId w:val="26"/>
        </w:numPr>
      </w:pPr>
      <w:r>
        <w:t>Execute ‘</w:t>
      </w:r>
      <w:proofErr w:type="spellStart"/>
      <w:r w:rsidRPr="00BE6C3C">
        <w:rPr>
          <w:rFonts w:ascii="inherit" w:hAnsi="inherit" w:cs="Courier New"/>
          <w:b/>
          <w:color w:val="152935"/>
          <w:sz w:val="24"/>
        </w:rPr>
        <w:t>bx</w:t>
      </w:r>
      <w:proofErr w:type="spellEnd"/>
      <w:r w:rsidRPr="00BE6C3C">
        <w:rPr>
          <w:rFonts w:ascii="inherit" w:hAnsi="inherit" w:cs="Courier New"/>
          <w:b/>
          <w:color w:val="152935"/>
          <w:sz w:val="24"/>
        </w:rPr>
        <w:t xml:space="preserve"> plugin install container-service -r Bluemix</w:t>
      </w:r>
      <w:r>
        <w:rPr>
          <w:rFonts w:ascii="inherit" w:hAnsi="inherit" w:cs="Courier New"/>
          <w:color w:val="152935"/>
          <w:sz w:val="24"/>
        </w:rPr>
        <w:t xml:space="preserve">’ to add container commands to the CLI  </w:t>
      </w:r>
    </w:p>
    <w:p w14:paraId="4E52DA21" w14:textId="77777777" w:rsidR="00E07067" w:rsidRDefault="00E07067" w:rsidP="00E07067">
      <w:pPr>
        <w:pStyle w:val="ListParagraph"/>
        <w:numPr>
          <w:ilvl w:val="1"/>
          <w:numId w:val="26"/>
        </w:numPr>
      </w:pPr>
    </w:p>
    <w:p w14:paraId="03A42716" w14:textId="4D8F26F7" w:rsidR="006A4CAE" w:rsidRDefault="004735CC" w:rsidP="00BF70EF">
      <w:pPr>
        <w:pStyle w:val="ListParagraph"/>
        <w:numPr>
          <w:ilvl w:val="0"/>
          <w:numId w:val="26"/>
        </w:numPr>
      </w:pPr>
      <w:r>
        <w:t xml:space="preserve">Alternatively, you can use the </w:t>
      </w:r>
      <w:proofErr w:type="spellStart"/>
      <w:r w:rsidRPr="00E07067">
        <w:rPr>
          <w:rFonts w:ascii="Courier New" w:hAnsi="Courier New" w:cs="Courier New"/>
          <w:sz w:val="20"/>
          <w:szCs w:val="20"/>
        </w:rPr>
        <w:t>bx</w:t>
      </w:r>
      <w:proofErr w:type="spellEnd"/>
      <w:r w:rsidRPr="00E07067">
        <w:rPr>
          <w:rFonts w:ascii="Courier New" w:hAnsi="Courier New" w:cs="Courier New"/>
          <w:sz w:val="20"/>
          <w:szCs w:val="20"/>
        </w:rPr>
        <w:t xml:space="preserve"> </w:t>
      </w:r>
      <w:proofErr w:type="spellStart"/>
      <w:r w:rsidRPr="00E07067">
        <w:rPr>
          <w:rFonts w:ascii="Courier New" w:hAnsi="Courier New" w:cs="Courier New"/>
          <w:sz w:val="20"/>
          <w:szCs w:val="20"/>
        </w:rPr>
        <w:t>cs</w:t>
      </w:r>
      <w:proofErr w:type="spellEnd"/>
      <w:r w:rsidRPr="00E07067">
        <w:rPr>
          <w:rFonts w:ascii="Courier New" w:hAnsi="Courier New" w:cs="Courier New"/>
          <w:sz w:val="20"/>
          <w:szCs w:val="20"/>
        </w:rPr>
        <w:t xml:space="preserve"> cluster-create --name &lt;cluster name&gt;</w:t>
      </w:r>
      <w:r>
        <w:t xml:space="preserve"> command after logging in to Bluemix from the command shell using Bluemix CLI. </w:t>
      </w:r>
    </w:p>
    <w:p w14:paraId="5E112777" w14:textId="7957AD78" w:rsidR="006A4CAE" w:rsidRDefault="00DB07C2" w:rsidP="00BF70EF">
      <w:r>
        <w:t>It will take some time</w:t>
      </w:r>
      <w:r>
        <w:rPr>
          <w:rStyle w:val="FootnoteReference"/>
        </w:rPr>
        <w:footnoteReference w:id="2"/>
      </w:r>
      <w:r w:rsidR="00DB543E">
        <w:t xml:space="preserve"> (approximately</w:t>
      </w:r>
      <w:r>
        <w:t xml:space="preserve"> 15 to 30 minutes) to get the cluster created. </w:t>
      </w:r>
      <w:r w:rsidR="00222EE4">
        <w:t xml:space="preserve">While you complete the other parts of the lab, the cluster </w:t>
      </w:r>
      <w:r w:rsidR="00936433">
        <w:t>will get created by that time</w:t>
      </w:r>
      <w:r w:rsidR="00BE6D5E">
        <w:t xml:space="preserve"> and it will be ready for the deployment of your container</w:t>
      </w:r>
      <w:r w:rsidR="00936433">
        <w:t>.</w:t>
      </w:r>
    </w:p>
    <w:p w14:paraId="56785934" w14:textId="71B28B5C" w:rsidR="00AE42F6" w:rsidRDefault="00AE42F6" w:rsidP="00BF70EF"/>
    <w:p w14:paraId="08BAD239" w14:textId="03AE91C0" w:rsidR="00514242" w:rsidRPr="00514242" w:rsidRDefault="005720F0" w:rsidP="008637CD">
      <w:pPr>
        <w:pStyle w:val="Heading3"/>
      </w:pPr>
      <w:bookmarkStart w:id="6" w:name="_Toc489544942"/>
      <w:bookmarkStart w:id="7" w:name="_Toc506209760"/>
      <w:bookmarkEnd w:id="2"/>
      <w:r w:rsidRPr="00514242">
        <w:t xml:space="preserve">3. </w:t>
      </w:r>
      <w:r w:rsidR="00BE6C3C">
        <w:t>Creating an instance of Db2 Warehouse on IBM Cloud</w:t>
      </w:r>
    </w:p>
    <w:p w14:paraId="4882CB8F" w14:textId="37841766" w:rsidR="00BE6C3C" w:rsidRDefault="00BE6C3C" w:rsidP="00BE6C3C">
      <w:pPr>
        <w:pStyle w:val="ListParagraph"/>
        <w:numPr>
          <w:ilvl w:val="0"/>
          <w:numId w:val="35"/>
        </w:numPr>
      </w:pPr>
      <w:r>
        <w:t xml:space="preserve">Click on the </w:t>
      </w:r>
      <w:r w:rsidRPr="00BE6C3C">
        <w:rPr>
          <w:b/>
        </w:rPr>
        <w:t>Catalog</w:t>
      </w:r>
      <w:r>
        <w:t xml:space="preserve"> button</w:t>
      </w:r>
    </w:p>
    <w:p w14:paraId="61826684" w14:textId="77777777" w:rsidR="00BE6C3C" w:rsidRDefault="00BE6C3C" w:rsidP="00BE6C3C">
      <w:pPr>
        <w:pStyle w:val="ListParagraph"/>
        <w:ind w:left="360"/>
      </w:pPr>
    </w:p>
    <w:p w14:paraId="66188F4C" w14:textId="0CD1C408" w:rsidR="00BE6C3C" w:rsidRDefault="00BE6C3C" w:rsidP="00BE6C3C">
      <w:pPr>
        <w:pStyle w:val="ListParagraph"/>
        <w:ind w:left="360"/>
      </w:pPr>
      <w:r>
        <w:rPr>
          <w:noProof/>
        </w:rPr>
        <w:drawing>
          <wp:inline distT="0" distB="0" distL="0" distR="0" wp14:anchorId="665A259F" wp14:editId="7FFF7834">
            <wp:extent cx="3695700" cy="81677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2-12 at 4.37.39 PM.png"/>
                    <pic:cNvPicPr/>
                  </pic:nvPicPr>
                  <pic:blipFill>
                    <a:blip r:embed="rId16"/>
                    <a:stretch>
                      <a:fillRect/>
                    </a:stretch>
                  </pic:blipFill>
                  <pic:spPr>
                    <a:xfrm>
                      <a:off x="0" y="0"/>
                      <a:ext cx="3695700" cy="816774"/>
                    </a:xfrm>
                    <a:prstGeom prst="rect">
                      <a:avLst/>
                    </a:prstGeom>
                  </pic:spPr>
                </pic:pic>
              </a:graphicData>
            </a:graphic>
          </wp:inline>
        </w:drawing>
      </w:r>
    </w:p>
    <w:p w14:paraId="42B470FD" w14:textId="47757261" w:rsidR="00BE6C3C" w:rsidRPr="00BE6C3C" w:rsidRDefault="00BE6C3C" w:rsidP="00BE6C3C">
      <w:pPr>
        <w:pStyle w:val="ListParagraph"/>
        <w:numPr>
          <w:ilvl w:val="0"/>
          <w:numId w:val="35"/>
        </w:numPr>
      </w:pPr>
      <w:r>
        <w:t xml:space="preserve">On the </w:t>
      </w:r>
      <w:proofErr w:type="gramStart"/>
      <w:r>
        <w:t>left hand</w:t>
      </w:r>
      <w:proofErr w:type="gramEnd"/>
      <w:r>
        <w:t xml:space="preserve"> side, Click on </w:t>
      </w:r>
      <w:r w:rsidRPr="00BE6C3C">
        <w:rPr>
          <w:b/>
        </w:rPr>
        <w:t>Data &amp; Analytics</w:t>
      </w:r>
    </w:p>
    <w:p w14:paraId="1C75D15E" w14:textId="67598D16" w:rsidR="00BE6C3C" w:rsidRDefault="00BE6C3C" w:rsidP="00BE6C3C">
      <w:pPr>
        <w:pStyle w:val="ListParagraph"/>
        <w:ind w:left="360"/>
        <w:rPr>
          <w:b/>
        </w:rPr>
      </w:pPr>
    </w:p>
    <w:p w14:paraId="718677EE" w14:textId="370FAC19" w:rsidR="00BE6C3C" w:rsidRDefault="00BE6C3C" w:rsidP="00BE6C3C">
      <w:pPr>
        <w:pStyle w:val="ListParagraph"/>
        <w:ind w:left="360"/>
        <w:rPr>
          <w:b/>
        </w:rPr>
      </w:pPr>
      <w:r>
        <w:rPr>
          <w:b/>
          <w:noProof/>
        </w:rPr>
        <w:lastRenderedPageBreak/>
        <w:drawing>
          <wp:inline distT="0" distB="0" distL="0" distR="0" wp14:anchorId="6F4A0A21" wp14:editId="58C74D1E">
            <wp:extent cx="1460500" cy="296156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2-12 at 4.39.40 PM.png"/>
                    <pic:cNvPicPr/>
                  </pic:nvPicPr>
                  <pic:blipFill>
                    <a:blip r:embed="rId17"/>
                    <a:stretch>
                      <a:fillRect/>
                    </a:stretch>
                  </pic:blipFill>
                  <pic:spPr>
                    <a:xfrm>
                      <a:off x="0" y="0"/>
                      <a:ext cx="1462756" cy="2966143"/>
                    </a:xfrm>
                    <a:prstGeom prst="rect">
                      <a:avLst/>
                    </a:prstGeom>
                  </pic:spPr>
                </pic:pic>
              </a:graphicData>
            </a:graphic>
          </wp:inline>
        </w:drawing>
      </w:r>
    </w:p>
    <w:p w14:paraId="6467D48F" w14:textId="77777777" w:rsidR="00BE6C3C" w:rsidRPr="00BE6C3C" w:rsidRDefault="00BE6C3C" w:rsidP="00BE6C3C">
      <w:pPr>
        <w:pStyle w:val="ListParagraph"/>
        <w:ind w:left="360"/>
      </w:pPr>
    </w:p>
    <w:p w14:paraId="73567C59" w14:textId="70E667D7" w:rsidR="00BE6C3C" w:rsidRDefault="00BE6C3C" w:rsidP="00BE6C3C">
      <w:pPr>
        <w:pStyle w:val="ListParagraph"/>
        <w:numPr>
          <w:ilvl w:val="0"/>
          <w:numId w:val="35"/>
        </w:numPr>
      </w:pPr>
      <w:r>
        <w:t xml:space="preserve">In the search bar, enter “db2 </w:t>
      </w:r>
      <w:proofErr w:type="spellStart"/>
      <w:r>
        <w:t>wa</w:t>
      </w:r>
      <w:proofErr w:type="spellEnd"/>
      <w:r>
        <w:t>”</w:t>
      </w:r>
    </w:p>
    <w:p w14:paraId="522A8B2E" w14:textId="5E23463D" w:rsidR="00BE6C3C" w:rsidRPr="00BE6C3C" w:rsidRDefault="00BE6C3C" w:rsidP="00BE6C3C">
      <w:r>
        <w:rPr>
          <w:noProof/>
        </w:rPr>
        <w:drawing>
          <wp:inline distT="0" distB="0" distL="0" distR="0" wp14:anchorId="0A4A69AE" wp14:editId="2B106643">
            <wp:extent cx="4673600" cy="404026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2-12 at 4.40.56 PM.png"/>
                    <pic:cNvPicPr/>
                  </pic:nvPicPr>
                  <pic:blipFill>
                    <a:blip r:embed="rId18"/>
                    <a:stretch>
                      <a:fillRect/>
                    </a:stretch>
                  </pic:blipFill>
                  <pic:spPr>
                    <a:xfrm>
                      <a:off x="0" y="0"/>
                      <a:ext cx="4673600" cy="4040262"/>
                    </a:xfrm>
                    <a:prstGeom prst="rect">
                      <a:avLst/>
                    </a:prstGeom>
                  </pic:spPr>
                </pic:pic>
              </a:graphicData>
            </a:graphic>
          </wp:inline>
        </w:drawing>
      </w:r>
    </w:p>
    <w:p w14:paraId="27AEB48E" w14:textId="585ABB67" w:rsidR="00BE6C3C" w:rsidRDefault="00BE6C3C" w:rsidP="00BE6C3C">
      <w:pPr>
        <w:pStyle w:val="ListParagraph"/>
        <w:numPr>
          <w:ilvl w:val="0"/>
          <w:numId w:val="35"/>
        </w:numPr>
      </w:pPr>
      <w:r>
        <w:t xml:space="preserve">Click on the </w:t>
      </w:r>
      <w:r w:rsidRPr="00E123CD">
        <w:rPr>
          <w:b/>
        </w:rPr>
        <w:t>Db2 Warehouse</w:t>
      </w:r>
      <w:r>
        <w:t xml:space="preserve"> icon.  Go ahead and explore the page for the different plans.  We will stay with </w:t>
      </w:r>
      <w:r w:rsidRPr="00E123CD">
        <w:rPr>
          <w:b/>
        </w:rPr>
        <w:t>Entry</w:t>
      </w:r>
      <w:r>
        <w:t xml:space="preserve"> and our DB is only 5</w:t>
      </w:r>
      <w:r w:rsidR="00E123CD">
        <w:t>0</w:t>
      </w:r>
      <w:r>
        <w:t xml:space="preserve"> rows, so we will be within the 1GB limit.   </w:t>
      </w:r>
      <w:r>
        <w:lastRenderedPageBreak/>
        <w:t xml:space="preserve">Change the </w:t>
      </w:r>
      <w:r w:rsidRPr="00BE6C3C">
        <w:rPr>
          <w:b/>
        </w:rPr>
        <w:t>Service name</w:t>
      </w:r>
      <w:r>
        <w:t xml:space="preserve"> if you desire, or leave is as the default unique name.  we hanged it to </w:t>
      </w:r>
      <w:r w:rsidRPr="00BE6C3C">
        <w:rPr>
          <w:b/>
        </w:rPr>
        <w:t>Db2Warehouse-Empl</w:t>
      </w:r>
      <w:r>
        <w:t xml:space="preserve">.   Click </w:t>
      </w:r>
      <w:r w:rsidRPr="00BE6C3C">
        <w:rPr>
          <w:b/>
        </w:rPr>
        <w:t>Create</w:t>
      </w:r>
      <w:r>
        <w:t>.</w:t>
      </w:r>
    </w:p>
    <w:p w14:paraId="7FF34CE9" w14:textId="67739652" w:rsidR="00E123CD" w:rsidRDefault="00E123CD" w:rsidP="00E123CD">
      <w:pPr>
        <w:pStyle w:val="ListParagraph"/>
        <w:ind w:left="360"/>
      </w:pPr>
      <w:r>
        <w:t>Note:  The entry version is a fully managed data base which doesn’t have full self-serve DBA function.  If you need this, move to a Flex or other plan.</w:t>
      </w:r>
    </w:p>
    <w:p w14:paraId="7600F70D" w14:textId="1E1297F9" w:rsidR="00BE6C3C" w:rsidRDefault="00BE6C3C" w:rsidP="00BE6C3C">
      <w:pPr>
        <w:pStyle w:val="ListParagraph"/>
        <w:ind w:left="360"/>
      </w:pPr>
    </w:p>
    <w:p w14:paraId="4A5CF4D0" w14:textId="10F7D19A" w:rsidR="00BE6C3C" w:rsidRDefault="00BE6C3C" w:rsidP="00BE6C3C">
      <w:pPr>
        <w:pStyle w:val="ListParagraph"/>
        <w:ind w:left="360"/>
      </w:pPr>
      <w:r>
        <w:rPr>
          <w:noProof/>
        </w:rPr>
        <w:drawing>
          <wp:inline distT="0" distB="0" distL="0" distR="0" wp14:anchorId="0E30C98E" wp14:editId="090E9BAD">
            <wp:extent cx="8288804" cy="4441547"/>
            <wp:effectExtent l="0" t="0" r="444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2-12 at 4.44.46 PM.png"/>
                    <pic:cNvPicPr/>
                  </pic:nvPicPr>
                  <pic:blipFill>
                    <a:blip r:embed="rId19"/>
                    <a:stretch>
                      <a:fillRect/>
                    </a:stretch>
                  </pic:blipFill>
                  <pic:spPr>
                    <a:xfrm>
                      <a:off x="0" y="0"/>
                      <a:ext cx="8288804" cy="4441547"/>
                    </a:xfrm>
                    <a:prstGeom prst="rect">
                      <a:avLst/>
                    </a:prstGeom>
                  </pic:spPr>
                </pic:pic>
              </a:graphicData>
            </a:graphic>
          </wp:inline>
        </w:drawing>
      </w:r>
    </w:p>
    <w:p w14:paraId="0BE25602" w14:textId="6A52D1C2" w:rsidR="00BE6C3C" w:rsidRDefault="00E123CD" w:rsidP="00BE6C3C">
      <w:pPr>
        <w:pStyle w:val="ListParagraph"/>
        <w:numPr>
          <w:ilvl w:val="0"/>
          <w:numId w:val="35"/>
        </w:numPr>
      </w:pPr>
      <w:r>
        <w:t xml:space="preserve">Once created, there is a list to the left.  </w:t>
      </w:r>
      <w:r w:rsidRPr="00E123CD">
        <w:rPr>
          <w:b/>
        </w:rPr>
        <w:t xml:space="preserve">Manage, Service credentials </w:t>
      </w:r>
      <w:r w:rsidRPr="00E123CD">
        <w:t>and</w:t>
      </w:r>
      <w:r w:rsidRPr="00E123CD">
        <w:rPr>
          <w:b/>
        </w:rPr>
        <w:t xml:space="preserve"> Connections</w:t>
      </w:r>
      <w:r>
        <w:t xml:space="preserve">.  To the right is an </w:t>
      </w:r>
      <w:r w:rsidRPr="00E123CD">
        <w:rPr>
          <w:b/>
        </w:rPr>
        <w:t>Open</w:t>
      </w:r>
      <w:r>
        <w:t xml:space="preserve"> button which leads to the </w:t>
      </w:r>
      <w:r w:rsidRPr="00E123CD">
        <w:rPr>
          <w:b/>
        </w:rPr>
        <w:t>Administration</w:t>
      </w:r>
      <w:r>
        <w:t xml:space="preserve"> </w:t>
      </w:r>
      <w:r w:rsidRPr="00E123CD">
        <w:rPr>
          <w:b/>
        </w:rPr>
        <w:t>console</w:t>
      </w:r>
      <w:r>
        <w:t>.</w:t>
      </w:r>
    </w:p>
    <w:p w14:paraId="0645E59C" w14:textId="428634E3" w:rsidR="00E123CD" w:rsidRDefault="00E123CD" w:rsidP="00E123CD">
      <w:pPr>
        <w:pStyle w:val="ListParagraph"/>
        <w:ind w:left="360"/>
      </w:pPr>
    </w:p>
    <w:p w14:paraId="03744959" w14:textId="0C4B8733" w:rsidR="00E123CD" w:rsidRDefault="00E123CD" w:rsidP="00E123CD">
      <w:pPr>
        <w:pStyle w:val="ListParagraph"/>
        <w:ind w:left="360"/>
      </w:pPr>
      <w:r>
        <w:rPr>
          <w:noProof/>
        </w:rPr>
        <w:lastRenderedPageBreak/>
        <w:drawing>
          <wp:inline distT="0" distB="0" distL="0" distR="0" wp14:anchorId="488E5511" wp14:editId="0E561374">
            <wp:extent cx="8557780" cy="23132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2-12 at 4.56.40 PM.png"/>
                    <pic:cNvPicPr/>
                  </pic:nvPicPr>
                  <pic:blipFill>
                    <a:blip r:embed="rId20"/>
                    <a:stretch>
                      <a:fillRect/>
                    </a:stretch>
                  </pic:blipFill>
                  <pic:spPr>
                    <a:xfrm>
                      <a:off x="0" y="0"/>
                      <a:ext cx="8584900" cy="2320586"/>
                    </a:xfrm>
                    <a:prstGeom prst="rect">
                      <a:avLst/>
                    </a:prstGeom>
                  </pic:spPr>
                </pic:pic>
              </a:graphicData>
            </a:graphic>
          </wp:inline>
        </w:drawing>
      </w:r>
    </w:p>
    <w:p w14:paraId="2345C771" w14:textId="77777777" w:rsidR="00E123CD" w:rsidRDefault="00E123CD" w:rsidP="00E123CD">
      <w:pPr>
        <w:pStyle w:val="ListParagraph"/>
        <w:ind w:left="360"/>
      </w:pPr>
    </w:p>
    <w:p w14:paraId="2CF12C4E" w14:textId="09D3311F" w:rsidR="00E123CD" w:rsidRDefault="00E123CD" w:rsidP="00BE6C3C">
      <w:pPr>
        <w:pStyle w:val="ListParagraph"/>
        <w:numPr>
          <w:ilvl w:val="0"/>
          <w:numId w:val="35"/>
        </w:numPr>
      </w:pPr>
      <w:r>
        <w:t xml:space="preserve">Click on </w:t>
      </w:r>
      <w:r w:rsidRPr="00E123CD">
        <w:rPr>
          <w:b/>
        </w:rPr>
        <w:t>Service credentials</w:t>
      </w:r>
      <w:r>
        <w:rPr>
          <w:b/>
        </w:rPr>
        <w:t xml:space="preserve"> </w:t>
      </w:r>
      <w:r>
        <w:t xml:space="preserve">then the </w:t>
      </w:r>
      <w:r>
        <w:rPr>
          <w:b/>
        </w:rPr>
        <w:t xml:space="preserve">New credentials </w:t>
      </w:r>
      <w:r w:rsidRPr="00E123CD">
        <w:t>button then</w:t>
      </w:r>
      <w:r>
        <w:rPr>
          <w:b/>
        </w:rPr>
        <w:t xml:space="preserve"> Add</w:t>
      </w:r>
      <w:r>
        <w:t>, so that password can be generated for you.  Take note of how to get this information, so we can use it in the next step.</w:t>
      </w:r>
    </w:p>
    <w:p w14:paraId="061021C5" w14:textId="77777777" w:rsidR="00E123CD" w:rsidRDefault="00E123CD" w:rsidP="00E123CD">
      <w:pPr>
        <w:pStyle w:val="ListParagraph"/>
        <w:ind w:left="360"/>
      </w:pPr>
    </w:p>
    <w:p w14:paraId="789BE98D" w14:textId="5CF15EFE" w:rsidR="00E123CD" w:rsidRDefault="00392148" w:rsidP="00BE6C3C">
      <w:pPr>
        <w:pStyle w:val="ListParagraph"/>
        <w:numPr>
          <w:ilvl w:val="0"/>
          <w:numId w:val="35"/>
        </w:numPr>
      </w:pPr>
      <w:r>
        <w:t xml:space="preserve">Click on </w:t>
      </w:r>
      <w:r>
        <w:rPr>
          <w:b/>
        </w:rPr>
        <w:t>V</w:t>
      </w:r>
      <w:r w:rsidRPr="00392148">
        <w:rPr>
          <w:b/>
        </w:rPr>
        <w:t>iew credentials</w:t>
      </w:r>
      <w:r>
        <w:t xml:space="preserve"> and see the vital connection information, which will be used in the next section.</w:t>
      </w:r>
    </w:p>
    <w:p w14:paraId="5B729CAD" w14:textId="77777777" w:rsidR="00392148" w:rsidRDefault="00392148" w:rsidP="00392148">
      <w:pPr>
        <w:pStyle w:val="ListParagraph"/>
      </w:pPr>
    </w:p>
    <w:p w14:paraId="2E1AF696" w14:textId="480E8884" w:rsidR="00392148" w:rsidRDefault="00392148" w:rsidP="00392148">
      <w:pPr>
        <w:pStyle w:val="ListParagraph"/>
        <w:numPr>
          <w:ilvl w:val="1"/>
          <w:numId w:val="35"/>
        </w:numPr>
      </w:pPr>
      <w:r>
        <w:t>Host name</w:t>
      </w:r>
    </w:p>
    <w:p w14:paraId="709816C1" w14:textId="4D62AC74" w:rsidR="00392148" w:rsidRDefault="00392148" w:rsidP="00392148">
      <w:pPr>
        <w:pStyle w:val="ListParagraph"/>
        <w:numPr>
          <w:ilvl w:val="1"/>
          <w:numId w:val="35"/>
        </w:numPr>
      </w:pPr>
      <w:r>
        <w:t>Port number</w:t>
      </w:r>
    </w:p>
    <w:p w14:paraId="5D7EA9E4" w14:textId="3C7DBA66" w:rsidR="00392148" w:rsidRDefault="00392148" w:rsidP="00392148">
      <w:pPr>
        <w:pStyle w:val="ListParagraph"/>
        <w:numPr>
          <w:ilvl w:val="1"/>
          <w:numId w:val="35"/>
        </w:numPr>
      </w:pPr>
      <w:r>
        <w:t>Data base name</w:t>
      </w:r>
    </w:p>
    <w:p w14:paraId="3E64A35D" w14:textId="4A1634BA" w:rsidR="00392148" w:rsidRDefault="00392148" w:rsidP="00392148">
      <w:pPr>
        <w:pStyle w:val="ListParagraph"/>
        <w:numPr>
          <w:ilvl w:val="1"/>
          <w:numId w:val="35"/>
        </w:numPr>
      </w:pPr>
      <w:r>
        <w:t>User name</w:t>
      </w:r>
    </w:p>
    <w:p w14:paraId="50F1ADE5" w14:textId="1325D6FC" w:rsidR="00392148" w:rsidRDefault="00392148" w:rsidP="00392148">
      <w:pPr>
        <w:pStyle w:val="ListParagraph"/>
        <w:numPr>
          <w:ilvl w:val="1"/>
          <w:numId w:val="35"/>
        </w:numPr>
      </w:pPr>
      <w:r>
        <w:t>Password</w:t>
      </w:r>
    </w:p>
    <w:p w14:paraId="09FAA2BA" w14:textId="7B8FAE41" w:rsidR="00E123CD" w:rsidRDefault="00E123CD" w:rsidP="00E123CD">
      <w:pPr>
        <w:pStyle w:val="ListParagraph"/>
      </w:pPr>
    </w:p>
    <w:p w14:paraId="521CFD8E" w14:textId="2C44EEA1" w:rsidR="00E123CD" w:rsidRDefault="00E123CD" w:rsidP="00E123CD">
      <w:pPr>
        <w:pStyle w:val="ListParagraph"/>
      </w:pPr>
      <w:r>
        <w:rPr>
          <w:noProof/>
        </w:rPr>
        <w:lastRenderedPageBreak/>
        <w:drawing>
          <wp:inline distT="0" distB="0" distL="0" distR="0" wp14:anchorId="6B836AEE" wp14:editId="3BCF7EA2">
            <wp:extent cx="8559354" cy="3917526"/>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02-12 at 5.03.02 PM.png"/>
                    <pic:cNvPicPr/>
                  </pic:nvPicPr>
                  <pic:blipFill>
                    <a:blip r:embed="rId21"/>
                    <a:stretch>
                      <a:fillRect/>
                    </a:stretch>
                  </pic:blipFill>
                  <pic:spPr>
                    <a:xfrm>
                      <a:off x="0" y="0"/>
                      <a:ext cx="8559354" cy="3917526"/>
                    </a:xfrm>
                    <a:prstGeom prst="rect">
                      <a:avLst/>
                    </a:prstGeom>
                  </pic:spPr>
                </pic:pic>
              </a:graphicData>
            </a:graphic>
          </wp:inline>
        </w:drawing>
      </w:r>
    </w:p>
    <w:p w14:paraId="3EA6398D" w14:textId="32D62E9C" w:rsidR="00E123CD" w:rsidRDefault="00E123CD" w:rsidP="00392148">
      <w:pPr>
        <w:pStyle w:val="ListParagraph"/>
        <w:ind w:left="360"/>
      </w:pPr>
    </w:p>
    <w:p w14:paraId="5DC6E592" w14:textId="4328587A" w:rsidR="00392148" w:rsidRDefault="00392148" w:rsidP="00392148">
      <w:pPr>
        <w:pStyle w:val="ListParagraph"/>
        <w:numPr>
          <w:ilvl w:val="0"/>
          <w:numId w:val="35"/>
        </w:numPr>
      </w:pPr>
      <w:r>
        <w:t xml:space="preserve">Click on the </w:t>
      </w:r>
      <w:r w:rsidRPr="00392148">
        <w:rPr>
          <w:b/>
        </w:rPr>
        <w:t>Manage</w:t>
      </w:r>
      <w:r>
        <w:t xml:space="preserve"> link to the left. Then click </w:t>
      </w:r>
      <w:r w:rsidRPr="00392148">
        <w:rPr>
          <w:b/>
        </w:rPr>
        <w:t>Open</w:t>
      </w:r>
      <w:r w:rsidRPr="00392148">
        <w:t xml:space="preserve"> to view the administration console</w:t>
      </w:r>
    </w:p>
    <w:p w14:paraId="7DD7198E" w14:textId="5E698CA1" w:rsidR="00392148" w:rsidRDefault="00392148" w:rsidP="00392148">
      <w:pPr>
        <w:pStyle w:val="ListParagraph"/>
        <w:numPr>
          <w:ilvl w:val="0"/>
          <w:numId w:val="35"/>
        </w:numPr>
      </w:pPr>
      <w:r>
        <w:t xml:space="preserve">Once the console is open. you can see across the top:  Storage used, Load data, </w:t>
      </w:r>
      <w:proofErr w:type="gramStart"/>
      <w:r>
        <w:t>Explore</w:t>
      </w:r>
      <w:proofErr w:type="gramEnd"/>
      <w:r>
        <w:t xml:space="preserve"> data, run SQL queries.  </w:t>
      </w:r>
    </w:p>
    <w:p w14:paraId="5DE5807E" w14:textId="487F42A8" w:rsidR="00392148" w:rsidRDefault="00392148" w:rsidP="00392148">
      <w:pPr>
        <w:pStyle w:val="ListParagraph"/>
        <w:ind w:left="360"/>
      </w:pPr>
    </w:p>
    <w:p w14:paraId="552D0703" w14:textId="5850BA03" w:rsidR="00392148" w:rsidRDefault="00392148" w:rsidP="00392148">
      <w:pPr>
        <w:pStyle w:val="ListParagraph"/>
        <w:ind w:left="360"/>
      </w:pPr>
      <w:r>
        <w:rPr>
          <w:noProof/>
        </w:rPr>
        <w:drawing>
          <wp:inline distT="0" distB="0" distL="0" distR="0" wp14:anchorId="2BFCF5C9" wp14:editId="0F1B2994">
            <wp:extent cx="8456776" cy="3196848"/>
            <wp:effectExtent l="0" t="0" r="190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02-12 at 5.09.12 PM.png"/>
                    <pic:cNvPicPr/>
                  </pic:nvPicPr>
                  <pic:blipFill>
                    <a:blip r:embed="rId22"/>
                    <a:stretch>
                      <a:fillRect/>
                    </a:stretch>
                  </pic:blipFill>
                  <pic:spPr>
                    <a:xfrm>
                      <a:off x="0" y="0"/>
                      <a:ext cx="8457668" cy="3197185"/>
                    </a:xfrm>
                    <a:prstGeom prst="rect">
                      <a:avLst/>
                    </a:prstGeom>
                  </pic:spPr>
                </pic:pic>
              </a:graphicData>
            </a:graphic>
          </wp:inline>
        </w:drawing>
      </w:r>
    </w:p>
    <w:p w14:paraId="43BDCA00" w14:textId="77777777" w:rsidR="00392148" w:rsidRDefault="00392148" w:rsidP="00392148">
      <w:pPr>
        <w:pStyle w:val="ListParagraph"/>
        <w:ind w:left="360"/>
      </w:pPr>
    </w:p>
    <w:p w14:paraId="6FAF0E15" w14:textId="7AF54B99" w:rsidR="00392148" w:rsidRDefault="00392148" w:rsidP="00392148">
      <w:pPr>
        <w:pStyle w:val="ListParagraph"/>
        <w:ind w:left="360"/>
      </w:pPr>
    </w:p>
    <w:p w14:paraId="2090E6DE" w14:textId="69994507" w:rsidR="006E34DF" w:rsidRPr="000F555B" w:rsidRDefault="00514242" w:rsidP="008637CD">
      <w:pPr>
        <w:pStyle w:val="Heading3"/>
      </w:pPr>
      <w:r>
        <w:t xml:space="preserve">4. </w:t>
      </w:r>
      <w:r w:rsidR="007D00A6">
        <w:t>Execute</w:t>
      </w:r>
      <w:r w:rsidR="006E34DF" w:rsidRPr="000F555B">
        <w:t xml:space="preserve"> </w:t>
      </w:r>
      <w:r w:rsidR="00A92745" w:rsidRPr="000F555B">
        <w:t>the A</w:t>
      </w:r>
      <w:r w:rsidR="00396C44" w:rsidRPr="000F555B">
        <w:t xml:space="preserve">pplication </w:t>
      </w:r>
      <w:r w:rsidR="00A92745" w:rsidRPr="000F555B">
        <w:t xml:space="preserve">Locally </w:t>
      </w:r>
      <w:r w:rsidR="00396C44" w:rsidRPr="000F555B">
        <w:t xml:space="preserve">in </w:t>
      </w:r>
      <w:r w:rsidR="00A92745" w:rsidRPr="000F555B">
        <w:t xml:space="preserve">WebSphere </w:t>
      </w:r>
      <w:r w:rsidR="00396C44" w:rsidRPr="000F555B">
        <w:t>L</w:t>
      </w:r>
      <w:r w:rsidR="00E14112" w:rsidRPr="000F555B">
        <w:t>iberty</w:t>
      </w:r>
      <w:bookmarkEnd w:id="6"/>
      <w:bookmarkEnd w:id="7"/>
    </w:p>
    <w:p w14:paraId="411EF690" w14:textId="4FFDD7CC" w:rsidR="0096219A" w:rsidRDefault="006E34DF" w:rsidP="006E34DF">
      <w:r>
        <w:t xml:space="preserve">In this </w:t>
      </w:r>
      <w:r w:rsidR="00564CB5">
        <w:t>section,</w:t>
      </w:r>
      <w:r>
        <w:t xml:space="preserve"> you’ll</w:t>
      </w:r>
      <w:r w:rsidR="00E14112">
        <w:t xml:space="preserve"> create a </w:t>
      </w:r>
      <w:r w:rsidR="00A14D25">
        <w:t>WebSphere L</w:t>
      </w:r>
      <w:r w:rsidR="00E14112">
        <w:t xml:space="preserve">iberty </w:t>
      </w:r>
      <w:r w:rsidR="00A14D25">
        <w:t xml:space="preserve">application </w:t>
      </w:r>
      <w:r w:rsidR="00E14112">
        <w:t xml:space="preserve">server on </w:t>
      </w:r>
      <w:r w:rsidR="00EF5316">
        <w:t xml:space="preserve">the </w:t>
      </w:r>
      <w:r w:rsidR="00392148">
        <w:t>local</w:t>
      </w:r>
      <w:r w:rsidR="00EF5316">
        <w:t xml:space="preserve"> machine </w:t>
      </w:r>
      <w:r w:rsidR="00807714">
        <w:t>and execute</w:t>
      </w:r>
      <w:r w:rsidR="00E14112">
        <w:t xml:space="preserve"> your application</w:t>
      </w:r>
      <w:r w:rsidR="002E68A5">
        <w:t>,</w:t>
      </w:r>
      <w:r w:rsidR="00E14112">
        <w:t xml:space="preserve"> which </w:t>
      </w:r>
      <w:r w:rsidR="00BF48E1">
        <w:t xml:space="preserve">will </w:t>
      </w:r>
      <w:r w:rsidR="00392148">
        <w:t>remotely</w:t>
      </w:r>
      <w:r w:rsidR="00BF48E1">
        <w:t xml:space="preserve"> access </w:t>
      </w:r>
      <w:r w:rsidR="0020369E">
        <w:t xml:space="preserve">a </w:t>
      </w:r>
      <w:r w:rsidR="00E14112">
        <w:t xml:space="preserve">DB2 </w:t>
      </w:r>
      <w:r w:rsidR="0020369E">
        <w:t xml:space="preserve">database </w:t>
      </w:r>
      <w:r w:rsidR="00E14112">
        <w:t xml:space="preserve">running in </w:t>
      </w:r>
      <w:r w:rsidR="00EF5316">
        <w:t xml:space="preserve">the </w:t>
      </w:r>
      <w:r w:rsidR="00392148">
        <w:t>Db2 Warehouse on IBM Cloud</w:t>
      </w:r>
      <w:r>
        <w:t>.</w:t>
      </w:r>
    </w:p>
    <w:p w14:paraId="2CFD7804" w14:textId="77C5218F" w:rsidR="008D44B0" w:rsidRPr="008B5EEA" w:rsidRDefault="008D44B0" w:rsidP="008B5EEA"/>
    <w:p w14:paraId="23F0F975" w14:textId="4342AA78" w:rsidR="00C56677" w:rsidRPr="008B5EEA" w:rsidRDefault="00DA5660" w:rsidP="008B5EEA">
      <w:pPr>
        <w:pStyle w:val="Code"/>
        <w:rPr>
          <w:rFonts w:ascii="Arial" w:hAnsi="Arial" w:cs="Arial"/>
          <w:sz w:val="22"/>
          <w:szCs w:val="22"/>
        </w:rPr>
      </w:pPr>
      <w:r>
        <w:rPr>
          <w:rFonts w:ascii="Arial" w:hAnsi="Arial" w:cs="Arial"/>
          <w:sz w:val="22"/>
          <w:szCs w:val="22"/>
        </w:rPr>
        <w:t xml:space="preserve">Open </w:t>
      </w:r>
      <w:r w:rsidR="00333CFB" w:rsidRPr="008B5EEA">
        <w:rPr>
          <w:rFonts w:ascii="Arial" w:hAnsi="Arial" w:cs="Arial"/>
          <w:sz w:val="22"/>
          <w:szCs w:val="22"/>
        </w:rPr>
        <w:t>terminal</w:t>
      </w:r>
      <w:r w:rsidR="00651630">
        <w:rPr>
          <w:rFonts w:ascii="Arial" w:hAnsi="Arial" w:cs="Arial"/>
          <w:sz w:val="22"/>
          <w:szCs w:val="22"/>
        </w:rPr>
        <w:t xml:space="preserve">, </w:t>
      </w:r>
      <w:r w:rsidR="00E12082">
        <w:rPr>
          <w:rFonts w:ascii="Arial" w:hAnsi="Arial" w:cs="Arial"/>
          <w:sz w:val="22"/>
          <w:szCs w:val="22"/>
        </w:rPr>
        <w:t xml:space="preserve">cd to the </w:t>
      </w:r>
      <w:r w:rsidR="00E12118" w:rsidRPr="00E12118">
        <w:t>(LAB_HOME)/</w:t>
      </w:r>
      <w:proofErr w:type="spellStart"/>
      <w:r w:rsidR="006C5C0A" w:rsidRPr="00E12118">
        <w:t>wlp</w:t>
      </w:r>
      <w:proofErr w:type="spellEnd"/>
      <w:r w:rsidR="006C5C0A" w:rsidRPr="00E12118">
        <w:t>/bin</w:t>
      </w:r>
      <w:r w:rsidR="006C5C0A">
        <w:rPr>
          <w:rFonts w:ascii="Arial" w:hAnsi="Arial" w:cs="Arial"/>
          <w:sz w:val="22"/>
          <w:szCs w:val="22"/>
        </w:rPr>
        <w:t xml:space="preserve"> directory and </w:t>
      </w:r>
      <w:r w:rsidR="00333CFB" w:rsidRPr="008B5EEA">
        <w:rPr>
          <w:rFonts w:ascii="Arial" w:hAnsi="Arial" w:cs="Arial"/>
          <w:sz w:val="22"/>
          <w:szCs w:val="22"/>
        </w:rPr>
        <w:t>c</w:t>
      </w:r>
      <w:r w:rsidR="00C56677" w:rsidRPr="008B5EEA">
        <w:rPr>
          <w:rFonts w:ascii="Arial" w:hAnsi="Arial" w:cs="Arial"/>
          <w:sz w:val="22"/>
          <w:szCs w:val="22"/>
        </w:rPr>
        <w:t xml:space="preserve">reate a </w:t>
      </w:r>
      <w:r w:rsidR="00E12118">
        <w:rPr>
          <w:rFonts w:ascii="Arial" w:hAnsi="Arial" w:cs="Arial"/>
          <w:sz w:val="22"/>
          <w:szCs w:val="22"/>
        </w:rPr>
        <w:t>Liberty</w:t>
      </w:r>
      <w:r w:rsidR="00C56677" w:rsidRPr="008B5EEA">
        <w:rPr>
          <w:rFonts w:ascii="Arial" w:hAnsi="Arial" w:cs="Arial"/>
          <w:sz w:val="22"/>
          <w:szCs w:val="22"/>
        </w:rPr>
        <w:t xml:space="preserve"> server using the command</w:t>
      </w:r>
    </w:p>
    <w:p w14:paraId="592EFC66" w14:textId="756FC6C9" w:rsidR="00045CFB" w:rsidRPr="00045CFB" w:rsidRDefault="00C56677" w:rsidP="00E12118">
      <w:pPr>
        <w:pStyle w:val="Code"/>
        <w:numPr>
          <w:ilvl w:val="0"/>
          <w:numId w:val="0"/>
        </w:numPr>
        <w:ind w:left="720"/>
      </w:pPr>
      <w:r>
        <w:rPr>
          <w:rStyle w:val="CodeChar"/>
        </w:rPr>
        <w:t xml:space="preserve">server create </w:t>
      </w:r>
      <w:proofErr w:type="spellStart"/>
      <w:r>
        <w:rPr>
          <w:rStyle w:val="CodeChar"/>
        </w:rPr>
        <w:t>labServer</w:t>
      </w:r>
      <w:proofErr w:type="spellEnd"/>
    </w:p>
    <w:p w14:paraId="7A95ACF1" w14:textId="5BF33349" w:rsidR="00C56677" w:rsidRDefault="00C56677" w:rsidP="008B5EEA">
      <w:pPr>
        <w:pStyle w:val="Code"/>
      </w:pPr>
      <w:r w:rsidRPr="008B5EEA">
        <w:rPr>
          <w:rFonts w:ascii="Arial" w:hAnsi="Arial" w:cs="Arial"/>
          <w:sz w:val="22"/>
          <w:szCs w:val="22"/>
        </w:rPr>
        <w:t xml:space="preserve">Copy the </w:t>
      </w:r>
      <w:r w:rsidR="00580363" w:rsidRPr="008B5EEA">
        <w:rPr>
          <w:rFonts w:ascii="Arial" w:hAnsi="Arial" w:cs="Arial"/>
          <w:sz w:val="22"/>
          <w:szCs w:val="22"/>
        </w:rPr>
        <w:t>supplied</w:t>
      </w:r>
      <w:r w:rsidR="00580363">
        <w:t xml:space="preserve"> </w:t>
      </w:r>
      <w:r w:rsidRPr="00976C76">
        <w:rPr>
          <w:rFonts w:cs="Courier New"/>
        </w:rPr>
        <w:t>server.xml</w:t>
      </w:r>
      <w:r>
        <w:t xml:space="preserve"> </w:t>
      </w:r>
      <w:r w:rsidR="008852F9" w:rsidRPr="00E12118">
        <w:rPr>
          <w:rFonts w:ascii="Arial" w:hAnsi="Arial" w:cs="Arial"/>
          <w:sz w:val="22"/>
          <w:szCs w:val="22"/>
        </w:rPr>
        <w:t xml:space="preserve">file </w:t>
      </w:r>
      <w:r w:rsidR="00976C76" w:rsidRPr="00E12118">
        <w:rPr>
          <w:rFonts w:ascii="Arial" w:hAnsi="Arial" w:cs="Arial"/>
          <w:sz w:val="22"/>
          <w:szCs w:val="22"/>
        </w:rPr>
        <w:t>from the</w:t>
      </w:r>
      <w:r w:rsidR="00976C76">
        <w:t xml:space="preserve"> </w:t>
      </w:r>
      <w:r w:rsidR="00E12118">
        <w:t>{LAB_HOME}</w:t>
      </w:r>
      <w:r w:rsidR="00976C76">
        <w:rPr>
          <w:rFonts w:cs="Courier New"/>
          <w:szCs w:val="20"/>
        </w:rPr>
        <w:t>/</w:t>
      </w:r>
      <w:r w:rsidR="00794455">
        <w:rPr>
          <w:rFonts w:cs="Courier New"/>
          <w:szCs w:val="20"/>
        </w:rPr>
        <w:t xml:space="preserve">labs/cloud/6_CaaSandDb2Warehouse </w:t>
      </w:r>
      <w:r w:rsidR="00976C76" w:rsidRPr="00E12118">
        <w:rPr>
          <w:rFonts w:ascii="Arial" w:hAnsi="Arial" w:cs="Arial"/>
          <w:sz w:val="22"/>
          <w:szCs w:val="22"/>
        </w:rPr>
        <w:t xml:space="preserve">directory </w:t>
      </w:r>
      <w:r w:rsidRPr="00E12118">
        <w:rPr>
          <w:rFonts w:ascii="Arial" w:hAnsi="Arial" w:cs="Arial"/>
          <w:sz w:val="22"/>
          <w:szCs w:val="22"/>
        </w:rPr>
        <w:t xml:space="preserve">to </w:t>
      </w:r>
      <w:r w:rsidR="008852F9" w:rsidRPr="00E12118">
        <w:rPr>
          <w:rFonts w:ascii="Arial" w:hAnsi="Arial" w:cs="Arial"/>
          <w:sz w:val="22"/>
          <w:szCs w:val="22"/>
        </w:rPr>
        <w:t>the newly created server’s directory</w:t>
      </w:r>
      <w:r w:rsidR="00E12118">
        <w:rPr>
          <w:rFonts w:ascii="Arial" w:hAnsi="Arial" w:cs="Arial"/>
          <w:sz w:val="22"/>
          <w:szCs w:val="22"/>
        </w:rPr>
        <w:t>.</w:t>
      </w:r>
      <w:r w:rsidR="008852F9">
        <w:t xml:space="preserve"> </w:t>
      </w:r>
    </w:p>
    <w:p w14:paraId="5B189C39" w14:textId="3C9179D8" w:rsidR="00C56677" w:rsidRDefault="00AA2398" w:rsidP="00C56677">
      <w:pPr>
        <w:pStyle w:val="Code"/>
        <w:numPr>
          <w:ilvl w:val="0"/>
          <w:numId w:val="0"/>
        </w:numPr>
        <w:ind w:left="720"/>
        <w:rPr>
          <w:rStyle w:val="CodeChar"/>
        </w:rPr>
      </w:pPr>
      <w:proofErr w:type="spellStart"/>
      <w:r>
        <w:rPr>
          <w:rStyle w:val="CodeChar"/>
        </w:rPr>
        <w:t>cp</w:t>
      </w:r>
      <w:proofErr w:type="spellEnd"/>
      <w:r>
        <w:rPr>
          <w:rStyle w:val="CodeChar"/>
        </w:rPr>
        <w:t xml:space="preserve"> </w:t>
      </w:r>
      <w:r w:rsidR="00794455">
        <w:rPr>
          <w:rStyle w:val="CodeChar"/>
        </w:rPr>
        <w:t>{LAB_</w:t>
      </w:r>
      <w:proofErr w:type="gramStart"/>
      <w:r w:rsidR="00794455">
        <w:rPr>
          <w:rStyle w:val="CodeChar"/>
        </w:rPr>
        <w:t>HOME}/labs/cloud/</w:t>
      </w:r>
      <w:r w:rsidR="00794455">
        <w:rPr>
          <w:rFonts w:cs="Courier New"/>
          <w:szCs w:val="20"/>
        </w:rPr>
        <w:t>6_CaaSandDb2Warehouse</w:t>
      </w:r>
      <w:r w:rsidR="00580363">
        <w:rPr>
          <w:rStyle w:val="CodeChar"/>
        </w:rPr>
        <w:t>/server</w:t>
      </w:r>
      <w:r>
        <w:rPr>
          <w:rStyle w:val="CodeChar"/>
        </w:rPr>
        <w:t>.xml</w:t>
      </w:r>
      <w:proofErr w:type="gramEnd"/>
      <w:r>
        <w:rPr>
          <w:rStyle w:val="CodeChar"/>
        </w:rPr>
        <w:t xml:space="preserve"> </w:t>
      </w:r>
      <w:r w:rsidR="006C5C0A">
        <w:rPr>
          <w:rFonts w:cs="Courier New"/>
          <w:szCs w:val="20"/>
        </w:rPr>
        <w:t>/</w:t>
      </w:r>
      <w:r w:rsidR="00794455">
        <w:rPr>
          <w:rFonts w:cs="Courier New"/>
          <w:szCs w:val="20"/>
        </w:rPr>
        <w:t>{LAB_HOME)/</w:t>
      </w:r>
      <w:proofErr w:type="spellStart"/>
      <w:r w:rsidRPr="00AA2398">
        <w:rPr>
          <w:rFonts w:cs="Courier New"/>
          <w:szCs w:val="20"/>
        </w:rPr>
        <w:t>wlp</w:t>
      </w:r>
      <w:proofErr w:type="spellEnd"/>
      <w:r w:rsidRPr="00AA2398">
        <w:rPr>
          <w:rFonts w:cs="Courier New"/>
          <w:szCs w:val="20"/>
        </w:rPr>
        <w:t>/</w:t>
      </w:r>
      <w:proofErr w:type="spellStart"/>
      <w:r w:rsidRPr="00AA2398">
        <w:rPr>
          <w:rFonts w:cs="Courier New"/>
          <w:szCs w:val="20"/>
        </w:rPr>
        <w:t>usr</w:t>
      </w:r>
      <w:proofErr w:type="spellEnd"/>
      <w:r w:rsidRPr="00AA2398">
        <w:rPr>
          <w:rFonts w:cs="Courier New"/>
          <w:szCs w:val="20"/>
        </w:rPr>
        <w:t>/servers/</w:t>
      </w:r>
      <w:proofErr w:type="spellStart"/>
      <w:r w:rsidRPr="00AA2398">
        <w:rPr>
          <w:rFonts w:cs="Courier New"/>
          <w:szCs w:val="20"/>
        </w:rPr>
        <w:t>labServer</w:t>
      </w:r>
      <w:proofErr w:type="spellEnd"/>
    </w:p>
    <w:p w14:paraId="248B2228" w14:textId="276ABBD9" w:rsidR="00B931AD" w:rsidRDefault="00E12118" w:rsidP="00B931AD">
      <w:pPr>
        <w:pStyle w:val="Code"/>
        <w:rPr>
          <w:rFonts w:ascii="Arial" w:hAnsi="Arial" w:cs="Arial"/>
          <w:sz w:val="22"/>
          <w:szCs w:val="22"/>
        </w:rPr>
      </w:pPr>
      <w:r w:rsidRPr="00B931AD">
        <w:rPr>
          <w:rFonts w:ascii="Arial" w:hAnsi="Arial" w:cs="Arial"/>
          <w:sz w:val="22"/>
          <w:szCs w:val="22"/>
        </w:rPr>
        <w:t>Edit the server.xml file,</w:t>
      </w:r>
      <w:r w:rsidR="00B931AD">
        <w:rPr>
          <w:rFonts w:ascii="Arial" w:hAnsi="Arial" w:cs="Arial"/>
          <w:sz w:val="22"/>
          <w:szCs w:val="22"/>
        </w:rPr>
        <w:t xml:space="preserve"> l</w:t>
      </w:r>
      <w:r w:rsidR="00B931AD" w:rsidRPr="00B931AD">
        <w:rPr>
          <w:rFonts w:ascii="Arial" w:hAnsi="Arial" w:cs="Arial"/>
          <w:sz w:val="22"/>
          <w:szCs w:val="22"/>
        </w:rPr>
        <w:t>ook for the</w:t>
      </w:r>
      <w:r w:rsidR="00B931AD">
        <w:t xml:space="preserve"> </w:t>
      </w:r>
      <w:r w:rsidR="00B931AD" w:rsidRPr="00B931AD">
        <w:t>properties.db2.jcc</w:t>
      </w:r>
      <w:r w:rsidR="00B931AD">
        <w:t xml:space="preserve"> </w:t>
      </w:r>
      <w:r w:rsidR="00B931AD" w:rsidRPr="00B931AD">
        <w:rPr>
          <w:rFonts w:ascii="Arial" w:hAnsi="Arial" w:cs="Arial"/>
          <w:sz w:val="22"/>
          <w:szCs w:val="22"/>
        </w:rPr>
        <w:t>xml tag</w:t>
      </w:r>
      <w:r w:rsidR="00B931AD">
        <w:rPr>
          <w:rFonts w:ascii="Arial" w:hAnsi="Arial" w:cs="Arial"/>
          <w:sz w:val="22"/>
          <w:szCs w:val="22"/>
        </w:rPr>
        <w:t xml:space="preserve">.  Change the elements. then </w:t>
      </w:r>
      <w:r w:rsidR="00B931AD" w:rsidRPr="00B931AD">
        <w:rPr>
          <w:rFonts w:ascii="Arial" w:hAnsi="Arial" w:cs="Arial"/>
          <w:b/>
          <w:sz w:val="22"/>
          <w:szCs w:val="22"/>
        </w:rPr>
        <w:t>Save</w:t>
      </w:r>
      <w:r w:rsidR="00B931AD">
        <w:rPr>
          <w:rFonts w:ascii="Arial" w:hAnsi="Arial" w:cs="Arial"/>
          <w:sz w:val="22"/>
          <w:szCs w:val="22"/>
        </w:rPr>
        <w:t xml:space="preserve"> the server.xml file.</w:t>
      </w:r>
    </w:p>
    <w:p w14:paraId="0115A989" w14:textId="77777777" w:rsidR="00B931AD" w:rsidRDefault="00B931AD" w:rsidP="00B931AD">
      <w:pPr>
        <w:pStyle w:val="ListParagraph"/>
        <w:numPr>
          <w:ilvl w:val="1"/>
          <w:numId w:val="10"/>
        </w:numPr>
      </w:pPr>
      <w:proofErr w:type="spellStart"/>
      <w:r w:rsidRPr="00B931AD">
        <w:rPr>
          <w:b/>
        </w:rPr>
        <w:t>serverName</w:t>
      </w:r>
      <w:proofErr w:type="spellEnd"/>
      <w:r>
        <w:t xml:space="preserve"> with </w:t>
      </w:r>
      <w:r w:rsidRPr="00B931AD">
        <w:rPr>
          <w:b/>
        </w:rPr>
        <w:t>hostname</w:t>
      </w:r>
    </w:p>
    <w:p w14:paraId="2D6D8756" w14:textId="23D0172C" w:rsidR="00B931AD" w:rsidRPr="00B931AD" w:rsidRDefault="00B931AD" w:rsidP="00B931AD">
      <w:pPr>
        <w:pStyle w:val="ListParagraph"/>
        <w:numPr>
          <w:ilvl w:val="1"/>
          <w:numId w:val="10"/>
        </w:numPr>
        <w:rPr>
          <w:b/>
        </w:rPr>
      </w:pPr>
      <w:r w:rsidRPr="00B931AD">
        <w:rPr>
          <w:b/>
        </w:rPr>
        <w:t>user</w:t>
      </w:r>
      <w:r>
        <w:t xml:space="preserve"> with </w:t>
      </w:r>
      <w:r w:rsidRPr="00B931AD">
        <w:rPr>
          <w:b/>
        </w:rPr>
        <w:t>user name</w:t>
      </w:r>
    </w:p>
    <w:p w14:paraId="3F6BDAFB" w14:textId="5704672F" w:rsidR="00B931AD" w:rsidRPr="00B931AD" w:rsidRDefault="00B931AD" w:rsidP="00B931AD">
      <w:pPr>
        <w:pStyle w:val="ListParagraph"/>
        <w:numPr>
          <w:ilvl w:val="1"/>
          <w:numId w:val="10"/>
        </w:numPr>
      </w:pPr>
      <w:r w:rsidRPr="00B931AD">
        <w:rPr>
          <w:b/>
        </w:rPr>
        <w:t>password</w:t>
      </w:r>
      <w:r>
        <w:t xml:space="preserve"> with </w:t>
      </w:r>
      <w:r w:rsidRPr="00B931AD">
        <w:rPr>
          <w:b/>
        </w:rPr>
        <w:t>password</w:t>
      </w:r>
    </w:p>
    <w:p w14:paraId="5EF764BE" w14:textId="0E83D015" w:rsidR="00B931AD" w:rsidRPr="00B931AD" w:rsidRDefault="00B931AD" w:rsidP="00B931AD">
      <w:pPr>
        <w:pStyle w:val="ListParagraph"/>
        <w:numPr>
          <w:ilvl w:val="1"/>
          <w:numId w:val="10"/>
        </w:numPr>
      </w:pPr>
      <w:r>
        <w:rPr>
          <w:b/>
        </w:rPr>
        <w:t xml:space="preserve">port </w:t>
      </w:r>
      <w:r w:rsidRPr="00B931AD">
        <w:t>should be the same</w:t>
      </w:r>
    </w:p>
    <w:p w14:paraId="75AD28A2" w14:textId="3C0E287F" w:rsidR="00B931AD" w:rsidRPr="00B931AD" w:rsidRDefault="00B931AD" w:rsidP="00B931AD">
      <w:pPr>
        <w:pStyle w:val="ListParagraph"/>
        <w:numPr>
          <w:ilvl w:val="1"/>
          <w:numId w:val="10"/>
        </w:numPr>
      </w:pPr>
      <w:r>
        <w:rPr>
          <w:b/>
        </w:rPr>
        <w:t xml:space="preserve">database </w:t>
      </w:r>
      <w:r w:rsidRPr="00B931AD">
        <w:t>name should be the same</w:t>
      </w:r>
    </w:p>
    <w:p w14:paraId="5A2E2E84" w14:textId="25358598" w:rsidR="00C56677" w:rsidRDefault="00F564E5" w:rsidP="00C56677">
      <w:pPr>
        <w:pStyle w:val="Code"/>
        <w:rPr>
          <w:rFonts w:ascii="Arial" w:hAnsi="Arial" w:cs="Arial"/>
          <w:sz w:val="22"/>
          <w:szCs w:val="22"/>
        </w:rPr>
      </w:pPr>
      <w:r>
        <w:rPr>
          <w:rFonts w:ascii="Arial" w:hAnsi="Arial" w:cs="Arial"/>
          <w:sz w:val="22"/>
          <w:szCs w:val="22"/>
        </w:rPr>
        <w:t xml:space="preserve">Copy the </w:t>
      </w:r>
      <w:proofErr w:type="spellStart"/>
      <w:r w:rsidR="00E12118">
        <w:rPr>
          <w:rStyle w:val="CodeChar"/>
        </w:rPr>
        <w:t>EmployeeApp.war</w:t>
      </w:r>
      <w:proofErr w:type="spellEnd"/>
      <w:r w:rsidR="00E12118">
        <w:rPr>
          <w:rStyle w:val="CodeChar"/>
        </w:rPr>
        <w:t xml:space="preserve"> </w:t>
      </w:r>
      <w:r>
        <w:rPr>
          <w:rFonts w:ascii="Arial" w:hAnsi="Arial" w:cs="Arial"/>
          <w:sz w:val="22"/>
          <w:szCs w:val="22"/>
        </w:rPr>
        <w:t xml:space="preserve">file </w:t>
      </w:r>
      <w:r w:rsidR="00B16127">
        <w:rPr>
          <w:rFonts w:ascii="Arial" w:hAnsi="Arial" w:cs="Arial"/>
          <w:sz w:val="22"/>
          <w:szCs w:val="22"/>
        </w:rPr>
        <w:t xml:space="preserve">again from the </w:t>
      </w:r>
      <w:r w:rsidR="00794455" w:rsidRPr="00E12118">
        <w:t>{LAB_HOME}</w:t>
      </w:r>
      <w:r w:rsidR="00B16127" w:rsidRPr="00E12118">
        <w:t>/</w:t>
      </w:r>
      <w:r w:rsidR="00794455">
        <w:rPr>
          <w:rFonts w:cs="Courier New"/>
          <w:szCs w:val="20"/>
        </w:rPr>
        <w:t xml:space="preserve">labs/cloud/6_CaaSandDb2Warehouse </w:t>
      </w:r>
      <w:r w:rsidR="00AA2398">
        <w:rPr>
          <w:rFonts w:ascii="Arial" w:hAnsi="Arial" w:cs="Arial"/>
          <w:sz w:val="22"/>
          <w:szCs w:val="22"/>
        </w:rPr>
        <w:t>to</w:t>
      </w:r>
      <w:r w:rsidR="00580363">
        <w:rPr>
          <w:rFonts w:ascii="Arial" w:hAnsi="Arial" w:cs="Arial"/>
          <w:sz w:val="22"/>
          <w:szCs w:val="22"/>
        </w:rPr>
        <w:t xml:space="preserve"> the </w:t>
      </w:r>
      <w:r w:rsidR="00580363" w:rsidRPr="00204787">
        <w:rPr>
          <w:rFonts w:cs="Courier New"/>
          <w:sz w:val="22"/>
          <w:szCs w:val="22"/>
        </w:rPr>
        <w:t>apps</w:t>
      </w:r>
      <w:r w:rsidR="00580363">
        <w:rPr>
          <w:rFonts w:ascii="Arial" w:hAnsi="Arial" w:cs="Arial"/>
          <w:sz w:val="22"/>
          <w:szCs w:val="22"/>
        </w:rPr>
        <w:t xml:space="preserve"> directory of the app server just created</w:t>
      </w:r>
      <w:r w:rsidR="00AA2398">
        <w:rPr>
          <w:rFonts w:ascii="Arial" w:hAnsi="Arial" w:cs="Arial"/>
          <w:sz w:val="22"/>
          <w:szCs w:val="22"/>
        </w:rPr>
        <w:t xml:space="preserve"> </w:t>
      </w:r>
      <w:r w:rsidR="006F4AFE">
        <w:rPr>
          <w:rFonts w:ascii="Arial" w:hAnsi="Arial" w:cs="Arial"/>
          <w:sz w:val="22"/>
          <w:szCs w:val="22"/>
        </w:rPr>
        <w:t xml:space="preserve">to complete the deployment of the </w:t>
      </w:r>
      <w:proofErr w:type="spellStart"/>
      <w:r w:rsidR="006F4AFE">
        <w:rPr>
          <w:rStyle w:val="CodeChar"/>
        </w:rPr>
        <w:t>EmployeeApp</w:t>
      </w:r>
      <w:proofErr w:type="spellEnd"/>
      <w:r w:rsidR="006F4AFE">
        <w:rPr>
          <w:rFonts w:ascii="Arial" w:hAnsi="Arial" w:cs="Arial"/>
          <w:sz w:val="22"/>
          <w:szCs w:val="22"/>
        </w:rPr>
        <w:t xml:space="preserve"> application in Liberty.</w:t>
      </w:r>
    </w:p>
    <w:p w14:paraId="38BB68CD" w14:textId="28D0F2DC" w:rsidR="00C56677" w:rsidRDefault="00580363" w:rsidP="00C56677">
      <w:pPr>
        <w:pStyle w:val="Code"/>
        <w:numPr>
          <w:ilvl w:val="0"/>
          <w:numId w:val="0"/>
        </w:numPr>
        <w:ind w:left="720"/>
        <w:rPr>
          <w:rStyle w:val="CodeChar"/>
        </w:rPr>
      </w:pPr>
      <w:proofErr w:type="spellStart"/>
      <w:r>
        <w:rPr>
          <w:rStyle w:val="CodeChar"/>
        </w:rPr>
        <w:t>cp</w:t>
      </w:r>
      <w:proofErr w:type="spellEnd"/>
      <w:r>
        <w:rPr>
          <w:rStyle w:val="CodeChar"/>
        </w:rPr>
        <w:t xml:space="preserve"> </w:t>
      </w:r>
      <w:r w:rsidR="00794455">
        <w:rPr>
          <w:rStyle w:val="CodeChar"/>
        </w:rPr>
        <w:t>{LAB_</w:t>
      </w:r>
      <w:proofErr w:type="gramStart"/>
      <w:r w:rsidR="00794455">
        <w:rPr>
          <w:rStyle w:val="CodeChar"/>
        </w:rPr>
        <w:t>HOME}</w:t>
      </w:r>
      <w:r w:rsidR="006C5C0A">
        <w:rPr>
          <w:rStyle w:val="CodeChar"/>
        </w:rPr>
        <w:t>/</w:t>
      </w:r>
      <w:r w:rsidR="00E12118">
        <w:rPr>
          <w:rStyle w:val="CodeChar"/>
        </w:rPr>
        <w:t>labs/cloud/</w:t>
      </w:r>
      <w:r w:rsidR="00E12118">
        <w:rPr>
          <w:rFonts w:cs="Courier New"/>
          <w:szCs w:val="20"/>
        </w:rPr>
        <w:t>6_CaaSandDb2Warehouse</w:t>
      </w:r>
      <w:r>
        <w:rPr>
          <w:rStyle w:val="CodeChar"/>
        </w:rPr>
        <w:t>/</w:t>
      </w:r>
      <w:proofErr w:type="spellStart"/>
      <w:r w:rsidR="00AA2398">
        <w:rPr>
          <w:rStyle w:val="CodeChar"/>
        </w:rPr>
        <w:t>EmployeeApp.war</w:t>
      </w:r>
      <w:proofErr w:type="spellEnd"/>
      <w:proofErr w:type="gramEnd"/>
      <w:r w:rsidR="00AA2398">
        <w:rPr>
          <w:rStyle w:val="CodeChar"/>
        </w:rPr>
        <w:t xml:space="preserve"> </w:t>
      </w:r>
      <w:r w:rsidR="00794455">
        <w:rPr>
          <w:rFonts w:cs="Courier New"/>
          <w:szCs w:val="20"/>
        </w:rPr>
        <w:t>{LAB_HOME}</w:t>
      </w:r>
      <w:r w:rsidR="00AA2398" w:rsidRPr="00AA2398">
        <w:rPr>
          <w:rFonts w:cs="Courier New"/>
          <w:szCs w:val="20"/>
        </w:rPr>
        <w:t>/</w:t>
      </w:r>
      <w:proofErr w:type="spellStart"/>
      <w:r w:rsidR="00AA2398" w:rsidRPr="00AA2398">
        <w:rPr>
          <w:rFonts w:cs="Courier New"/>
          <w:szCs w:val="20"/>
        </w:rPr>
        <w:t>wlp</w:t>
      </w:r>
      <w:proofErr w:type="spellEnd"/>
      <w:r w:rsidR="00AA2398" w:rsidRPr="00AA2398">
        <w:rPr>
          <w:rFonts w:cs="Courier New"/>
          <w:szCs w:val="20"/>
        </w:rPr>
        <w:t>/</w:t>
      </w:r>
      <w:proofErr w:type="spellStart"/>
      <w:r w:rsidR="00AA2398" w:rsidRPr="00AA2398">
        <w:rPr>
          <w:rFonts w:cs="Courier New"/>
          <w:szCs w:val="20"/>
        </w:rPr>
        <w:t>usr</w:t>
      </w:r>
      <w:proofErr w:type="spellEnd"/>
      <w:r w:rsidR="00AA2398" w:rsidRPr="00AA2398">
        <w:rPr>
          <w:rFonts w:cs="Courier New"/>
          <w:szCs w:val="20"/>
        </w:rPr>
        <w:t>/servers/</w:t>
      </w:r>
      <w:proofErr w:type="spellStart"/>
      <w:r w:rsidR="00AA2398" w:rsidRPr="00AA2398">
        <w:rPr>
          <w:rFonts w:cs="Courier New"/>
          <w:szCs w:val="20"/>
        </w:rPr>
        <w:t>labServer</w:t>
      </w:r>
      <w:proofErr w:type="spellEnd"/>
      <w:r w:rsidR="00AA2398">
        <w:rPr>
          <w:rFonts w:cs="Courier New"/>
          <w:szCs w:val="20"/>
        </w:rPr>
        <w:t>/apps</w:t>
      </w:r>
    </w:p>
    <w:p w14:paraId="08B05B11" w14:textId="77777777" w:rsidR="00C56677" w:rsidRDefault="00AA2398" w:rsidP="00C56677">
      <w:pPr>
        <w:pStyle w:val="Code"/>
        <w:rPr>
          <w:rFonts w:ascii="Arial" w:hAnsi="Arial" w:cs="Arial"/>
          <w:sz w:val="22"/>
          <w:szCs w:val="22"/>
        </w:rPr>
      </w:pPr>
      <w:r>
        <w:rPr>
          <w:rFonts w:ascii="Arial" w:hAnsi="Arial" w:cs="Arial"/>
          <w:sz w:val="22"/>
          <w:szCs w:val="22"/>
        </w:rPr>
        <w:t>Start the</w:t>
      </w:r>
      <w:r w:rsidR="00C56677">
        <w:rPr>
          <w:rFonts w:ascii="Arial" w:hAnsi="Arial" w:cs="Arial"/>
          <w:sz w:val="22"/>
          <w:szCs w:val="22"/>
        </w:rPr>
        <w:t xml:space="preserve"> liberty server using the command</w:t>
      </w:r>
    </w:p>
    <w:p w14:paraId="1B68A898" w14:textId="2F6B5D13" w:rsidR="00045CFB" w:rsidRPr="00045CFB" w:rsidRDefault="00C56677" w:rsidP="00E12118">
      <w:pPr>
        <w:pStyle w:val="Code"/>
        <w:numPr>
          <w:ilvl w:val="0"/>
          <w:numId w:val="0"/>
        </w:numPr>
        <w:ind w:left="720"/>
      </w:pPr>
      <w:r>
        <w:rPr>
          <w:rStyle w:val="CodeChar"/>
        </w:rPr>
        <w:t xml:space="preserve">server </w:t>
      </w:r>
      <w:r w:rsidR="00AA2398">
        <w:rPr>
          <w:rStyle w:val="CodeChar"/>
        </w:rPr>
        <w:t>run</w:t>
      </w:r>
      <w:r>
        <w:rPr>
          <w:rStyle w:val="CodeChar"/>
        </w:rPr>
        <w:t xml:space="preserve"> </w:t>
      </w:r>
      <w:proofErr w:type="spellStart"/>
      <w:r>
        <w:rPr>
          <w:rStyle w:val="CodeChar"/>
        </w:rPr>
        <w:t>labServer</w:t>
      </w:r>
      <w:proofErr w:type="spellEnd"/>
      <w:r w:rsidR="005B62DD">
        <w:rPr>
          <w:rStyle w:val="CodeChar"/>
        </w:rPr>
        <w:t xml:space="preserve">  </w:t>
      </w:r>
      <w:r w:rsidR="00F564E5">
        <w:t xml:space="preserve">   </w:t>
      </w:r>
    </w:p>
    <w:p w14:paraId="60EF8392" w14:textId="44DE74D9" w:rsidR="00180137" w:rsidRPr="00180137" w:rsidRDefault="00625C04" w:rsidP="00E12118">
      <w:pPr>
        <w:pStyle w:val="Code"/>
        <w:rPr>
          <w:rFonts w:ascii="Arial" w:hAnsi="Arial" w:cs="Arial"/>
          <w:sz w:val="22"/>
          <w:szCs w:val="22"/>
        </w:rPr>
      </w:pPr>
      <w:r>
        <w:rPr>
          <w:rFonts w:ascii="Arial" w:hAnsi="Arial" w:cs="Arial"/>
          <w:sz w:val="22"/>
          <w:szCs w:val="22"/>
        </w:rPr>
        <w:t xml:space="preserve">Your Liberty server should be up </w:t>
      </w:r>
      <w:r w:rsidR="000C55B1">
        <w:rPr>
          <w:rFonts w:ascii="Arial" w:hAnsi="Arial" w:cs="Arial"/>
          <w:sz w:val="22"/>
          <w:szCs w:val="22"/>
        </w:rPr>
        <w:t xml:space="preserve">and </w:t>
      </w:r>
      <w:r>
        <w:rPr>
          <w:rFonts w:ascii="Arial" w:hAnsi="Arial" w:cs="Arial"/>
          <w:sz w:val="22"/>
          <w:szCs w:val="22"/>
        </w:rPr>
        <w:t xml:space="preserve">running with the </w:t>
      </w:r>
      <w:proofErr w:type="spellStart"/>
      <w:r w:rsidR="00B23456" w:rsidRPr="00F70466">
        <w:rPr>
          <w:rFonts w:cs="Courier New"/>
          <w:sz w:val="22"/>
          <w:szCs w:val="22"/>
        </w:rPr>
        <w:t>EmployeeApp</w:t>
      </w:r>
      <w:proofErr w:type="spellEnd"/>
      <w:r w:rsidR="00B23456">
        <w:rPr>
          <w:rFonts w:ascii="Arial" w:hAnsi="Arial" w:cs="Arial"/>
          <w:sz w:val="22"/>
          <w:szCs w:val="22"/>
        </w:rPr>
        <w:t xml:space="preserve"> application. </w:t>
      </w:r>
    </w:p>
    <w:p w14:paraId="77878E8C" w14:textId="694C1250" w:rsidR="00451B2C" w:rsidRPr="00451B2C" w:rsidRDefault="00180137" w:rsidP="00451B2C">
      <w:pPr>
        <w:pStyle w:val="Code"/>
        <w:rPr>
          <w:rFonts w:ascii="Arial" w:hAnsi="Arial" w:cs="Arial"/>
          <w:sz w:val="22"/>
          <w:szCs w:val="22"/>
        </w:rPr>
      </w:pPr>
      <w:r>
        <w:rPr>
          <w:rFonts w:ascii="Arial" w:hAnsi="Arial" w:cs="Arial"/>
          <w:sz w:val="22"/>
          <w:szCs w:val="22"/>
        </w:rPr>
        <w:t xml:space="preserve">Launch the application using the URL </w:t>
      </w:r>
      <w:hyperlink r:id="rId23" w:history="1">
        <w:r w:rsidRPr="005E03AA">
          <w:rPr>
            <w:rStyle w:val="Hyperlink"/>
            <w:rFonts w:cs="Courier New"/>
            <w:szCs w:val="20"/>
          </w:rPr>
          <w:t>http://localhost:9080/EmployeeApp</w:t>
        </w:r>
      </w:hyperlink>
      <w:r w:rsidR="00A736E5">
        <w:t xml:space="preserve"> </w:t>
      </w:r>
    </w:p>
    <w:p w14:paraId="70F4AAA5" w14:textId="3884EF39" w:rsidR="00A736E5" w:rsidRPr="00045CFB" w:rsidRDefault="00671640" w:rsidP="00C37C03">
      <w:pPr>
        <w:ind w:firstLine="360"/>
      </w:pPr>
      <w:r>
        <w:rPr>
          <w:noProof/>
        </w:rPr>
        <w:lastRenderedPageBreak/>
        <w:drawing>
          <wp:inline distT="0" distB="0" distL="0" distR="0" wp14:anchorId="2024C50B" wp14:editId="1066B849">
            <wp:extent cx="5457548" cy="1185545"/>
            <wp:effectExtent l="0" t="0" r="3810" b="8255"/>
            <wp:docPr id="10" name="Picture 10" descr="pi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1099" cy="1186316"/>
                    </a:xfrm>
                    <a:prstGeom prst="rect">
                      <a:avLst/>
                    </a:prstGeom>
                    <a:noFill/>
                    <a:ln>
                      <a:noFill/>
                    </a:ln>
                  </pic:spPr>
                </pic:pic>
              </a:graphicData>
            </a:graphic>
          </wp:inline>
        </w:drawing>
      </w:r>
    </w:p>
    <w:p w14:paraId="75436CA2" w14:textId="46795A2B" w:rsidR="00180137" w:rsidRDefault="00180137" w:rsidP="00180137">
      <w:pPr>
        <w:pStyle w:val="Code"/>
        <w:rPr>
          <w:rFonts w:ascii="Arial" w:hAnsi="Arial" w:cs="Arial"/>
          <w:sz w:val="22"/>
          <w:szCs w:val="22"/>
        </w:rPr>
      </w:pPr>
      <w:r>
        <w:rPr>
          <w:rFonts w:ascii="Arial" w:hAnsi="Arial" w:cs="Arial"/>
          <w:sz w:val="22"/>
          <w:szCs w:val="22"/>
        </w:rPr>
        <w:t>E</w:t>
      </w:r>
      <w:r w:rsidR="00D30282">
        <w:rPr>
          <w:rFonts w:ascii="Arial" w:hAnsi="Arial" w:cs="Arial"/>
          <w:sz w:val="22"/>
          <w:szCs w:val="22"/>
        </w:rPr>
        <w:t xml:space="preserve">xplore </w:t>
      </w:r>
      <w:r w:rsidR="00F70466">
        <w:rPr>
          <w:rFonts w:ascii="Arial" w:hAnsi="Arial" w:cs="Arial"/>
          <w:sz w:val="22"/>
          <w:szCs w:val="22"/>
        </w:rPr>
        <w:t xml:space="preserve">and experiment with the </w:t>
      </w:r>
      <w:proofErr w:type="spellStart"/>
      <w:r w:rsidR="00F70466" w:rsidRPr="00C67AEA">
        <w:rPr>
          <w:rFonts w:cs="Courier New"/>
          <w:sz w:val="22"/>
          <w:szCs w:val="22"/>
        </w:rPr>
        <w:t>EmployeeApp</w:t>
      </w:r>
      <w:proofErr w:type="spellEnd"/>
      <w:r w:rsidR="00F70466">
        <w:rPr>
          <w:rFonts w:ascii="Arial" w:hAnsi="Arial" w:cs="Arial"/>
          <w:sz w:val="22"/>
          <w:szCs w:val="22"/>
        </w:rPr>
        <w:t xml:space="preserve"> application demonstrating CRUD operations on </w:t>
      </w:r>
      <w:r w:rsidR="00B5277B">
        <w:rPr>
          <w:rFonts w:ascii="Arial" w:hAnsi="Arial" w:cs="Arial"/>
          <w:sz w:val="22"/>
          <w:szCs w:val="22"/>
        </w:rPr>
        <w:t>a</w:t>
      </w:r>
      <w:r w:rsidR="00F70466">
        <w:rPr>
          <w:rFonts w:ascii="Arial" w:hAnsi="Arial" w:cs="Arial"/>
          <w:sz w:val="22"/>
          <w:szCs w:val="22"/>
        </w:rPr>
        <w:t xml:space="preserve"> DB2 database from a servlet.</w:t>
      </w:r>
    </w:p>
    <w:p w14:paraId="36EBF4DA" w14:textId="240B73E2" w:rsidR="00B83359" w:rsidRPr="00B83359" w:rsidRDefault="00B83359" w:rsidP="00204787">
      <w:pPr>
        <w:ind w:left="720"/>
      </w:pPr>
      <w:r>
        <w:t xml:space="preserve">Click on the </w:t>
      </w:r>
      <w:proofErr w:type="spellStart"/>
      <w:r w:rsidRPr="00B83359">
        <w:rPr>
          <w:rFonts w:ascii="Courier New" w:hAnsi="Courier New" w:cs="Courier New"/>
        </w:rPr>
        <w:t>PopulateEmpoyeeTable</w:t>
      </w:r>
      <w:proofErr w:type="spellEnd"/>
      <w:r>
        <w:t xml:space="preserve"> button first to populate the database and then you can click on the </w:t>
      </w:r>
      <w:proofErr w:type="spellStart"/>
      <w:r w:rsidRPr="00B83359">
        <w:rPr>
          <w:rFonts w:ascii="Courier New" w:hAnsi="Courier New" w:cs="Courier New"/>
        </w:rPr>
        <w:t>GetEmployeeList</w:t>
      </w:r>
      <w:proofErr w:type="spellEnd"/>
      <w:r>
        <w:t xml:space="preserve"> button to list all the employees in the database.</w:t>
      </w:r>
    </w:p>
    <w:p w14:paraId="65437953" w14:textId="0BF250E4" w:rsidR="00BD2071" w:rsidRDefault="00BD2071" w:rsidP="003C6F34">
      <w:r w:rsidRPr="0075123A">
        <w:rPr>
          <w:noProof/>
        </w:rPr>
        <w:drawing>
          <wp:inline distT="0" distB="0" distL="0" distR="0" wp14:anchorId="1441CFAD" wp14:editId="02E50274">
            <wp:extent cx="5753735" cy="1410970"/>
            <wp:effectExtent l="0" t="0" r="1206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3735" cy="1410970"/>
                    </a:xfrm>
                    <a:prstGeom prst="rect">
                      <a:avLst/>
                    </a:prstGeom>
                  </pic:spPr>
                </pic:pic>
              </a:graphicData>
            </a:graphic>
          </wp:inline>
        </w:drawing>
      </w:r>
    </w:p>
    <w:p w14:paraId="36AB7AF6" w14:textId="6A15E4DC" w:rsidR="00045CFB" w:rsidRDefault="00BD2071" w:rsidP="00BD2071">
      <w:r w:rsidRPr="00585E5D">
        <w:rPr>
          <w:noProof/>
        </w:rPr>
        <w:drawing>
          <wp:inline distT="0" distB="0" distL="0" distR="0" wp14:anchorId="7B3503BC" wp14:editId="40845F4F">
            <wp:extent cx="5753735" cy="1028065"/>
            <wp:effectExtent l="0" t="0" r="1206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3735" cy="1028065"/>
                    </a:xfrm>
                    <a:prstGeom prst="rect">
                      <a:avLst/>
                    </a:prstGeom>
                  </pic:spPr>
                </pic:pic>
              </a:graphicData>
            </a:graphic>
          </wp:inline>
        </w:drawing>
      </w:r>
    </w:p>
    <w:p w14:paraId="5D861FE4" w14:textId="77777777" w:rsidR="00BD2071" w:rsidRDefault="00BD2071" w:rsidP="00BD2071"/>
    <w:p w14:paraId="5359ED14" w14:textId="002206A8" w:rsidR="00BD2071" w:rsidRDefault="00BD2071" w:rsidP="00B931AD">
      <w:pPr>
        <w:pStyle w:val="Code"/>
      </w:pPr>
      <w:r>
        <w:t xml:space="preserve">Add an employee by clicking on the </w:t>
      </w:r>
      <w:proofErr w:type="spellStart"/>
      <w:r w:rsidRPr="00B931AD">
        <w:rPr>
          <w:rFonts w:cs="Courier New"/>
          <w:b/>
        </w:rPr>
        <w:t>AddEmployee</w:t>
      </w:r>
      <w:proofErr w:type="spellEnd"/>
      <w:r>
        <w:t xml:space="preserve"> button</w:t>
      </w:r>
      <w:r w:rsidR="00B931AD">
        <w:t xml:space="preserve"> then click </w:t>
      </w:r>
      <w:r w:rsidR="00B931AD" w:rsidRPr="00B931AD">
        <w:rPr>
          <w:b/>
        </w:rPr>
        <w:t>Add</w:t>
      </w:r>
    </w:p>
    <w:p w14:paraId="6F45C2BF" w14:textId="624D0535" w:rsidR="00BD2071" w:rsidRDefault="00BD2071" w:rsidP="00F564E5">
      <w:pPr>
        <w:ind w:firstLine="360"/>
      </w:pPr>
      <w:r w:rsidRPr="00A17457">
        <w:rPr>
          <w:noProof/>
        </w:rPr>
        <w:drawing>
          <wp:inline distT="0" distB="0" distL="0" distR="0" wp14:anchorId="3FCDAAC7" wp14:editId="00C490EA">
            <wp:extent cx="5457548" cy="226377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2434" cy="2265802"/>
                    </a:xfrm>
                    <a:prstGeom prst="rect">
                      <a:avLst/>
                    </a:prstGeom>
                  </pic:spPr>
                </pic:pic>
              </a:graphicData>
            </a:graphic>
          </wp:inline>
        </w:drawing>
      </w:r>
    </w:p>
    <w:p w14:paraId="6B990FCC" w14:textId="26D29B65" w:rsidR="00156D87" w:rsidRDefault="00156D87" w:rsidP="00F564E5">
      <w:pPr>
        <w:ind w:firstLine="360"/>
      </w:pPr>
    </w:p>
    <w:p w14:paraId="53E626FE" w14:textId="77777777" w:rsidR="00B931AD" w:rsidRDefault="00BD2071" w:rsidP="00B931AD">
      <w:pPr>
        <w:ind w:firstLine="360"/>
      </w:pPr>
      <w:r w:rsidRPr="000D7410">
        <w:rPr>
          <w:noProof/>
        </w:rPr>
        <w:lastRenderedPageBreak/>
        <w:drawing>
          <wp:inline distT="0" distB="0" distL="0" distR="0" wp14:anchorId="3249971C" wp14:editId="270100D1">
            <wp:extent cx="5597248" cy="2760345"/>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1117" cy="2762253"/>
                    </a:xfrm>
                    <a:prstGeom prst="rect">
                      <a:avLst/>
                    </a:prstGeom>
                  </pic:spPr>
                </pic:pic>
              </a:graphicData>
            </a:graphic>
          </wp:inline>
        </w:drawing>
      </w:r>
    </w:p>
    <w:p w14:paraId="67F00238" w14:textId="0CB3418B" w:rsidR="00045CFB" w:rsidRDefault="00BD2071" w:rsidP="00B931AD">
      <w:pPr>
        <w:pStyle w:val="ListParagraph"/>
        <w:numPr>
          <w:ilvl w:val="0"/>
          <w:numId w:val="35"/>
        </w:numPr>
      </w:pPr>
      <w:r>
        <w:t xml:space="preserve">Check the added employee information by clicking on the </w:t>
      </w:r>
      <w:proofErr w:type="spellStart"/>
      <w:r w:rsidR="00F8398F" w:rsidRPr="00B931AD">
        <w:rPr>
          <w:rFonts w:ascii="Courier New" w:hAnsi="Courier New" w:cs="Courier New"/>
        </w:rPr>
        <w:t>GetEmployee</w:t>
      </w:r>
      <w:proofErr w:type="spellEnd"/>
      <w:r w:rsidR="00F8398F">
        <w:t xml:space="preserve"> button.</w:t>
      </w:r>
    </w:p>
    <w:p w14:paraId="6E5177CF" w14:textId="62E62B5F" w:rsidR="00F8398F" w:rsidRDefault="00712F57" w:rsidP="00045CFB">
      <w:r w:rsidRPr="000D7410">
        <w:rPr>
          <w:noProof/>
        </w:rPr>
        <w:drawing>
          <wp:inline distT="0" distB="0" distL="0" distR="0" wp14:anchorId="331ACD67" wp14:editId="35368B8A">
            <wp:extent cx="5753735" cy="1419225"/>
            <wp:effectExtent l="0" t="0" r="1206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3735" cy="1419225"/>
                    </a:xfrm>
                    <a:prstGeom prst="rect">
                      <a:avLst/>
                    </a:prstGeom>
                  </pic:spPr>
                </pic:pic>
              </a:graphicData>
            </a:graphic>
          </wp:inline>
        </w:drawing>
      </w:r>
    </w:p>
    <w:p w14:paraId="2FA9D64B" w14:textId="4BB9A4F8" w:rsidR="00712F57" w:rsidRDefault="00A12607" w:rsidP="00045CFB">
      <w:r w:rsidRPr="000D7410">
        <w:rPr>
          <w:noProof/>
        </w:rPr>
        <w:drawing>
          <wp:inline distT="0" distB="0" distL="0" distR="0" wp14:anchorId="2BFAABA4" wp14:editId="4EAB8CD6">
            <wp:extent cx="5683885" cy="2214880"/>
            <wp:effectExtent l="0" t="0" r="571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3885" cy="2214880"/>
                    </a:xfrm>
                    <a:prstGeom prst="rect">
                      <a:avLst/>
                    </a:prstGeom>
                  </pic:spPr>
                </pic:pic>
              </a:graphicData>
            </a:graphic>
          </wp:inline>
        </w:drawing>
      </w:r>
    </w:p>
    <w:p w14:paraId="7B5E9E9E" w14:textId="77777777" w:rsidR="00764D4B" w:rsidRDefault="00764D4B" w:rsidP="005D4188">
      <w:pPr>
        <w:ind w:firstLine="720"/>
      </w:pPr>
    </w:p>
    <w:p w14:paraId="218ECF9E" w14:textId="5B93E469" w:rsidR="00712F57" w:rsidRDefault="00730DF0" w:rsidP="00B931AD">
      <w:pPr>
        <w:pStyle w:val="ListParagraph"/>
        <w:numPr>
          <w:ilvl w:val="0"/>
          <w:numId w:val="35"/>
        </w:numPr>
      </w:pPr>
      <w:r>
        <w:t xml:space="preserve">Update the employee information by clicking on the </w:t>
      </w:r>
      <w:proofErr w:type="spellStart"/>
      <w:r w:rsidRPr="00B931AD">
        <w:rPr>
          <w:rFonts w:ascii="Courier New" w:hAnsi="Courier New" w:cs="Courier New"/>
          <w:b/>
        </w:rPr>
        <w:t>UpdateEmployee</w:t>
      </w:r>
      <w:proofErr w:type="spellEnd"/>
      <w:r w:rsidR="00B931AD">
        <w:t xml:space="preserve"> button then the </w:t>
      </w:r>
      <w:r w:rsidR="00B931AD" w:rsidRPr="00B931AD">
        <w:rPr>
          <w:b/>
        </w:rPr>
        <w:t>Update</w:t>
      </w:r>
      <w:r w:rsidR="00B931AD">
        <w:t xml:space="preserve"> button</w:t>
      </w:r>
    </w:p>
    <w:p w14:paraId="66359F37" w14:textId="77777777" w:rsidR="00730DF0" w:rsidRDefault="00730DF0" w:rsidP="00045CFB"/>
    <w:p w14:paraId="3229E490" w14:textId="0C322B27" w:rsidR="00730DF0" w:rsidRDefault="00730DF0" w:rsidP="00045CFB">
      <w:r w:rsidRPr="000D7410">
        <w:rPr>
          <w:noProof/>
        </w:rPr>
        <w:lastRenderedPageBreak/>
        <w:drawing>
          <wp:inline distT="0" distB="0" distL="0" distR="0" wp14:anchorId="7BAE2B8A" wp14:editId="2109058E">
            <wp:extent cx="5264785" cy="154305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3565" cy="1551485"/>
                    </a:xfrm>
                    <a:prstGeom prst="rect">
                      <a:avLst/>
                    </a:prstGeom>
                  </pic:spPr>
                </pic:pic>
              </a:graphicData>
            </a:graphic>
          </wp:inline>
        </w:drawing>
      </w:r>
    </w:p>
    <w:p w14:paraId="7601A3FA" w14:textId="77777777" w:rsidR="00730DF0" w:rsidRDefault="00730DF0" w:rsidP="00045CFB"/>
    <w:p w14:paraId="048E7476" w14:textId="68169241" w:rsidR="00730DF0" w:rsidRDefault="00730DF0" w:rsidP="00045CFB">
      <w:r w:rsidRPr="009B7102">
        <w:rPr>
          <w:noProof/>
        </w:rPr>
        <w:drawing>
          <wp:inline distT="0" distB="0" distL="0" distR="0" wp14:anchorId="44F5BB14" wp14:editId="3414D568">
            <wp:extent cx="5334635" cy="2105025"/>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52671" cy="2112142"/>
                    </a:xfrm>
                    <a:prstGeom prst="rect">
                      <a:avLst/>
                    </a:prstGeom>
                  </pic:spPr>
                </pic:pic>
              </a:graphicData>
            </a:graphic>
          </wp:inline>
        </w:drawing>
      </w:r>
    </w:p>
    <w:p w14:paraId="76BA7328" w14:textId="4A588A03" w:rsidR="00730DF0" w:rsidRDefault="00730DF0" w:rsidP="00B931AD">
      <w:pPr>
        <w:pStyle w:val="ListParagraph"/>
        <w:numPr>
          <w:ilvl w:val="0"/>
          <w:numId w:val="35"/>
        </w:numPr>
      </w:pPr>
      <w:r>
        <w:t>Y</w:t>
      </w:r>
      <w:r w:rsidR="00A1220F">
        <w:t>o</w:t>
      </w:r>
      <w:r>
        <w:t xml:space="preserve">u may check the employee again </w:t>
      </w:r>
      <w:r w:rsidR="00A1220F">
        <w:t xml:space="preserve">by clicking on the </w:t>
      </w:r>
      <w:proofErr w:type="spellStart"/>
      <w:r w:rsidR="00A1220F" w:rsidRPr="00B931AD">
        <w:rPr>
          <w:rFonts w:ascii="Courier New" w:hAnsi="Courier New" w:cs="Courier New"/>
          <w:b/>
        </w:rPr>
        <w:t>GetEmployee</w:t>
      </w:r>
      <w:proofErr w:type="spellEnd"/>
      <w:r w:rsidR="00A1220F">
        <w:t xml:space="preserve"> button</w:t>
      </w:r>
      <w:r w:rsidR="00B931AD">
        <w:t xml:space="preserve"> then the </w:t>
      </w:r>
      <w:r w:rsidR="00B931AD" w:rsidRPr="00B931AD">
        <w:rPr>
          <w:b/>
        </w:rPr>
        <w:t>Get</w:t>
      </w:r>
      <w:r w:rsidR="00B931AD">
        <w:t xml:space="preserve"> button</w:t>
      </w:r>
    </w:p>
    <w:p w14:paraId="039B3C73" w14:textId="77777777" w:rsidR="00D0790F" w:rsidRDefault="00D0790F" w:rsidP="00045CFB"/>
    <w:p w14:paraId="5D4ECC3D" w14:textId="32FE3533" w:rsidR="005D4188" w:rsidRDefault="00D0790F" w:rsidP="00045CFB">
      <w:r w:rsidRPr="0030301E">
        <w:rPr>
          <w:noProof/>
        </w:rPr>
        <w:drawing>
          <wp:inline distT="0" distB="0" distL="0" distR="0" wp14:anchorId="14C25CED" wp14:editId="3A19F31F">
            <wp:extent cx="5334635" cy="12674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4635" cy="1267460"/>
                    </a:xfrm>
                    <a:prstGeom prst="rect">
                      <a:avLst/>
                    </a:prstGeom>
                  </pic:spPr>
                </pic:pic>
              </a:graphicData>
            </a:graphic>
          </wp:inline>
        </w:drawing>
      </w:r>
    </w:p>
    <w:p w14:paraId="6A462F51" w14:textId="77777777" w:rsidR="00B931AD" w:rsidRDefault="00D0790F" w:rsidP="00B931AD">
      <w:r w:rsidRPr="00D13622">
        <w:rPr>
          <w:noProof/>
        </w:rPr>
        <w:lastRenderedPageBreak/>
        <w:drawing>
          <wp:inline distT="0" distB="0" distL="0" distR="0" wp14:anchorId="0C902650" wp14:editId="7E81A8F2">
            <wp:extent cx="5334635" cy="195770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4635" cy="1957705"/>
                    </a:xfrm>
                    <a:prstGeom prst="rect">
                      <a:avLst/>
                    </a:prstGeom>
                  </pic:spPr>
                </pic:pic>
              </a:graphicData>
            </a:graphic>
          </wp:inline>
        </w:drawing>
      </w:r>
    </w:p>
    <w:p w14:paraId="41859078" w14:textId="0B45E21A" w:rsidR="00304FF2" w:rsidRDefault="00304FF2" w:rsidP="00B931AD">
      <w:pPr>
        <w:pStyle w:val="ListParagraph"/>
        <w:numPr>
          <w:ilvl w:val="0"/>
          <w:numId w:val="35"/>
        </w:numPr>
      </w:pPr>
      <w:r>
        <w:t xml:space="preserve">Delete the added employee by clicking on the </w:t>
      </w:r>
      <w:proofErr w:type="spellStart"/>
      <w:r w:rsidRPr="00B931AD">
        <w:rPr>
          <w:rFonts w:ascii="Courier New" w:hAnsi="Courier New" w:cs="Courier New"/>
          <w:b/>
        </w:rPr>
        <w:t>DeleteEmployee</w:t>
      </w:r>
      <w:proofErr w:type="spellEnd"/>
      <w:r w:rsidR="00B931AD">
        <w:t xml:space="preserve"> button then the </w:t>
      </w:r>
      <w:r w:rsidR="00B931AD" w:rsidRPr="00B931AD">
        <w:rPr>
          <w:b/>
        </w:rPr>
        <w:t>Delete</w:t>
      </w:r>
      <w:r w:rsidR="00B931AD">
        <w:t xml:space="preserve"> button</w:t>
      </w:r>
    </w:p>
    <w:p w14:paraId="3BDBAC0C" w14:textId="0CE61477" w:rsidR="00304FF2" w:rsidRDefault="00304FF2" w:rsidP="00045CFB">
      <w:r w:rsidRPr="00B27402">
        <w:rPr>
          <w:noProof/>
        </w:rPr>
        <w:drawing>
          <wp:inline distT="0" distB="0" distL="0" distR="0" wp14:anchorId="2D60812C" wp14:editId="366B334E">
            <wp:extent cx="5474335" cy="1689100"/>
            <wp:effectExtent l="0" t="0" r="12065" b="127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74335" cy="1689100"/>
                    </a:xfrm>
                    <a:prstGeom prst="rect">
                      <a:avLst/>
                    </a:prstGeom>
                  </pic:spPr>
                </pic:pic>
              </a:graphicData>
            </a:graphic>
          </wp:inline>
        </w:drawing>
      </w:r>
    </w:p>
    <w:p w14:paraId="728ED6E3" w14:textId="6CD6C74F" w:rsidR="00304FF2" w:rsidRDefault="00304FF2" w:rsidP="00045CFB">
      <w:r w:rsidRPr="00AB4A92">
        <w:rPr>
          <w:noProof/>
        </w:rPr>
        <w:drawing>
          <wp:inline distT="0" distB="0" distL="0" distR="0" wp14:anchorId="06A923DA" wp14:editId="53501E54">
            <wp:extent cx="5404485" cy="1999615"/>
            <wp:effectExtent l="0" t="0" r="5715"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4485" cy="1999615"/>
                    </a:xfrm>
                    <a:prstGeom prst="rect">
                      <a:avLst/>
                    </a:prstGeom>
                  </pic:spPr>
                </pic:pic>
              </a:graphicData>
            </a:graphic>
          </wp:inline>
        </w:drawing>
      </w:r>
    </w:p>
    <w:p w14:paraId="7219C549" w14:textId="77777777" w:rsidR="00075360" w:rsidRDefault="00075360" w:rsidP="00075360">
      <w:pPr>
        <w:ind w:firstLine="720"/>
      </w:pPr>
    </w:p>
    <w:p w14:paraId="4FDE7EAB" w14:textId="08B7FCFE" w:rsidR="00304FF2" w:rsidRDefault="00304FF2" w:rsidP="00B931AD">
      <w:pPr>
        <w:pStyle w:val="ListParagraph"/>
        <w:numPr>
          <w:ilvl w:val="0"/>
          <w:numId w:val="35"/>
        </w:numPr>
      </w:pPr>
      <w:r>
        <w:t>You can confirm the deletion by trying to access the same employee in the data base.</w:t>
      </w:r>
      <w:r w:rsidR="00B931AD">
        <w:t xml:space="preserve">  Click the </w:t>
      </w:r>
      <w:r w:rsidR="00B931AD" w:rsidRPr="00B931AD">
        <w:rPr>
          <w:b/>
        </w:rPr>
        <w:t>Get</w:t>
      </w:r>
      <w:r w:rsidR="00B931AD">
        <w:t xml:space="preserve"> button</w:t>
      </w:r>
    </w:p>
    <w:p w14:paraId="4BE6D8D8" w14:textId="77777777" w:rsidR="00075360" w:rsidRDefault="00075360" w:rsidP="00075360">
      <w:pPr>
        <w:ind w:firstLine="720"/>
      </w:pPr>
    </w:p>
    <w:p w14:paraId="3C611D2F" w14:textId="74A97734" w:rsidR="005D4188" w:rsidRDefault="00304FF2" w:rsidP="00045CFB">
      <w:r w:rsidRPr="00C62A19">
        <w:rPr>
          <w:noProof/>
        </w:rPr>
        <w:lastRenderedPageBreak/>
        <w:drawing>
          <wp:inline distT="0" distB="0" distL="0" distR="0" wp14:anchorId="0244A933" wp14:editId="3B1472B6">
            <wp:extent cx="5544185" cy="156845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4185" cy="1568450"/>
                    </a:xfrm>
                    <a:prstGeom prst="rect">
                      <a:avLst/>
                    </a:prstGeom>
                  </pic:spPr>
                </pic:pic>
              </a:graphicData>
            </a:graphic>
          </wp:inline>
        </w:drawing>
      </w:r>
    </w:p>
    <w:p w14:paraId="3117F789" w14:textId="77CF224B" w:rsidR="00304FF2" w:rsidRDefault="00304FF2" w:rsidP="00045CFB">
      <w:r w:rsidRPr="00646069">
        <w:rPr>
          <w:noProof/>
        </w:rPr>
        <w:drawing>
          <wp:inline distT="0" distB="0" distL="0" distR="0" wp14:anchorId="60638B02" wp14:editId="7D777F19">
            <wp:extent cx="5544185" cy="2030095"/>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4185" cy="2030095"/>
                    </a:xfrm>
                    <a:prstGeom prst="rect">
                      <a:avLst/>
                    </a:prstGeom>
                  </pic:spPr>
                </pic:pic>
              </a:graphicData>
            </a:graphic>
          </wp:inline>
        </w:drawing>
      </w:r>
    </w:p>
    <w:p w14:paraId="7D92073D" w14:textId="6CBC475D" w:rsidR="00045CFB" w:rsidRDefault="00304FF2" w:rsidP="00304FF2">
      <w:r w:rsidRPr="00432C95">
        <w:rPr>
          <w:noProof/>
        </w:rPr>
        <w:drawing>
          <wp:inline distT="0" distB="0" distL="0" distR="0" wp14:anchorId="63603DD4" wp14:editId="1C9D5C99">
            <wp:extent cx="5474335" cy="1316355"/>
            <wp:effectExtent l="0" t="0" r="12065"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74335" cy="1316355"/>
                    </a:xfrm>
                    <a:prstGeom prst="rect">
                      <a:avLst/>
                    </a:prstGeom>
                  </pic:spPr>
                </pic:pic>
              </a:graphicData>
            </a:graphic>
          </wp:inline>
        </w:drawing>
      </w:r>
    </w:p>
    <w:p w14:paraId="33FD2464" w14:textId="084C49D8" w:rsidR="00156D87" w:rsidRPr="00536B67" w:rsidRDefault="00156D87" w:rsidP="00536B67">
      <w:pPr>
        <w:pStyle w:val="Code"/>
        <w:rPr>
          <w:rFonts w:ascii="Arial" w:hAnsi="Arial" w:cs="Arial"/>
          <w:sz w:val="22"/>
          <w:szCs w:val="22"/>
        </w:rPr>
      </w:pPr>
      <w:r>
        <w:rPr>
          <w:rFonts w:ascii="Arial" w:hAnsi="Arial" w:cs="Arial"/>
          <w:sz w:val="22"/>
          <w:szCs w:val="22"/>
        </w:rPr>
        <w:t>There should not be any unexpe</w:t>
      </w:r>
      <w:r w:rsidR="00BD1E40">
        <w:rPr>
          <w:rFonts w:ascii="Arial" w:hAnsi="Arial" w:cs="Arial"/>
          <w:sz w:val="22"/>
          <w:szCs w:val="22"/>
        </w:rPr>
        <w:t xml:space="preserve">cted error </w:t>
      </w:r>
      <w:proofErr w:type="spellStart"/>
      <w:r w:rsidR="00BD1E40">
        <w:rPr>
          <w:rFonts w:ascii="Arial" w:hAnsi="Arial" w:cs="Arial"/>
          <w:sz w:val="22"/>
          <w:szCs w:val="22"/>
        </w:rPr>
        <w:t>messe</w:t>
      </w:r>
      <w:r w:rsidRPr="00156D87">
        <w:rPr>
          <w:rFonts w:ascii="Arial" w:hAnsi="Arial" w:cs="Arial"/>
          <w:sz w:val="22"/>
          <w:szCs w:val="22"/>
        </w:rPr>
        <w:t>ges</w:t>
      </w:r>
      <w:proofErr w:type="spellEnd"/>
      <w:r w:rsidRPr="00156D87">
        <w:rPr>
          <w:rFonts w:ascii="Arial" w:hAnsi="Arial" w:cs="Arial"/>
          <w:sz w:val="22"/>
          <w:szCs w:val="22"/>
        </w:rPr>
        <w:t xml:space="preserve"> in the liberty server’s log file</w:t>
      </w:r>
      <w:r>
        <w:rPr>
          <w:rFonts w:ascii="Arial" w:hAnsi="Arial" w:cs="Arial"/>
          <w:sz w:val="22"/>
          <w:szCs w:val="22"/>
        </w:rPr>
        <w:t xml:space="preserve">. Take a look at the </w:t>
      </w:r>
      <w:r w:rsidR="00794455">
        <w:rPr>
          <w:rFonts w:cs="Courier New"/>
          <w:sz w:val="22"/>
          <w:szCs w:val="22"/>
        </w:rPr>
        <w:t>{LAB_</w:t>
      </w:r>
      <w:proofErr w:type="gramStart"/>
      <w:r w:rsidR="00794455">
        <w:rPr>
          <w:rFonts w:cs="Courier New"/>
          <w:sz w:val="22"/>
          <w:szCs w:val="22"/>
        </w:rPr>
        <w:t>HOME}</w:t>
      </w:r>
      <w:r w:rsidRPr="001A77EB">
        <w:rPr>
          <w:rFonts w:cs="Courier New"/>
          <w:sz w:val="22"/>
          <w:szCs w:val="22"/>
        </w:rPr>
        <w:t>/</w:t>
      </w:r>
      <w:proofErr w:type="spellStart"/>
      <w:r w:rsidRPr="001A77EB">
        <w:rPr>
          <w:rFonts w:cs="Courier New"/>
          <w:sz w:val="22"/>
          <w:szCs w:val="22"/>
        </w:rPr>
        <w:t>wlp</w:t>
      </w:r>
      <w:proofErr w:type="spellEnd"/>
      <w:r w:rsidRPr="001A77EB">
        <w:rPr>
          <w:rFonts w:cs="Courier New"/>
          <w:sz w:val="22"/>
          <w:szCs w:val="22"/>
        </w:rPr>
        <w:t>/</w:t>
      </w:r>
      <w:proofErr w:type="spellStart"/>
      <w:r w:rsidRPr="001A77EB">
        <w:rPr>
          <w:rFonts w:cs="Courier New"/>
          <w:sz w:val="22"/>
          <w:szCs w:val="22"/>
        </w:rPr>
        <w:t>us</w:t>
      </w:r>
      <w:r w:rsidR="00066C04">
        <w:rPr>
          <w:rFonts w:cs="Courier New"/>
          <w:sz w:val="22"/>
          <w:szCs w:val="22"/>
        </w:rPr>
        <w:t>r</w:t>
      </w:r>
      <w:proofErr w:type="spellEnd"/>
      <w:r w:rsidR="00066C04">
        <w:rPr>
          <w:rFonts w:cs="Courier New"/>
          <w:sz w:val="22"/>
          <w:szCs w:val="22"/>
        </w:rPr>
        <w:t>/servers/</w:t>
      </w:r>
      <w:proofErr w:type="spellStart"/>
      <w:r w:rsidR="00066C04">
        <w:rPr>
          <w:rFonts w:cs="Courier New"/>
          <w:sz w:val="22"/>
          <w:szCs w:val="22"/>
        </w:rPr>
        <w:t>labServer</w:t>
      </w:r>
      <w:proofErr w:type="spellEnd"/>
      <w:r w:rsidR="00066C04">
        <w:rPr>
          <w:rFonts w:cs="Courier New"/>
          <w:sz w:val="22"/>
          <w:szCs w:val="22"/>
        </w:rPr>
        <w:t>/logs/console</w:t>
      </w:r>
      <w:r w:rsidRPr="001A77EB">
        <w:rPr>
          <w:rFonts w:cs="Courier New"/>
          <w:sz w:val="22"/>
          <w:szCs w:val="22"/>
        </w:rPr>
        <w:t>.log</w:t>
      </w:r>
      <w:proofErr w:type="gramEnd"/>
      <w:r>
        <w:rPr>
          <w:rFonts w:ascii="Arial" w:hAnsi="Arial" w:cs="Arial"/>
          <w:sz w:val="22"/>
          <w:szCs w:val="22"/>
        </w:rPr>
        <w:t xml:space="preserve"> file. All the messages logged there will also appear</w:t>
      </w:r>
      <w:r w:rsidRPr="00156D87">
        <w:rPr>
          <w:rFonts w:ascii="Arial" w:hAnsi="Arial" w:cs="Arial"/>
          <w:sz w:val="22"/>
          <w:szCs w:val="22"/>
        </w:rPr>
        <w:t xml:space="preserve"> in the console window where </w:t>
      </w:r>
      <w:proofErr w:type="spellStart"/>
      <w:r w:rsidRPr="00075360">
        <w:rPr>
          <w:rFonts w:cs="Courier New"/>
          <w:sz w:val="22"/>
          <w:szCs w:val="22"/>
        </w:rPr>
        <w:t>labServer</w:t>
      </w:r>
      <w:proofErr w:type="spellEnd"/>
      <w:r w:rsidRPr="00156D87">
        <w:rPr>
          <w:rFonts w:ascii="Arial" w:hAnsi="Arial" w:cs="Arial"/>
          <w:sz w:val="22"/>
          <w:szCs w:val="22"/>
        </w:rPr>
        <w:t xml:space="preserve"> is running.</w:t>
      </w:r>
    </w:p>
    <w:p w14:paraId="3CBCDA25" w14:textId="553405AE" w:rsidR="00FB4CF9" w:rsidRPr="00075360" w:rsidRDefault="00D30282" w:rsidP="00FB4CF9">
      <w:pPr>
        <w:pStyle w:val="Code"/>
        <w:rPr>
          <w:rFonts w:ascii="Arial" w:hAnsi="Arial" w:cs="Arial"/>
          <w:sz w:val="22"/>
          <w:szCs w:val="22"/>
        </w:rPr>
      </w:pPr>
      <w:r>
        <w:rPr>
          <w:rFonts w:ascii="Arial" w:hAnsi="Arial" w:cs="Arial"/>
          <w:sz w:val="22"/>
          <w:szCs w:val="22"/>
        </w:rPr>
        <w:t xml:space="preserve">Stop </w:t>
      </w:r>
      <w:r w:rsidR="00147C13">
        <w:rPr>
          <w:rFonts w:ascii="Arial" w:hAnsi="Arial" w:cs="Arial"/>
          <w:sz w:val="22"/>
          <w:szCs w:val="22"/>
        </w:rPr>
        <w:t xml:space="preserve">the liberty server using </w:t>
      </w:r>
      <w:proofErr w:type="spellStart"/>
      <w:r w:rsidR="00147C13" w:rsidRPr="00535F9A">
        <w:rPr>
          <w:rFonts w:cs="Courier New"/>
          <w:sz w:val="22"/>
          <w:szCs w:val="22"/>
        </w:rPr>
        <w:t>Ctrl+C</w:t>
      </w:r>
      <w:proofErr w:type="spellEnd"/>
      <w:r w:rsidR="00147C13">
        <w:rPr>
          <w:rFonts w:ascii="Arial" w:hAnsi="Arial" w:cs="Arial"/>
          <w:sz w:val="22"/>
          <w:szCs w:val="22"/>
        </w:rPr>
        <w:t xml:space="preserve"> from the same Ubuntu terminal </w:t>
      </w:r>
      <w:r w:rsidR="000700A9">
        <w:rPr>
          <w:rFonts w:ascii="Arial" w:hAnsi="Arial" w:cs="Arial"/>
          <w:sz w:val="22"/>
          <w:szCs w:val="22"/>
        </w:rPr>
        <w:t xml:space="preserve">from where you started the Liberty </w:t>
      </w:r>
      <w:r w:rsidR="00DF7BB2">
        <w:rPr>
          <w:rFonts w:ascii="Arial" w:hAnsi="Arial" w:cs="Arial"/>
          <w:sz w:val="22"/>
          <w:szCs w:val="22"/>
        </w:rPr>
        <w:t xml:space="preserve">application </w:t>
      </w:r>
      <w:r w:rsidR="000700A9">
        <w:rPr>
          <w:rFonts w:ascii="Arial" w:hAnsi="Arial" w:cs="Arial"/>
          <w:sz w:val="22"/>
          <w:szCs w:val="22"/>
        </w:rPr>
        <w:t>server.</w:t>
      </w:r>
      <w:r w:rsidR="00AB10B4">
        <w:rPr>
          <w:rFonts w:ascii="Arial" w:hAnsi="Arial" w:cs="Arial"/>
          <w:sz w:val="22"/>
          <w:szCs w:val="22"/>
        </w:rPr>
        <w:t xml:space="preserve"> </w:t>
      </w:r>
    </w:p>
    <w:p w14:paraId="27DFA43A" w14:textId="388DC6BA" w:rsidR="00E14112" w:rsidRDefault="00877CEE" w:rsidP="00182590">
      <w:r>
        <w:t xml:space="preserve">You have successfully </w:t>
      </w:r>
      <w:r w:rsidR="00FC3834">
        <w:t xml:space="preserve">deployed, started and explored </w:t>
      </w:r>
      <w:r w:rsidR="00180137">
        <w:t xml:space="preserve">the </w:t>
      </w:r>
      <w:proofErr w:type="spellStart"/>
      <w:r w:rsidR="00180137" w:rsidRPr="001A77EB">
        <w:rPr>
          <w:rFonts w:ascii="Courier New" w:hAnsi="Courier New" w:cs="Courier New"/>
        </w:rPr>
        <w:t>Employee</w:t>
      </w:r>
      <w:r w:rsidR="001A77EB" w:rsidRPr="001A77EB">
        <w:rPr>
          <w:rFonts w:ascii="Courier New" w:hAnsi="Courier New" w:cs="Courier New"/>
        </w:rPr>
        <w:t>App</w:t>
      </w:r>
      <w:proofErr w:type="spellEnd"/>
      <w:r w:rsidR="001A77EB">
        <w:t xml:space="preserve"> a</w:t>
      </w:r>
      <w:r w:rsidR="00180137">
        <w:t xml:space="preserve">pplication </w:t>
      </w:r>
      <w:r w:rsidR="00FC3834">
        <w:t xml:space="preserve">running on the </w:t>
      </w:r>
      <w:r w:rsidR="00180137">
        <w:t>Liberty Server</w:t>
      </w:r>
      <w:r w:rsidR="0099781D">
        <w:t xml:space="preserve"> running in a local machine</w:t>
      </w:r>
      <w:r w:rsidR="00182590">
        <w:t>.</w:t>
      </w:r>
    </w:p>
    <w:p w14:paraId="49AC1D8F" w14:textId="707802FB" w:rsidR="005568EE" w:rsidRPr="00906CEB" w:rsidRDefault="008637CD" w:rsidP="008637CD">
      <w:pPr>
        <w:pStyle w:val="Heading3"/>
      </w:pPr>
      <w:bookmarkStart w:id="8" w:name="_Toc489544943"/>
      <w:bookmarkStart w:id="9" w:name="_Toc506209761"/>
      <w:r>
        <w:t>5</w:t>
      </w:r>
      <w:r w:rsidR="005720F0" w:rsidRPr="00906CEB">
        <w:t xml:space="preserve">. </w:t>
      </w:r>
      <w:r w:rsidR="007D00A6">
        <w:t>Execute</w:t>
      </w:r>
      <w:r w:rsidR="00A92745" w:rsidRPr="00906CEB">
        <w:t xml:space="preserve"> the A</w:t>
      </w:r>
      <w:r w:rsidR="0026511A" w:rsidRPr="00906CEB">
        <w:t xml:space="preserve">pplication </w:t>
      </w:r>
      <w:r w:rsidR="0012545A" w:rsidRPr="00906CEB">
        <w:t xml:space="preserve">Locally </w:t>
      </w:r>
      <w:r w:rsidR="0026511A" w:rsidRPr="00906CEB">
        <w:t>in</w:t>
      </w:r>
      <w:r w:rsidR="009B7A4D" w:rsidRPr="00906CEB">
        <w:t xml:space="preserve"> </w:t>
      </w:r>
      <w:proofErr w:type="spellStart"/>
      <w:r w:rsidR="009B7A4D" w:rsidRPr="00906CEB">
        <w:t>Dockerized</w:t>
      </w:r>
      <w:proofErr w:type="spellEnd"/>
      <w:r w:rsidR="009B7A4D" w:rsidRPr="00906CEB">
        <w:t xml:space="preserve"> </w:t>
      </w:r>
      <w:r w:rsidR="00E17636" w:rsidRPr="00906CEB">
        <w:t>Liberty</w:t>
      </w:r>
      <w:bookmarkEnd w:id="8"/>
      <w:bookmarkEnd w:id="9"/>
    </w:p>
    <w:p w14:paraId="4DA32A6C" w14:textId="4FFFC560" w:rsidR="006B5C23" w:rsidRDefault="00564CB5" w:rsidP="005568EE">
      <w:r>
        <w:t>Now</w:t>
      </w:r>
      <w:r w:rsidR="005568EE">
        <w:t xml:space="preserve"> you’</w:t>
      </w:r>
      <w:r w:rsidR="009B7A4D">
        <w:t>ll run your Liberty server as a</w:t>
      </w:r>
      <w:r w:rsidR="005568EE">
        <w:t xml:space="preserve"> Docker</w:t>
      </w:r>
      <w:r w:rsidR="008E67DE">
        <w:t xml:space="preserve"> </w:t>
      </w:r>
      <w:r w:rsidR="009B7A4D">
        <w:t xml:space="preserve">container </w:t>
      </w:r>
      <w:r w:rsidR="001B6F16">
        <w:t>packaging it with the WebS</w:t>
      </w:r>
      <w:r w:rsidR="00980598">
        <w:t>phere L</w:t>
      </w:r>
      <w:r w:rsidR="008E67DE">
        <w:t>iberty image that is available from the online Docker Hub repository of images</w:t>
      </w:r>
      <w:r w:rsidR="005568EE">
        <w:t>.</w:t>
      </w:r>
      <w:r w:rsidR="00057BC9">
        <w:t xml:space="preserve"> </w:t>
      </w:r>
    </w:p>
    <w:p w14:paraId="2243CA1F" w14:textId="77777777" w:rsidR="00075FB2" w:rsidRPr="007610D8" w:rsidRDefault="00075FB2" w:rsidP="005568EE"/>
    <w:p w14:paraId="079F4C47" w14:textId="44B7A599" w:rsidR="008E67DE" w:rsidRDefault="00B00663" w:rsidP="00B66698">
      <w:pPr>
        <w:pStyle w:val="Code"/>
        <w:numPr>
          <w:ilvl w:val="0"/>
          <w:numId w:val="14"/>
        </w:numPr>
        <w:rPr>
          <w:rFonts w:ascii="Arial" w:hAnsi="Arial"/>
          <w:sz w:val="22"/>
        </w:rPr>
      </w:pPr>
      <w:r w:rsidRPr="00B00663">
        <w:rPr>
          <w:rFonts w:ascii="Arial" w:hAnsi="Arial"/>
          <w:sz w:val="22"/>
        </w:rPr>
        <w:t>M</w:t>
      </w:r>
      <w:r>
        <w:rPr>
          <w:rFonts w:ascii="Arial" w:hAnsi="Arial"/>
          <w:sz w:val="22"/>
        </w:rPr>
        <w:t xml:space="preserve">ove to the </w:t>
      </w:r>
      <w:r w:rsidR="00075FB2">
        <w:rPr>
          <w:rStyle w:val="CodeChar"/>
        </w:rPr>
        <w:t>{LAB_HOME}/labs/cloud/6_CaaSandDb2Warehouse</w:t>
      </w:r>
      <w:r w:rsidR="00075FB2">
        <w:rPr>
          <w:rFonts w:ascii="Arial" w:hAnsi="Arial"/>
          <w:sz w:val="22"/>
        </w:rPr>
        <w:t xml:space="preserve"> </w:t>
      </w:r>
      <w:r w:rsidR="00CC5DA1">
        <w:rPr>
          <w:rFonts w:ascii="Arial" w:hAnsi="Arial"/>
          <w:sz w:val="22"/>
        </w:rPr>
        <w:t>folder</w:t>
      </w:r>
      <w:r>
        <w:rPr>
          <w:rFonts w:ascii="Arial" w:hAnsi="Arial"/>
          <w:sz w:val="22"/>
        </w:rPr>
        <w:t>.</w:t>
      </w:r>
    </w:p>
    <w:p w14:paraId="2D8BCF93" w14:textId="65C1DE34" w:rsidR="00487F40" w:rsidRPr="00075FB2" w:rsidRDefault="00B00663" w:rsidP="00075FB2">
      <w:pPr>
        <w:ind w:firstLine="720"/>
        <w:rPr>
          <w:rFonts w:ascii="Courier New" w:hAnsi="Courier New"/>
        </w:rPr>
      </w:pPr>
      <w:r>
        <w:rPr>
          <w:rStyle w:val="CodeChar"/>
        </w:rPr>
        <w:t xml:space="preserve"> cd </w:t>
      </w:r>
      <w:r w:rsidR="00794455">
        <w:rPr>
          <w:rStyle w:val="CodeChar"/>
        </w:rPr>
        <w:t>{LAB_HOME}</w:t>
      </w:r>
      <w:r w:rsidR="00D034C3">
        <w:rPr>
          <w:rStyle w:val="CodeChar"/>
        </w:rPr>
        <w:t>/</w:t>
      </w:r>
      <w:r w:rsidR="00794455">
        <w:rPr>
          <w:rStyle w:val="CodeChar"/>
        </w:rPr>
        <w:t>labs/cloud/6_CaaSandDb2Warehouse</w:t>
      </w:r>
    </w:p>
    <w:p w14:paraId="67A701BB" w14:textId="66BAFA33" w:rsidR="00BD5F56" w:rsidRDefault="00BD5F56" w:rsidP="00B66698">
      <w:pPr>
        <w:pStyle w:val="Code"/>
        <w:numPr>
          <w:ilvl w:val="0"/>
          <w:numId w:val="14"/>
        </w:numPr>
        <w:rPr>
          <w:rFonts w:ascii="Arial" w:hAnsi="Arial"/>
          <w:sz w:val="22"/>
        </w:rPr>
      </w:pPr>
      <w:r>
        <w:rPr>
          <w:rFonts w:ascii="Arial" w:hAnsi="Arial"/>
          <w:sz w:val="22"/>
        </w:rPr>
        <w:t xml:space="preserve">Build </w:t>
      </w:r>
      <w:r w:rsidR="00980598">
        <w:rPr>
          <w:rFonts w:ascii="Arial" w:hAnsi="Arial"/>
          <w:sz w:val="22"/>
        </w:rPr>
        <w:t xml:space="preserve">a </w:t>
      </w:r>
      <w:r w:rsidR="003E105F">
        <w:rPr>
          <w:rFonts w:ascii="Arial" w:hAnsi="Arial"/>
          <w:sz w:val="22"/>
        </w:rPr>
        <w:t>new D</w:t>
      </w:r>
      <w:r>
        <w:rPr>
          <w:rFonts w:ascii="Arial" w:hAnsi="Arial"/>
          <w:sz w:val="22"/>
        </w:rPr>
        <w:t xml:space="preserve">ocker image </w:t>
      </w:r>
      <w:r w:rsidR="00980598">
        <w:rPr>
          <w:rFonts w:ascii="Arial" w:hAnsi="Arial"/>
          <w:sz w:val="22"/>
        </w:rPr>
        <w:t xml:space="preserve">containing the </w:t>
      </w:r>
      <w:proofErr w:type="spellStart"/>
      <w:r w:rsidR="00980598" w:rsidRPr="001A77EB">
        <w:rPr>
          <w:rFonts w:cs="Courier New"/>
        </w:rPr>
        <w:t>EmployeeApp</w:t>
      </w:r>
      <w:proofErr w:type="spellEnd"/>
      <w:r>
        <w:rPr>
          <w:rFonts w:ascii="Arial" w:hAnsi="Arial"/>
          <w:sz w:val="22"/>
        </w:rPr>
        <w:t xml:space="preserve"> application.</w:t>
      </w:r>
    </w:p>
    <w:p w14:paraId="0CFA6024" w14:textId="4D2BD5D1" w:rsidR="00BD5F56" w:rsidRDefault="00BD5F56" w:rsidP="00BD5F56">
      <w:pPr>
        <w:ind w:firstLine="720"/>
        <w:rPr>
          <w:rStyle w:val="CodeChar"/>
          <w:sz w:val="28"/>
          <w:szCs w:val="28"/>
        </w:rPr>
      </w:pPr>
      <w:r>
        <w:rPr>
          <w:rStyle w:val="CodeChar"/>
        </w:rPr>
        <w:t xml:space="preserve"> </w:t>
      </w:r>
      <w:proofErr w:type="spellStart"/>
      <w:r w:rsidR="003E76A3">
        <w:rPr>
          <w:rStyle w:val="CodeChar"/>
          <w:sz w:val="28"/>
          <w:szCs w:val="28"/>
        </w:rPr>
        <w:t>docker</w:t>
      </w:r>
      <w:proofErr w:type="spellEnd"/>
      <w:r w:rsidR="003E76A3">
        <w:rPr>
          <w:rStyle w:val="CodeChar"/>
          <w:sz w:val="28"/>
          <w:szCs w:val="28"/>
        </w:rPr>
        <w:t xml:space="preserve"> build -</w:t>
      </w:r>
      <w:r w:rsidRPr="007638F7">
        <w:rPr>
          <w:rStyle w:val="CodeChar"/>
          <w:sz w:val="28"/>
          <w:szCs w:val="28"/>
        </w:rPr>
        <w:t xml:space="preserve">t </w:t>
      </w:r>
      <w:proofErr w:type="spellStart"/>
      <w:proofErr w:type="gramStart"/>
      <w:r w:rsidRPr="007638F7">
        <w:rPr>
          <w:rStyle w:val="CodeChar"/>
          <w:sz w:val="28"/>
          <w:szCs w:val="28"/>
        </w:rPr>
        <w:t>emp</w:t>
      </w:r>
      <w:proofErr w:type="spellEnd"/>
      <w:r w:rsidRPr="007638F7">
        <w:rPr>
          <w:rStyle w:val="CodeChar"/>
          <w:sz w:val="28"/>
          <w:szCs w:val="28"/>
        </w:rPr>
        <w:t xml:space="preserve"> .</w:t>
      </w:r>
      <w:proofErr w:type="gramEnd"/>
      <w:r w:rsidR="00075FB2">
        <w:rPr>
          <w:rStyle w:val="FootnoteReference"/>
          <w:rFonts w:ascii="Courier New" w:hAnsi="Courier New"/>
          <w:sz w:val="28"/>
          <w:szCs w:val="28"/>
        </w:rPr>
        <w:t xml:space="preserve"> </w:t>
      </w:r>
    </w:p>
    <w:p w14:paraId="7C470C8E" w14:textId="775D9E64" w:rsidR="007638F7" w:rsidRPr="007638F7" w:rsidRDefault="00075FB2" w:rsidP="007638F7">
      <w:pPr>
        <w:ind w:left="720"/>
        <w:rPr>
          <w:rStyle w:val="CodeChar"/>
          <w:rFonts w:ascii="Arial" w:hAnsi="Arial" w:cs="Arial"/>
          <w:szCs w:val="22"/>
        </w:rPr>
      </w:pPr>
      <w:r>
        <w:rPr>
          <w:rStyle w:val="CodeChar"/>
          <w:rFonts w:ascii="Arial" w:hAnsi="Arial" w:cs="Arial"/>
          <w:szCs w:val="22"/>
        </w:rPr>
        <w:t xml:space="preserve">Note: </w:t>
      </w:r>
      <w:r w:rsidR="007638F7">
        <w:rPr>
          <w:rStyle w:val="CodeChar"/>
          <w:rFonts w:ascii="Arial" w:hAnsi="Arial" w:cs="Arial"/>
          <w:szCs w:val="22"/>
        </w:rPr>
        <w:t xml:space="preserve">Image building in the </w:t>
      </w:r>
      <w:r w:rsidR="009B72A6">
        <w:rPr>
          <w:rStyle w:val="CodeChar"/>
          <w:rFonts w:ascii="Arial" w:hAnsi="Arial" w:cs="Arial"/>
          <w:szCs w:val="22"/>
        </w:rPr>
        <w:t>machine can</w:t>
      </w:r>
      <w:r w:rsidR="007638F7">
        <w:rPr>
          <w:rStyle w:val="CodeChar"/>
          <w:rFonts w:ascii="Arial" w:hAnsi="Arial" w:cs="Arial"/>
          <w:szCs w:val="22"/>
        </w:rPr>
        <w:t xml:space="preserve"> be very fast, </w:t>
      </w:r>
      <w:r w:rsidR="009B72A6">
        <w:rPr>
          <w:rStyle w:val="CodeChar"/>
          <w:rFonts w:ascii="Arial" w:hAnsi="Arial" w:cs="Arial"/>
          <w:szCs w:val="22"/>
        </w:rPr>
        <w:t xml:space="preserve">if the required components </w:t>
      </w:r>
      <w:r w:rsidR="007638F7">
        <w:rPr>
          <w:rStyle w:val="CodeChar"/>
          <w:rFonts w:ascii="Arial" w:hAnsi="Arial" w:cs="Arial"/>
          <w:szCs w:val="22"/>
        </w:rPr>
        <w:t xml:space="preserve">have already been downloaded and are cached in the </w:t>
      </w:r>
      <w:r w:rsidR="009B72A6">
        <w:rPr>
          <w:rStyle w:val="CodeChar"/>
          <w:rFonts w:ascii="Arial" w:hAnsi="Arial" w:cs="Arial"/>
          <w:szCs w:val="22"/>
        </w:rPr>
        <w:t>machine</w:t>
      </w:r>
      <w:r w:rsidR="007638F7">
        <w:rPr>
          <w:rStyle w:val="CodeChar"/>
          <w:rFonts w:ascii="Arial" w:hAnsi="Arial" w:cs="Arial"/>
          <w:szCs w:val="22"/>
        </w:rPr>
        <w:t xml:space="preserve">. </w:t>
      </w:r>
    </w:p>
    <w:p w14:paraId="69BF8276" w14:textId="6FD64ACE" w:rsidR="007C372F" w:rsidRDefault="007C372F" w:rsidP="007C37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560"/>
        <w:rPr>
          <w:rFonts w:ascii="Menlo" w:hAnsi="Menlo" w:cs="Menlo"/>
          <w:color w:val="000000"/>
          <w:szCs w:val="22"/>
        </w:rPr>
      </w:pPr>
      <w:r>
        <w:rPr>
          <w:rFonts w:ascii="Menlo" w:hAnsi="Menlo" w:cs="Menlo"/>
          <w:color w:val="000000"/>
          <w:szCs w:val="22"/>
        </w:rPr>
        <w:t xml:space="preserve">     </w:t>
      </w:r>
      <w:proofErr w:type="spellStart"/>
      <w:r>
        <w:rPr>
          <w:rFonts w:ascii="Menlo" w:hAnsi="Menlo" w:cs="Menlo"/>
          <w:color w:val="000000"/>
          <w:szCs w:val="22"/>
        </w:rPr>
        <w:t>docker</w:t>
      </w:r>
      <w:proofErr w:type="spellEnd"/>
      <w:r>
        <w:rPr>
          <w:rFonts w:ascii="Menlo" w:hAnsi="Menlo" w:cs="Menlo"/>
          <w:color w:val="000000"/>
          <w:szCs w:val="22"/>
        </w:rPr>
        <w:t xml:space="preserve"> build -t </w:t>
      </w:r>
      <w:proofErr w:type="spellStart"/>
      <w:proofErr w:type="gramStart"/>
      <w:r>
        <w:rPr>
          <w:rFonts w:ascii="Menlo" w:hAnsi="Menlo" w:cs="Menlo"/>
          <w:color w:val="000000"/>
          <w:szCs w:val="22"/>
        </w:rPr>
        <w:t>emp</w:t>
      </w:r>
      <w:proofErr w:type="spellEnd"/>
      <w:r>
        <w:rPr>
          <w:rFonts w:ascii="Menlo" w:hAnsi="Menlo" w:cs="Menlo"/>
          <w:color w:val="000000"/>
          <w:szCs w:val="22"/>
        </w:rPr>
        <w:t xml:space="preserve"> .</w:t>
      </w:r>
      <w:proofErr w:type="gramEnd"/>
    </w:p>
    <w:p w14:paraId="42B0F7BF" w14:textId="77777777" w:rsidR="007C372F" w:rsidRDefault="007C372F" w:rsidP="007C37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280"/>
        <w:rPr>
          <w:rFonts w:ascii="Menlo" w:hAnsi="Menlo" w:cs="Menlo"/>
          <w:color w:val="000000"/>
          <w:szCs w:val="22"/>
        </w:rPr>
      </w:pPr>
    </w:p>
    <w:p w14:paraId="72FCD523" w14:textId="4308C66C" w:rsidR="007C372F" w:rsidRDefault="007C372F" w:rsidP="007C37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280"/>
        <w:rPr>
          <w:rFonts w:ascii="Menlo" w:hAnsi="Menlo" w:cs="Menlo"/>
          <w:color w:val="000000"/>
          <w:szCs w:val="22"/>
        </w:rPr>
      </w:pPr>
      <w:r>
        <w:rPr>
          <w:rFonts w:ascii="Menlo" w:hAnsi="Menlo" w:cs="Menlo"/>
          <w:color w:val="000000"/>
          <w:szCs w:val="22"/>
        </w:rPr>
        <w:t xml:space="preserve">Sending build context to Docker </w:t>
      </w:r>
      <w:proofErr w:type="gramStart"/>
      <w:r>
        <w:rPr>
          <w:rFonts w:ascii="Menlo" w:hAnsi="Menlo" w:cs="Menlo"/>
          <w:color w:val="000000"/>
          <w:szCs w:val="22"/>
        </w:rPr>
        <w:t>daemon  24</w:t>
      </w:r>
      <w:proofErr w:type="gramEnd"/>
      <w:r>
        <w:rPr>
          <w:rFonts w:ascii="Menlo" w:hAnsi="Menlo" w:cs="Menlo"/>
          <w:color w:val="000000"/>
          <w:szCs w:val="22"/>
        </w:rPr>
        <w:t>.03MB</w:t>
      </w:r>
    </w:p>
    <w:p w14:paraId="68898B9C" w14:textId="77777777" w:rsidR="007C372F" w:rsidRDefault="007C372F" w:rsidP="007C37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280"/>
        <w:rPr>
          <w:rFonts w:ascii="Menlo" w:hAnsi="Menlo" w:cs="Menlo"/>
          <w:color w:val="000000"/>
          <w:szCs w:val="22"/>
        </w:rPr>
      </w:pPr>
      <w:r>
        <w:rPr>
          <w:rFonts w:ascii="Menlo" w:hAnsi="Menlo" w:cs="Menlo"/>
          <w:color w:val="000000"/>
          <w:szCs w:val="22"/>
        </w:rPr>
        <w:t>Step 1/</w:t>
      </w:r>
      <w:proofErr w:type="gramStart"/>
      <w:r>
        <w:rPr>
          <w:rFonts w:ascii="Menlo" w:hAnsi="Menlo" w:cs="Menlo"/>
          <w:color w:val="000000"/>
          <w:szCs w:val="22"/>
        </w:rPr>
        <w:t>4 :</w:t>
      </w:r>
      <w:proofErr w:type="gramEnd"/>
      <w:r>
        <w:rPr>
          <w:rFonts w:ascii="Menlo" w:hAnsi="Menlo" w:cs="Menlo"/>
          <w:color w:val="000000"/>
          <w:szCs w:val="22"/>
        </w:rPr>
        <w:t xml:space="preserve"> FROM </w:t>
      </w:r>
      <w:proofErr w:type="spellStart"/>
      <w:r>
        <w:rPr>
          <w:rFonts w:ascii="Menlo" w:hAnsi="Menlo" w:cs="Menlo"/>
          <w:color w:val="000000"/>
          <w:szCs w:val="22"/>
        </w:rPr>
        <w:t>websphere</w:t>
      </w:r>
      <w:proofErr w:type="spellEnd"/>
      <w:r>
        <w:rPr>
          <w:rFonts w:ascii="Menlo" w:hAnsi="Menlo" w:cs="Menlo"/>
          <w:color w:val="000000"/>
          <w:szCs w:val="22"/>
        </w:rPr>
        <w:t>-liberty</w:t>
      </w:r>
    </w:p>
    <w:p w14:paraId="7FBDCF16" w14:textId="77777777" w:rsidR="007C372F" w:rsidRDefault="007C372F" w:rsidP="007C37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280"/>
        <w:rPr>
          <w:rFonts w:ascii="Menlo" w:hAnsi="Menlo" w:cs="Menlo"/>
          <w:color w:val="000000"/>
          <w:szCs w:val="22"/>
        </w:rPr>
      </w:pPr>
      <w:r>
        <w:rPr>
          <w:rFonts w:ascii="Menlo" w:hAnsi="Menlo" w:cs="Menlo"/>
          <w:color w:val="000000"/>
          <w:szCs w:val="22"/>
        </w:rPr>
        <w:t xml:space="preserve"> ---&gt; f55609fb2492</w:t>
      </w:r>
    </w:p>
    <w:p w14:paraId="3AB50C64" w14:textId="11FD72B1" w:rsidR="007C372F" w:rsidRDefault="007C372F" w:rsidP="007C37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280"/>
        <w:rPr>
          <w:rFonts w:ascii="Menlo" w:hAnsi="Menlo" w:cs="Menlo"/>
          <w:color w:val="000000"/>
          <w:szCs w:val="22"/>
        </w:rPr>
      </w:pPr>
      <w:r>
        <w:rPr>
          <w:rFonts w:ascii="Menlo" w:hAnsi="Menlo" w:cs="Menlo"/>
          <w:color w:val="000000"/>
          <w:szCs w:val="22"/>
        </w:rPr>
        <w:t>Step 2/</w:t>
      </w:r>
      <w:proofErr w:type="gramStart"/>
      <w:r>
        <w:rPr>
          <w:rFonts w:ascii="Menlo" w:hAnsi="Menlo" w:cs="Menlo"/>
          <w:color w:val="000000"/>
          <w:szCs w:val="22"/>
        </w:rPr>
        <w:t>4 :</w:t>
      </w:r>
      <w:proofErr w:type="gramEnd"/>
      <w:r>
        <w:rPr>
          <w:rFonts w:ascii="Menlo" w:hAnsi="Menlo" w:cs="Menlo"/>
          <w:color w:val="000000"/>
          <w:szCs w:val="22"/>
        </w:rPr>
        <w:t xml:space="preserve"> COPY </w:t>
      </w:r>
      <w:proofErr w:type="spellStart"/>
      <w:r>
        <w:rPr>
          <w:rFonts w:ascii="Menlo" w:hAnsi="Menlo" w:cs="Menlo"/>
          <w:color w:val="000000"/>
          <w:szCs w:val="22"/>
        </w:rPr>
        <w:t>EmployeeApp.war</w:t>
      </w:r>
      <w:proofErr w:type="spellEnd"/>
      <w:r>
        <w:rPr>
          <w:rFonts w:ascii="Menlo" w:hAnsi="Menlo" w:cs="Menlo"/>
          <w:color w:val="000000"/>
          <w:szCs w:val="22"/>
        </w:rPr>
        <w:t xml:space="preserve"> /opt/</w:t>
      </w:r>
      <w:proofErr w:type="spellStart"/>
      <w:r>
        <w:rPr>
          <w:rFonts w:ascii="Menlo" w:hAnsi="Menlo" w:cs="Menlo"/>
          <w:color w:val="000000"/>
          <w:szCs w:val="22"/>
        </w:rPr>
        <w:t>ibm</w:t>
      </w:r>
      <w:proofErr w:type="spellEnd"/>
      <w:r>
        <w:rPr>
          <w:rFonts w:ascii="Menlo" w:hAnsi="Menlo" w:cs="Menlo"/>
          <w:color w:val="000000"/>
          <w:szCs w:val="22"/>
        </w:rPr>
        <w:t>/</w:t>
      </w:r>
      <w:proofErr w:type="spellStart"/>
      <w:r>
        <w:rPr>
          <w:rFonts w:ascii="Menlo" w:hAnsi="Menlo" w:cs="Menlo"/>
          <w:color w:val="000000"/>
          <w:szCs w:val="22"/>
        </w:rPr>
        <w:t>wlp</w:t>
      </w:r>
      <w:proofErr w:type="spellEnd"/>
      <w:r>
        <w:rPr>
          <w:rFonts w:ascii="Menlo" w:hAnsi="Menlo" w:cs="Menlo"/>
          <w:color w:val="000000"/>
          <w:szCs w:val="22"/>
        </w:rPr>
        <w:t>/</w:t>
      </w:r>
      <w:proofErr w:type="spellStart"/>
      <w:r>
        <w:rPr>
          <w:rFonts w:ascii="Menlo" w:hAnsi="Menlo" w:cs="Menlo"/>
          <w:color w:val="000000"/>
          <w:szCs w:val="22"/>
        </w:rPr>
        <w:t>usr</w:t>
      </w:r>
      <w:proofErr w:type="spellEnd"/>
      <w:r>
        <w:rPr>
          <w:rFonts w:ascii="Menlo" w:hAnsi="Menlo" w:cs="Menlo"/>
          <w:color w:val="000000"/>
          <w:szCs w:val="22"/>
        </w:rPr>
        <w:t>/servers/</w:t>
      </w:r>
      <w:proofErr w:type="spellStart"/>
      <w:r>
        <w:rPr>
          <w:rFonts w:ascii="Menlo" w:hAnsi="Menlo" w:cs="Menlo"/>
          <w:color w:val="000000"/>
          <w:szCs w:val="22"/>
        </w:rPr>
        <w:t>defaultServer</w:t>
      </w:r>
      <w:proofErr w:type="spellEnd"/>
      <w:r>
        <w:rPr>
          <w:rFonts w:ascii="Menlo" w:hAnsi="Menlo" w:cs="Menlo"/>
          <w:color w:val="000000"/>
          <w:szCs w:val="22"/>
        </w:rPr>
        <w:t>/apps/</w:t>
      </w:r>
    </w:p>
    <w:p w14:paraId="4EA92D4C" w14:textId="77777777" w:rsidR="007C372F" w:rsidRDefault="007C372F" w:rsidP="007C37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280"/>
        <w:rPr>
          <w:rFonts w:ascii="Menlo" w:hAnsi="Menlo" w:cs="Menlo"/>
          <w:color w:val="000000"/>
          <w:szCs w:val="22"/>
        </w:rPr>
      </w:pPr>
      <w:r>
        <w:rPr>
          <w:rFonts w:ascii="Menlo" w:hAnsi="Menlo" w:cs="Menlo"/>
          <w:color w:val="000000"/>
          <w:szCs w:val="22"/>
        </w:rPr>
        <w:t xml:space="preserve"> ---&gt; a47b597a34fa</w:t>
      </w:r>
    </w:p>
    <w:p w14:paraId="47EACCBE" w14:textId="231F33EC" w:rsidR="007C372F" w:rsidRDefault="007C372F" w:rsidP="007C37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280"/>
        <w:rPr>
          <w:rFonts w:ascii="Menlo" w:hAnsi="Menlo" w:cs="Menlo"/>
          <w:color w:val="000000"/>
          <w:szCs w:val="22"/>
        </w:rPr>
      </w:pPr>
      <w:r>
        <w:rPr>
          <w:rFonts w:ascii="Menlo" w:hAnsi="Menlo" w:cs="Menlo"/>
          <w:color w:val="000000"/>
          <w:szCs w:val="22"/>
        </w:rPr>
        <w:t>Step 3/</w:t>
      </w:r>
      <w:proofErr w:type="gramStart"/>
      <w:r>
        <w:rPr>
          <w:rFonts w:ascii="Menlo" w:hAnsi="Menlo" w:cs="Menlo"/>
          <w:color w:val="000000"/>
          <w:szCs w:val="22"/>
        </w:rPr>
        <w:t>4 :</w:t>
      </w:r>
      <w:proofErr w:type="gramEnd"/>
      <w:r>
        <w:rPr>
          <w:rFonts w:ascii="Menlo" w:hAnsi="Menlo" w:cs="Menlo"/>
          <w:color w:val="000000"/>
          <w:szCs w:val="22"/>
        </w:rPr>
        <w:t xml:space="preserve"> COPY server.xml /opt/</w:t>
      </w:r>
      <w:proofErr w:type="spellStart"/>
      <w:r>
        <w:rPr>
          <w:rFonts w:ascii="Menlo" w:hAnsi="Menlo" w:cs="Menlo"/>
          <w:color w:val="000000"/>
          <w:szCs w:val="22"/>
        </w:rPr>
        <w:t>ibm</w:t>
      </w:r>
      <w:proofErr w:type="spellEnd"/>
      <w:r>
        <w:rPr>
          <w:rFonts w:ascii="Menlo" w:hAnsi="Menlo" w:cs="Menlo"/>
          <w:color w:val="000000"/>
          <w:szCs w:val="22"/>
        </w:rPr>
        <w:t>/</w:t>
      </w:r>
      <w:proofErr w:type="spellStart"/>
      <w:r>
        <w:rPr>
          <w:rFonts w:ascii="Menlo" w:hAnsi="Menlo" w:cs="Menlo"/>
          <w:color w:val="000000"/>
          <w:szCs w:val="22"/>
        </w:rPr>
        <w:t>wlp</w:t>
      </w:r>
      <w:proofErr w:type="spellEnd"/>
      <w:r>
        <w:rPr>
          <w:rFonts w:ascii="Menlo" w:hAnsi="Menlo" w:cs="Menlo"/>
          <w:color w:val="000000"/>
          <w:szCs w:val="22"/>
        </w:rPr>
        <w:t>/</w:t>
      </w:r>
      <w:proofErr w:type="spellStart"/>
      <w:r>
        <w:rPr>
          <w:rFonts w:ascii="Menlo" w:hAnsi="Menlo" w:cs="Menlo"/>
          <w:color w:val="000000"/>
          <w:szCs w:val="22"/>
        </w:rPr>
        <w:t>usr</w:t>
      </w:r>
      <w:proofErr w:type="spellEnd"/>
      <w:r>
        <w:rPr>
          <w:rFonts w:ascii="Menlo" w:hAnsi="Menlo" w:cs="Menlo"/>
          <w:color w:val="000000"/>
          <w:szCs w:val="22"/>
        </w:rPr>
        <w:t>/servers/</w:t>
      </w:r>
      <w:proofErr w:type="spellStart"/>
      <w:r>
        <w:rPr>
          <w:rFonts w:ascii="Menlo" w:hAnsi="Menlo" w:cs="Menlo"/>
          <w:color w:val="000000"/>
          <w:szCs w:val="22"/>
        </w:rPr>
        <w:t>defaultServer</w:t>
      </w:r>
      <w:proofErr w:type="spellEnd"/>
      <w:r>
        <w:rPr>
          <w:rFonts w:ascii="Menlo" w:hAnsi="Menlo" w:cs="Menlo"/>
          <w:color w:val="000000"/>
          <w:szCs w:val="22"/>
        </w:rPr>
        <w:t>/</w:t>
      </w:r>
    </w:p>
    <w:p w14:paraId="15BD7143" w14:textId="77777777" w:rsidR="007C372F" w:rsidRDefault="007C372F" w:rsidP="007C37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280"/>
        <w:rPr>
          <w:rFonts w:ascii="Menlo" w:hAnsi="Menlo" w:cs="Menlo"/>
          <w:color w:val="000000"/>
          <w:szCs w:val="22"/>
        </w:rPr>
      </w:pPr>
      <w:r>
        <w:rPr>
          <w:rFonts w:ascii="Menlo" w:hAnsi="Menlo" w:cs="Menlo"/>
          <w:color w:val="000000"/>
          <w:szCs w:val="22"/>
        </w:rPr>
        <w:t xml:space="preserve"> ---&gt; 1a2514ef97fd</w:t>
      </w:r>
    </w:p>
    <w:p w14:paraId="1319FDE6" w14:textId="78BF9BBC" w:rsidR="007C372F" w:rsidRDefault="007C372F" w:rsidP="007C37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280"/>
        <w:rPr>
          <w:rFonts w:ascii="Menlo" w:hAnsi="Menlo" w:cs="Menlo"/>
          <w:color w:val="000000"/>
          <w:szCs w:val="22"/>
        </w:rPr>
      </w:pPr>
      <w:r>
        <w:rPr>
          <w:rFonts w:ascii="Menlo" w:hAnsi="Menlo" w:cs="Menlo"/>
          <w:color w:val="000000"/>
          <w:szCs w:val="22"/>
        </w:rPr>
        <w:t>Step 4/</w:t>
      </w:r>
      <w:proofErr w:type="gramStart"/>
      <w:r>
        <w:rPr>
          <w:rFonts w:ascii="Menlo" w:hAnsi="Menlo" w:cs="Menlo"/>
          <w:color w:val="000000"/>
          <w:szCs w:val="22"/>
        </w:rPr>
        <w:t>4 :</w:t>
      </w:r>
      <w:proofErr w:type="gramEnd"/>
      <w:r>
        <w:rPr>
          <w:rFonts w:ascii="Menlo" w:hAnsi="Menlo" w:cs="Menlo"/>
          <w:color w:val="000000"/>
          <w:szCs w:val="22"/>
        </w:rPr>
        <w:t xml:space="preserve"> COPY db2*jar /opt/</w:t>
      </w:r>
      <w:proofErr w:type="spellStart"/>
      <w:r>
        <w:rPr>
          <w:rFonts w:ascii="Menlo" w:hAnsi="Menlo" w:cs="Menlo"/>
          <w:color w:val="000000"/>
          <w:szCs w:val="22"/>
        </w:rPr>
        <w:t>ibm</w:t>
      </w:r>
      <w:proofErr w:type="spellEnd"/>
      <w:r>
        <w:rPr>
          <w:rFonts w:ascii="Menlo" w:hAnsi="Menlo" w:cs="Menlo"/>
          <w:color w:val="000000"/>
          <w:szCs w:val="22"/>
        </w:rPr>
        <w:t>/</w:t>
      </w:r>
      <w:proofErr w:type="spellStart"/>
      <w:r>
        <w:rPr>
          <w:rFonts w:ascii="Menlo" w:hAnsi="Menlo" w:cs="Menlo"/>
          <w:color w:val="000000"/>
          <w:szCs w:val="22"/>
        </w:rPr>
        <w:t>wlp</w:t>
      </w:r>
      <w:proofErr w:type="spellEnd"/>
      <w:r>
        <w:rPr>
          <w:rFonts w:ascii="Menlo" w:hAnsi="Menlo" w:cs="Menlo"/>
          <w:color w:val="000000"/>
          <w:szCs w:val="22"/>
        </w:rPr>
        <w:t>/</w:t>
      </w:r>
      <w:proofErr w:type="spellStart"/>
      <w:r>
        <w:rPr>
          <w:rFonts w:ascii="Menlo" w:hAnsi="Menlo" w:cs="Menlo"/>
          <w:color w:val="000000"/>
          <w:szCs w:val="22"/>
        </w:rPr>
        <w:t>usr</w:t>
      </w:r>
      <w:proofErr w:type="spellEnd"/>
      <w:r>
        <w:rPr>
          <w:rFonts w:ascii="Menlo" w:hAnsi="Menlo" w:cs="Menlo"/>
          <w:color w:val="000000"/>
          <w:szCs w:val="22"/>
        </w:rPr>
        <w:t>/shared/resources/DB2Libs/</w:t>
      </w:r>
    </w:p>
    <w:p w14:paraId="672E1467" w14:textId="77777777" w:rsidR="007C372F" w:rsidRDefault="007C372F" w:rsidP="007C37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280"/>
        <w:rPr>
          <w:rFonts w:ascii="Menlo" w:hAnsi="Menlo" w:cs="Menlo"/>
          <w:color w:val="000000"/>
          <w:szCs w:val="22"/>
        </w:rPr>
      </w:pPr>
      <w:r>
        <w:rPr>
          <w:rFonts w:ascii="Menlo" w:hAnsi="Menlo" w:cs="Menlo"/>
          <w:color w:val="000000"/>
          <w:szCs w:val="22"/>
        </w:rPr>
        <w:t xml:space="preserve"> ---&gt; 7278aa886b34</w:t>
      </w:r>
    </w:p>
    <w:p w14:paraId="6DD1A7EE" w14:textId="77777777" w:rsidR="007C372F" w:rsidRDefault="007C372F" w:rsidP="007C37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280"/>
        <w:rPr>
          <w:rFonts w:ascii="Menlo" w:hAnsi="Menlo" w:cs="Menlo"/>
          <w:color w:val="000000"/>
          <w:szCs w:val="22"/>
        </w:rPr>
      </w:pPr>
      <w:r>
        <w:rPr>
          <w:rFonts w:ascii="Menlo" w:hAnsi="Menlo" w:cs="Menlo"/>
          <w:color w:val="000000"/>
          <w:szCs w:val="22"/>
        </w:rPr>
        <w:t>Successfully built 7278aa886b34</w:t>
      </w:r>
    </w:p>
    <w:p w14:paraId="6A7EDB50" w14:textId="5E27DF9F" w:rsidR="00BF6C75" w:rsidRPr="007C372F" w:rsidRDefault="007C372F" w:rsidP="007C37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280"/>
        <w:rPr>
          <w:rFonts w:ascii="Menlo" w:hAnsi="Menlo" w:cs="Menlo"/>
          <w:color w:val="000000"/>
          <w:szCs w:val="22"/>
        </w:rPr>
      </w:pPr>
      <w:r>
        <w:rPr>
          <w:rFonts w:ascii="Menlo" w:hAnsi="Menlo" w:cs="Menlo"/>
          <w:color w:val="000000"/>
          <w:szCs w:val="22"/>
        </w:rPr>
        <w:t xml:space="preserve">Successfully tagged </w:t>
      </w:r>
      <w:proofErr w:type="spellStart"/>
      <w:proofErr w:type="gramStart"/>
      <w:r>
        <w:rPr>
          <w:rFonts w:ascii="Menlo" w:hAnsi="Menlo" w:cs="Menlo"/>
          <w:color w:val="000000"/>
          <w:szCs w:val="22"/>
        </w:rPr>
        <w:t>emp:latest</w:t>
      </w:r>
      <w:proofErr w:type="spellEnd"/>
      <w:proofErr w:type="gramEnd"/>
    </w:p>
    <w:p w14:paraId="1FB07770" w14:textId="77777777" w:rsidR="00BF6C75" w:rsidRDefault="00BF6C75" w:rsidP="00BF6C75">
      <w:pPr>
        <w:tabs>
          <w:tab w:val="left" w:pos="360"/>
          <w:tab w:val="left" w:pos="720"/>
          <w:tab w:val="left" w:pos="1080"/>
          <w:tab w:val="left" w:pos="1440"/>
        </w:tabs>
        <w:suppressAutoHyphens/>
        <w:autoSpaceDE w:val="0"/>
        <w:autoSpaceDN w:val="0"/>
        <w:adjustRightInd w:val="0"/>
        <w:spacing w:before="120"/>
        <w:ind w:left="720"/>
      </w:pPr>
    </w:p>
    <w:p w14:paraId="0A70FB40" w14:textId="77777777" w:rsidR="00E17636" w:rsidRDefault="000253CA" w:rsidP="00B66698">
      <w:pPr>
        <w:numPr>
          <w:ilvl w:val="0"/>
          <w:numId w:val="10"/>
        </w:numPr>
        <w:tabs>
          <w:tab w:val="left" w:pos="360"/>
          <w:tab w:val="left" w:pos="720"/>
          <w:tab w:val="left" w:pos="1080"/>
          <w:tab w:val="left" w:pos="1440"/>
        </w:tabs>
        <w:suppressAutoHyphens/>
        <w:autoSpaceDE w:val="0"/>
        <w:autoSpaceDN w:val="0"/>
        <w:adjustRightInd w:val="0"/>
        <w:spacing w:before="120"/>
      </w:pPr>
      <w:r>
        <w:t xml:space="preserve">Run the </w:t>
      </w:r>
      <w:proofErr w:type="spellStart"/>
      <w:r w:rsidR="00F66E88">
        <w:t>Dockerized</w:t>
      </w:r>
      <w:proofErr w:type="spellEnd"/>
      <w:r w:rsidR="00F66E88">
        <w:t xml:space="preserve"> Liberty using the </w:t>
      </w:r>
      <w:r>
        <w:t xml:space="preserve">image </w:t>
      </w:r>
      <w:r w:rsidR="00F66E88">
        <w:t>that you created in step 3.</w:t>
      </w:r>
    </w:p>
    <w:p w14:paraId="19620090" w14:textId="54C48351" w:rsidR="00BF6C75" w:rsidRDefault="00F67E31" w:rsidP="00F67E31">
      <w:pPr>
        <w:pStyle w:val="Code"/>
        <w:numPr>
          <w:ilvl w:val="0"/>
          <w:numId w:val="0"/>
        </w:numPr>
        <w:ind w:left="720"/>
        <w:rPr>
          <w:rFonts w:ascii="Menlo" w:hAnsi="Menlo" w:cs="Menlo"/>
          <w:color w:val="000000"/>
          <w:szCs w:val="22"/>
        </w:rPr>
      </w:pPr>
      <w:proofErr w:type="spellStart"/>
      <w:r>
        <w:rPr>
          <w:rFonts w:ascii="Menlo" w:hAnsi="Menlo" w:cs="Menlo"/>
          <w:color w:val="000000"/>
          <w:szCs w:val="22"/>
        </w:rPr>
        <w:t>docker</w:t>
      </w:r>
      <w:proofErr w:type="spellEnd"/>
      <w:r>
        <w:rPr>
          <w:rFonts w:ascii="Menlo" w:hAnsi="Menlo" w:cs="Menlo"/>
          <w:color w:val="000000"/>
          <w:szCs w:val="22"/>
        </w:rPr>
        <w:t xml:space="preserve"> run -d -p 9080:9080 --name </w:t>
      </w:r>
      <w:proofErr w:type="spellStart"/>
      <w:r>
        <w:rPr>
          <w:rFonts w:ascii="Menlo" w:hAnsi="Menlo" w:cs="Menlo"/>
          <w:color w:val="000000"/>
          <w:szCs w:val="22"/>
        </w:rPr>
        <w:t>emp</w:t>
      </w:r>
      <w:proofErr w:type="spellEnd"/>
      <w:r w:rsidR="007C372F">
        <w:rPr>
          <w:rFonts w:ascii="Menlo" w:hAnsi="Menlo" w:cs="Menlo"/>
          <w:color w:val="000000"/>
          <w:szCs w:val="22"/>
        </w:rPr>
        <w:t xml:space="preserve"> --hostname </w:t>
      </w:r>
      <w:proofErr w:type="spellStart"/>
      <w:r w:rsidR="007C372F">
        <w:rPr>
          <w:rFonts w:ascii="Menlo" w:hAnsi="Menlo" w:cs="Menlo"/>
          <w:color w:val="000000"/>
          <w:szCs w:val="22"/>
        </w:rPr>
        <w:t>emp</w:t>
      </w:r>
      <w:proofErr w:type="spellEnd"/>
      <w:r w:rsidR="007C372F">
        <w:rPr>
          <w:rFonts w:ascii="Menlo" w:hAnsi="Menlo" w:cs="Menlo"/>
          <w:color w:val="000000"/>
          <w:szCs w:val="22"/>
        </w:rPr>
        <w:t xml:space="preserve"> </w:t>
      </w:r>
      <w:proofErr w:type="spellStart"/>
      <w:r>
        <w:rPr>
          <w:rFonts w:ascii="Menlo" w:hAnsi="Menlo" w:cs="Menlo"/>
          <w:color w:val="000000"/>
          <w:szCs w:val="22"/>
        </w:rPr>
        <w:t>emp</w:t>
      </w:r>
      <w:proofErr w:type="spellEnd"/>
    </w:p>
    <w:p w14:paraId="11EEA37A" w14:textId="77777777" w:rsidR="007C372F" w:rsidRPr="007C372F" w:rsidRDefault="007C372F" w:rsidP="007C372F"/>
    <w:p w14:paraId="2C9ABFF3" w14:textId="181A035F" w:rsidR="00A90BDB" w:rsidRDefault="000253CA" w:rsidP="00F67E31">
      <w:pPr>
        <w:numPr>
          <w:ilvl w:val="0"/>
          <w:numId w:val="10"/>
        </w:numPr>
        <w:tabs>
          <w:tab w:val="left" w:pos="360"/>
          <w:tab w:val="left" w:pos="720"/>
          <w:tab w:val="left" w:pos="1080"/>
          <w:tab w:val="left" w:pos="1440"/>
        </w:tabs>
        <w:suppressAutoHyphens/>
        <w:autoSpaceDE w:val="0"/>
        <w:autoSpaceDN w:val="0"/>
        <w:adjustRightInd w:val="0"/>
        <w:spacing w:before="120"/>
        <w:rPr>
          <w:rStyle w:val="CodeChar"/>
          <w:rFonts w:ascii="Arial" w:hAnsi="Arial"/>
        </w:rPr>
      </w:pPr>
      <w:r>
        <w:t xml:space="preserve">Check the </w:t>
      </w:r>
      <w:r w:rsidR="003E105F">
        <w:t xml:space="preserve">Docker </w:t>
      </w:r>
      <w:r>
        <w:t>container log</w:t>
      </w:r>
      <w:r w:rsidR="0071435F">
        <w:t xml:space="preserve"> which should clearly show that the </w:t>
      </w:r>
      <w:proofErr w:type="spellStart"/>
      <w:r w:rsidR="0071435F" w:rsidRPr="009F36E6">
        <w:rPr>
          <w:rFonts w:ascii="Courier New" w:hAnsi="Courier New" w:cs="Courier New"/>
        </w:rPr>
        <w:t>EmployeeApp</w:t>
      </w:r>
      <w:proofErr w:type="spellEnd"/>
      <w:r w:rsidR="0071435F">
        <w:t xml:space="preserve"> application is up</w:t>
      </w:r>
      <w:r w:rsidR="001B6F16">
        <w:t xml:space="preserve"> and running. In general, </w:t>
      </w:r>
      <w:r w:rsidR="0071435F">
        <w:t>a Docker co</w:t>
      </w:r>
      <w:r w:rsidR="001B6F16">
        <w:t>ntainer log can provide valuable</w:t>
      </w:r>
      <w:r w:rsidR="0071435F">
        <w:t xml:space="preserve"> troubleshooting information. </w:t>
      </w:r>
      <w:r w:rsidR="00B6406D">
        <w:br/>
      </w:r>
      <w:r w:rsidR="00F67E31">
        <w:rPr>
          <w:rFonts w:ascii="Menlo" w:hAnsi="Menlo" w:cs="Menlo"/>
          <w:color w:val="000000"/>
          <w:szCs w:val="22"/>
        </w:rPr>
        <w:t xml:space="preserve">  </w:t>
      </w:r>
      <w:proofErr w:type="spellStart"/>
      <w:r w:rsidR="008E082C">
        <w:rPr>
          <w:rFonts w:ascii="Menlo" w:hAnsi="Menlo" w:cs="Menlo"/>
          <w:color w:val="000000"/>
          <w:szCs w:val="22"/>
        </w:rPr>
        <w:t>docker</w:t>
      </w:r>
      <w:proofErr w:type="spellEnd"/>
      <w:r w:rsidR="008E082C">
        <w:rPr>
          <w:rFonts w:ascii="Menlo" w:hAnsi="Menlo" w:cs="Menlo"/>
          <w:color w:val="000000"/>
          <w:szCs w:val="22"/>
        </w:rPr>
        <w:t xml:space="preserve"> logs --tail=all</w:t>
      </w:r>
      <w:r w:rsidR="007C372F">
        <w:rPr>
          <w:rFonts w:ascii="Menlo" w:hAnsi="Menlo" w:cs="Menlo"/>
          <w:color w:val="000000"/>
          <w:szCs w:val="22"/>
        </w:rPr>
        <w:t xml:space="preserve"> -f </w:t>
      </w:r>
      <w:proofErr w:type="spellStart"/>
      <w:r w:rsidR="00F67E31">
        <w:rPr>
          <w:rFonts w:ascii="Menlo" w:hAnsi="Menlo" w:cs="Menlo"/>
          <w:color w:val="000000"/>
          <w:szCs w:val="22"/>
        </w:rPr>
        <w:t>emp</w:t>
      </w:r>
      <w:proofErr w:type="spellEnd"/>
    </w:p>
    <w:p w14:paraId="39001F7B" w14:textId="77777777" w:rsidR="007C372F" w:rsidRPr="007C372F" w:rsidRDefault="007C372F" w:rsidP="008637CD">
      <w:pPr>
        <w:tabs>
          <w:tab w:val="left" w:pos="360"/>
          <w:tab w:val="left" w:pos="720"/>
          <w:tab w:val="left" w:pos="1080"/>
          <w:tab w:val="left" w:pos="1440"/>
        </w:tabs>
        <w:suppressAutoHyphens/>
        <w:autoSpaceDE w:val="0"/>
        <w:autoSpaceDN w:val="0"/>
        <w:adjustRightInd w:val="0"/>
        <w:spacing w:before="120"/>
        <w:ind w:left="360"/>
        <w:rPr>
          <w:rStyle w:val="CodeChar"/>
          <w:rFonts w:ascii="Arial" w:hAnsi="Arial"/>
        </w:rPr>
      </w:pPr>
    </w:p>
    <w:p w14:paraId="57FED74F" w14:textId="7A21ED35" w:rsidR="00326A9F" w:rsidRPr="00326A9F" w:rsidRDefault="00F66E88" w:rsidP="00326A9F">
      <w:pPr>
        <w:numPr>
          <w:ilvl w:val="0"/>
          <w:numId w:val="10"/>
        </w:numPr>
        <w:tabs>
          <w:tab w:val="left" w:pos="360"/>
          <w:tab w:val="left" w:pos="720"/>
          <w:tab w:val="left" w:pos="1080"/>
          <w:tab w:val="left" w:pos="1440"/>
        </w:tabs>
        <w:suppressAutoHyphens/>
        <w:autoSpaceDE w:val="0"/>
        <w:autoSpaceDN w:val="0"/>
        <w:adjustRightInd w:val="0"/>
        <w:spacing w:before="120"/>
        <w:rPr>
          <w:rStyle w:val="CodeChar"/>
          <w:rFonts w:ascii="Arial" w:hAnsi="Arial"/>
        </w:rPr>
      </w:pPr>
      <w:r>
        <w:rPr>
          <w:rStyle w:val="CodeChar"/>
          <w:rFonts w:ascii="Arial" w:hAnsi="Arial" w:cs="Arial"/>
        </w:rPr>
        <w:t xml:space="preserve">Now you are ready to launch the </w:t>
      </w:r>
      <w:proofErr w:type="spellStart"/>
      <w:r w:rsidRPr="0026511A">
        <w:rPr>
          <w:rStyle w:val="CodeChar"/>
          <w:rFonts w:cs="Courier New"/>
        </w:rPr>
        <w:t>EmployeeApp</w:t>
      </w:r>
      <w:proofErr w:type="spellEnd"/>
      <w:r>
        <w:rPr>
          <w:rStyle w:val="CodeChar"/>
          <w:rFonts w:ascii="Arial" w:hAnsi="Arial" w:cs="Arial"/>
        </w:rPr>
        <w:t xml:space="preserve"> </w:t>
      </w:r>
      <w:r w:rsidR="00165F77" w:rsidRPr="00165F77">
        <w:rPr>
          <w:rStyle w:val="CodeChar"/>
          <w:rFonts w:ascii="Arial" w:hAnsi="Arial" w:cs="Arial"/>
        </w:rPr>
        <w:t>application</w:t>
      </w:r>
      <w:r>
        <w:rPr>
          <w:rStyle w:val="CodeChar"/>
          <w:rFonts w:ascii="Arial" w:hAnsi="Arial" w:cs="Arial"/>
        </w:rPr>
        <w:t>.</w:t>
      </w:r>
      <w:r w:rsidR="00F67E31">
        <w:rPr>
          <w:rStyle w:val="CodeChar"/>
          <w:rFonts w:ascii="Arial" w:hAnsi="Arial" w:cs="Arial"/>
        </w:rPr>
        <w:t xml:space="preserve">  </w:t>
      </w:r>
      <w:hyperlink r:id="rId40" w:history="1">
        <w:r w:rsidR="001C7BC1" w:rsidRPr="00F22A54">
          <w:rPr>
            <w:rStyle w:val="Hyperlink"/>
            <w:rFonts w:ascii="Courier New" w:hAnsi="Courier New"/>
            <w:sz w:val="20"/>
            <w:szCs w:val="20"/>
          </w:rPr>
          <w:t>http://localhost:9080/EmployeeApp/</w:t>
        </w:r>
      </w:hyperlink>
    </w:p>
    <w:p w14:paraId="0809B139" w14:textId="3EF356EF" w:rsidR="00326A9F" w:rsidRDefault="00232AF2" w:rsidP="00F414FF">
      <w:pPr>
        <w:tabs>
          <w:tab w:val="left" w:pos="360"/>
          <w:tab w:val="left" w:pos="720"/>
          <w:tab w:val="left" w:pos="1080"/>
          <w:tab w:val="left" w:pos="1440"/>
        </w:tabs>
        <w:suppressAutoHyphens/>
        <w:autoSpaceDE w:val="0"/>
        <w:autoSpaceDN w:val="0"/>
        <w:adjustRightInd w:val="0"/>
        <w:spacing w:before="120"/>
        <w:ind w:left="720"/>
        <w:rPr>
          <w:rStyle w:val="CodeChar"/>
          <w:rFonts w:ascii="Arial" w:hAnsi="Arial" w:cs="Arial"/>
          <w:szCs w:val="22"/>
        </w:rPr>
      </w:pPr>
      <w:r w:rsidRPr="00232AF2">
        <w:rPr>
          <w:rStyle w:val="CodeChar"/>
          <w:rFonts w:ascii="Arial" w:hAnsi="Arial" w:cs="Arial"/>
          <w:noProof/>
          <w:szCs w:val="22"/>
        </w:rPr>
        <w:drawing>
          <wp:inline distT="0" distB="0" distL="0" distR="0" wp14:anchorId="3230B70C" wp14:editId="371016AD">
            <wp:extent cx="5641258" cy="723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2338" cy="724039"/>
                    </a:xfrm>
                    <a:prstGeom prst="rect">
                      <a:avLst/>
                    </a:prstGeom>
                  </pic:spPr>
                </pic:pic>
              </a:graphicData>
            </a:graphic>
          </wp:inline>
        </w:drawing>
      </w:r>
    </w:p>
    <w:p w14:paraId="44E8C1AB" w14:textId="1F4D744F" w:rsidR="001C7BC1" w:rsidRDefault="00B15A34" w:rsidP="001C7BC1">
      <w:pPr>
        <w:tabs>
          <w:tab w:val="left" w:pos="360"/>
          <w:tab w:val="left" w:pos="720"/>
          <w:tab w:val="left" w:pos="1080"/>
          <w:tab w:val="left" w:pos="1440"/>
        </w:tabs>
        <w:suppressAutoHyphens/>
        <w:autoSpaceDE w:val="0"/>
        <w:autoSpaceDN w:val="0"/>
        <w:adjustRightInd w:val="0"/>
        <w:spacing w:before="120"/>
        <w:ind w:left="720"/>
      </w:pPr>
      <w:r w:rsidRPr="00B15A34">
        <w:rPr>
          <w:noProof/>
        </w:rPr>
        <w:lastRenderedPageBreak/>
        <w:drawing>
          <wp:inline distT="0" distB="0" distL="0" distR="0" wp14:anchorId="7973BC8F" wp14:editId="7DEDD8B4">
            <wp:extent cx="5641258" cy="28733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0008" cy="2877832"/>
                    </a:xfrm>
                    <a:prstGeom prst="rect">
                      <a:avLst/>
                    </a:prstGeom>
                  </pic:spPr>
                </pic:pic>
              </a:graphicData>
            </a:graphic>
          </wp:inline>
        </w:drawing>
      </w:r>
    </w:p>
    <w:p w14:paraId="6219A6BC" w14:textId="77777777" w:rsidR="00FB52C5" w:rsidRDefault="00FB52C5" w:rsidP="001C7BC1">
      <w:pPr>
        <w:tabs>
          <w:tab w:val="left" w:pos="360"/>
          <w:tab w:val="left" w:pos="720"/>
          <w:tab w:val="left" w:pos="1080"/>
          <w:tab w:val="left" w:pos="1440"/>
        </w:tabs>
        <w:suppressAutoHyphens/>
        <w:autoSpaceDE w:val="0"/>
        <w:autoSpaceDN w:val="0"/>
        <w:adjustRightInd w:val="0"/>
        <w:spacing w:before="120"/>
        <w:ind w:left="720"/>
      </w:pPr>
    </w:p>
    <w:p w14:paraId="305A85CE" w14:textId="764682AA" w:rsidR="005568EE" w:rsidRDefault="005C19F1" w:rsidP="00B66698">
      <w:pPr>
        <w:numPr>
          <w:ilvl w:val="0"/>
          <w:numId w:val="10"/>
        </w:numPr>
        <w:tabs>
          <w:tab w:val="left" w:pos="360"/>
          <w:tab w:val="left" w:pos="720"/>
          <w:tab w:val="left" w:pos="1080"/>
          <w:tab w:val="left" w:pos="1440"/>
        </w:tabs>
        <w:suppressAutoHyphens/>
        <w:autoSpaceDE w:val="0"/>
        <w:autoSpaceDN w:val="0"/>
        <w:adjustRightInd w:val="0"/>
        <w:spacing w:before="120"/>
      </w:pPr>
      <w:r>
        <w:t xml:space="preserve">Explore the </w:t>
      </w:r>
      <w:proofErr w:type="spellStart"/>
      <w:r w:rsidR="001C7BC1" w:rsidRPr="001C7BC1">
        <w:rPr>
          <w:rFonts w:ascii="Courier New" w:hAnsi="Courier New" w:cs="Courier New"/>
        </w:rPr>
        <w:t>Employee</w:t>
      </w:r>
      <w:r w:rsidRPr="001C7BC1">
        <w:rPr>
          <w:rFonts w:ascii="Courier New" w:hAnsi="Courier New" w:cs="Courier New"/>
        </w:rPr>
        <w:t>App</w:t>
      </w:r>
      <w:proofErr w:type="spellEnd"/>
      <w:r w:rsidR="001C7BC1">
        <w:t xml:space="preserve"> app</w:t>
      </w:r>
      <w:r>
        <w:t>lication</w:t>
      </w:r>
      <w:r w:rsidR="00F564E5">
        <w:t xml:space="preserve"> as </w:t>
      </w:r>
      <w:r w:rsidR="001C7BC1">
        <w:t xml:space="preserve">you </w:t>
      </w:r>
      <w:r w:rsidR="00F564E5">
        <w:t>di</w:t>
      </w:r>
      <w:r w:rsidR="001C7BC1">
        <w:t xml:space="preserve">d </w:t>
      </w:r>
      <w:r w:rsidR="005720F0">
        <w:t xml:space="preserve">earlier </w:t>
      </w:r>
      <w:r w:rsidR="001C7BC1">
        <w:t>in S</w:t>
      </w:r>
      <w:r w:rsidR="005720F0">
        <w:t>ection 2</w:t>
      </w:r>
      <w:r>
        <w:t>.</w:t>
      </w:r>
    </w:p>
    <w:p w14:paraId="1BCBEAA8" w14:textId="36DD2998" w:rsidR="009241B7" w:rsidRDefault="009241B7" w:rsidP="00B66698">
      <w:pPr>
        <w:numPr>
          <w:ilvl w:val="0"/>
          <w:numId w:val="10"/>
        </w:numPr>
        <w:tabs>
          <w:tab w:val="left" w:pos="360"/>
          <w:tab w:val="left" w:pos="720"/>
          <w:tab w:val="left" w:pos="1080"/>
          <w:tab w:val="left" w:pos="1440"/>
        </w:tabs>
        <w:suppressAutoHyphens/>
        <w:autoSpaceDE w:val="0"/>
        <w:autoSpaceDN w:val="0"/>
        <w:adjustRightInd w:val="0"/>
        <w:spacing w:before="120"/>
      </w:pPr>
      <w:r>
        <w:t xml:space="preserve">During the process of trying out the </w:t>
      </w:r>
      <w:proofErr w:type="spellStart"/>
      <w:r w:rsidR="00DF4A22" w:rsidRPr="001C7BC1">
        <w:rPr>
          <w:rFonts w:ascii="Courier New" w:hAnsi="Courier New" w:cs="Courier New"/>
        </w:rPr>
        <w:t>EmployeeApp</w:t>
      </w:r>
      <w:proofErr w:type="spellEnd"/>
      <w:r w:rsidR="00DF4A22">
        <w:t xml:space="preserve"> </w:t>
      </w:r>
      <w:r>
        <w:t xml:space="preserve">application, no unexpected error messages should appear in the container logs – </w:t>
      </w:r>
      <w:r w:rsidR="003E105F">
        <w:t>refer to step</w:t>
      </w:r>
      <w:r w:rsidR="005D46E9">
        <w:t xml:space="preserve"> 5. </w:t>
      </w:r>
    </w:p>
    <w:p w14:paraId="75A4A227" w14:textId="2E8E8DC8" w:rsidR="002B1B7B" w:rsidRDefault="005568EE" w:rsidP="00B66698">
      <w:pPr>
        <w:numPr>
          <w:ilvl w:val="0"/>
          <w:numId w:val="10"/>
        </w:numPr>
        <w:tabs>
          <w:tab w:val="left" w:pos="360"/>
          <w:tab w:val="left" w:pos="720"/>
          <w:tab w:val="left" w:pos="1080"/>
          <w:tab w:val="left" w:pos="1440"/>
        </w:tabs>
        <w:suppressAutoHyphens/>
        <w:autoSpaceDE w:val="0"/>
        <w:autoSpaceDN w:val="0"/>
        <w:adjustRightInd w:val="0"/>
        <w:spacing w:before="120"/>
      </w:pPr>
      <w:r>
        <w:t>Finally</w:t>
      </w:r>
      <w:r w:rsidR="00F414FF">
        <w:t>,</w:t>
      </w:r>
      <w:r w:rsidR="007D1364">
        <w:t xml:space="preserve"> to get ready for </w:t>
      </w:r>
      <w:r w:rsidR="00916922">
        <w:t>the</w:t>
      </w:r>
      <w:r w:rsidR="007D1364">
        <w:t xml:space="preserve"> next</w:t>
      </w:r>
      <w:r w:rsidR="00916922">
        <w:t xml:space="preserve"> section of the</w:t>
      </w:r>
      <w:r w:rsidR="006B4C33">
        <w:t xml:space="preserve"> lab,</w:t>
      </w:r>
      <w:r w:rsidR="007D1364">
        <w:t xml:space="preserve"> </w:t>
      </w:r>
      <w:r w:rsidR="005D46E9">
        <w:t xml:space="preserve">from another Ubuntu </w:t>
      </w:r>
      <w:r w:rsidR="009E0964">
        <w:t>terminal</w:t>
      </w:r>
      <w:r w:rsidR="005D46E9">
        <w:t xml:space="preserve">, </w:t>
      </w:r>
      <w:r>
        <w:t xml:space="preserve">run </w:t>
      </w:r>
      <w:r w:rsidR="007F74B7">
        <w:t xml:space="preserve">the following commands to </w:t>
      </w:r>
      <w:r w:rsidR="005D46E9">
        <w:t xml:space="preserve">stop and remove </w:t>
      </w:r>
      <w:r w:rsidR="007F74B7">
        <w:t xml:space="preserve">the </w:t>
      </w:r>
      <w:r w:rsidR="005D46E9">
        <w:t xml:space="preserve">Docker </w:t>
      </w:r>
      <w:r w:rsidR="007F74B7">
        <w:t>container</w:t>
      </w:r>
      <w:r w:rsidR="005D46E9">
        <w:t>.</w:t>
      </w:r>
    </w:p>
    <w:p w14:paraId="08E5E01D" w14:textId="221E7385" w:rsidR="00AD61CC" w:rsidRDefault="007F74B7" w:rsidP="007C372F">
      <w:pPr>
        <w:tabs>
          <w:tab w:val="left" w:pos="360"/>
          <w:tab w:val="left" w:pos="720"/>
          <w:tab w:val="left" w:pos="1080"/>
          <w:tab w:val="left" w:pos="1440"/>
        </w:tabs>
        <w:suppressAutoHyphens/>
        <w:autoSpaceDE w:val="0"/>
        <w:autoSpaceDN w:val="0"/>
        <w:adjustRightInd w:val="0"/>
        <w:spacing w:before="120"/>
        <w:ind w:left="720"/>
        <w:rPr>
          <w:rStyle w:val="CodeChar"/>
          <w:rFonts w:ascii="Arial" w:hAnsi="Arial"/>
        </w:rPr>
      </w:pPr>
      <w:r>
        <w:br/>
      </w:r>
      <w:r w:rsidRPr="007F74B7">
        <w:rPr>
          <w:rStyle w:val="CodeChar"/>
        </w:rPr>
        <w:t xml:space="preserve">$ </w:t>
      </w:r>
      <w:proofErr w:type="spellStart"/>
      <w:r w:rsidRPr="007F74B7">
        <w:rPr>
          <w:rStyle w:val="CodeChar"/>
        </w:rPr>
        <w:t>docker</w:t>
      </w:r>
      <w:proofErr w:type="spellEnd"/>
      <w:r w:rsidRPr="007F74B7">
        <w:rPr>
          <w:rStyle w:val="CodeChar"/>
        </w:rPr>
        <w:t xml:space="preserve"> stop </w:t>
      </w:r>
      <w:proofErr w:type="spellStart"/>
      <w:r w:rsidR="005C19F1">
        <w:rPr>
          <w:rStyle w:val="CodeChar"/>
        </w:rPr>
        <w:t>emp</w:t>
      </w:r>
      <w:proofErr w:type="spellEnd"/>
      <w:r w:rsidRPr="007F74B7">
        <w:rPr>
          <w:rStyle w:val="CodeChar"/>
        </w:rPr>
        <w:br/>
        <w:t xml:space="preserve">$ </w:t>
      </w:r>
      <w:proofErr w:type="spellStart"/>
      <w:r w:rsidRPr="007F74B7">
        <w:rPr>
          <w:rStyle w:val="CodeChar"/>
        </w:rPr>
        <w:t>docker</w:t>
      </w:r>
      <w:proofErr w:type="spellEnd"/>
      <w:r w:rsidRPr="007F74B7">
        <w:rPr>
          <w:rStyle w:val="CodeChar"/>
        </w:rPr>
        <w:t xml:space="preserve"> </w:t>
      </w:r>
      <w:proofErr w:type="spellStart"/>
      <w:r w:rsidRPr="007F74B7">
        <w:rPr>
          <w:rStyle w:val="CodeChar"/>
        </w:rPr>
        <w:t>rm</w:t>
      </w:r>
      <w:proofErr w:type="spellEnd"/>
      <w:r w:rsidRPr="007F74B7">
        <w:rPr>
          <w:rStyle w:val="CodeChar"/>
        </w:rPr>
        <w:t xml:space="preserve"> </w:t>
      </w:r>
      <w:proofErr w:type="spellStart"/>
      <w:r w:rsidR="005C19F1">
        <w:rPr>
          <w:rStyle w:val="CodeChar"/>
        </w:rPr>
        <w:t>emp</w:t>
      </w:r>
      <w:proofErr w:type="spellEnd"/>
    </w:p>
    <w:p w14:paraId="0542814C" w14:textId="77777777" w:rsidR="007C372F" w:rsidRPr="007C372F" w:rsidRDefault="007C372F" w:rsidP="007C372F">
      <w:pPr>
        <w:tabs>
          <w:tab w:val="left" w:pos="360"/>
          <w:tab w:val="left" w:pos="720"/>
          <w:tab w:val="left" w:pos="1080"/>
          <w:tab w:val="left" w:pos="1440"/>
        </w:tabs>
        <w:suppressAutoHyphens/>
        <w:autoSpaceDE w:val="0"/>
        <w:autoSpaceDN w:val="0"/>
        <w:adjustRightInd w:val="0"/>
        <w:spacing w:before="120"/>
        <w:ind w:left="720"/>
        <w:rPr>
          <w:rStyle w:val="CodeChar"/>
          <w:rFonts w:ascii="Arial" w:hAnsi="Arial"/>
        </w:rPr>
      </w:pPr>
    </w:p>
    <w:p w14:paraId="49D82CCA" w14:textId="62D768D1" w:rsidR="00A250D1" w:rsidRPr="005C19F1" w:rsidRDefault="005C19F1" w:rsidP="00A250D1">
      <w:pPr>
        <w:tabs>
          <w:tab w:val="left" w:pos="360"/>
          <w:tab w:val="left" w:pos="720"/>
          <w:tab w:val="left" w:pos="1080"/>
          <w:tab w:val="left" w:pos="1440"/>
        </w:tabs>
        <w:suppressAutoHyphens/>
        <w:autoSpaceDE w:val="0"/>
        <w:autoSpaceDN w:val="0"/>
        <w:adjustRightInd w:val="0"/>
        <w:spacing w:before="120"/>
        <w:rPr>
          <w:rFonts w:cs="Arial"/>
        </w:rPr>
      </w:pPr>
      <w:r w:rsidRPr="005C19F1">
        <w:rPr>
          <w:rStyle w:val="CodeChar"/>
          <w:rFonts w:ascii="Arial" w:hAnsi="Arial" w:cs="Arial"/>
        </w:rPr>
        <w:t>You</w:t>
      </w:r>
      <w:r w:rsidR="009033CD">
        <w:rPr>
          <w:rStyle w:val="CodeChar"/>
          <w:rFonts w:ascii="Arial" w:hAnsi="Arial" w:cs="Arial"/>
        </w:rPr>
        <w:t xml:space="preserve"> have successfully built </w:t>
      </w:r>
      <w:r w:rsidR="006C79E7">
        <w:rPr>
          <w:rStyle w:val="CodeChar"/>
          <w:rFonts w:ascii="Arial" w:hAnsi="Arial" w:cs="Arial"/>
        </w:rPr>
        <w:t xml:space="preserve">and tested </w:t>
      </w:r>
      <w:r w:rsidR="009033CD">
        <w:rPr>
          <w:rStyle w:val="CodeChar"/>
          <w:rFonts w:ascii="Arial" w:hAnsi="Arial" w:cs="Arial"/>
        </w:rPr>
        <w:t>a L</w:t>
      </w:r>
      <w:r w:rsidRPr="005C19F1">
        <w:rPr>
          <w:rStyle w:val="CodeChar"/>
          <w:rFonts w:ascii="Arial" w:hAnsi="Arial" w:cs="Arial"/>
        </w:rPr>
        <w:t xml:space="preserve">iberty </w:t>
      </w:r>
      <w:r w:rsidR="009033CD">
        <w:rPr>
          <w:rStyle w:val="CodeChar"/>
          <w:rFonts w:ascii="Arial" w:hAnsi="Arial" w:cs="Arial"/>
        </w:rPr>
        <w:t>D</w:t>
      </w:r>
      <w:r w:rsidR="00AD61CC">
        <w:rPr>
          <w:rStyle w:val="CodeChar"/>
          <w:rFonts w:ascii="Arial" w:hAnsi="Arial" w:cs="Arial"/>
        </w:rPr>
        <w:t xml:space="preserve">ocker image with the </w:t>
      </w:r>
      <w:proofErr w:type="spellStart"/>
      <w:r w:rsidR="002B1B7B" w:rsidRPr="001C7BC1">
        <w:rPr>
          <w:rFonts w:ascii="Courier New" w:hAnsi="Courier New" w:cs="Courier New"/>
        </w:rPr>
        <w:t>EmployeeApp</w:t>
      </w:r>
      <w:proofErr w:type="spellEnd"/>
      <w:r w:rsidR="00AD61CC">
        <w:rPr>
          <w:rStyle w:val="CodeChar"/>
          <w:rFonts w:ascii="Arial" w:hAnsi="Arial" w:cs="Arial"/>
        </w:rPr>
        <w:t xml:space="preserve"> </w:t>
      </w:r>
      <w:r w:rsidR="00275B0C">
        <w:rPr>
          <w:rStyle w:val="CodeChar"/>
          <w:rFonts w:ascii="Arial" w:hAnsi="Arial" w:cs="Arial"/>
        </w:rPr>
        <w:t xml:space="preserve">which accessed </w:t>
      </w:r>
      <w:r w:rsidR="00AD61CC">
        <w:rPr>
          <w:rStyle w:val="CodeChar"/>
          <w:rFonts w:ascii="Arial" w:hAnsi="Arial" w:cs="Arial"/>
        </w:rPr>
        <w:t xml:space="preserve">a </w:t>
      </w:r>
      <w:r w:rsidR="00F67E31">
        <w:rPr>
          <w:rStyle w:val="CodeChar"/>
          <w:rFonts w:ascii="Arial" w:hAnsi="Arial" w:cs="Arial"/>
        </w:rPr>
        <w:t>Db2 Warehouse on the IBM Cloud</w:t>
      </w:r>
      <w:r w:rsidRPr="005C19F1">
        <w:rPr>
          <w:rStyle w:val="CodeChar"/>
          <w:rFonts w:ascii="Arial" w:hAnsi="Arial" w:cs="Arial"/>
        </w:rPr>
        <w:t>.</w:t>
      </w:r>
    </w:p>
    <w:p w14:paraId="1C67FCFD" w14:textId="1AAFE3FC" w:rsidR="00315140" w:rsidRPr="00A7191C" w:rsidRDefault="00024A55" w:rsidP="008637CD">
      <w:pPr>
        <w:pStyle w:val="Heading3"/>
      </w:pPr>
      <w:bookmarkStart w:id="10" w:name="_Toc489544945"/>
      <w:bookmarkStart w:id="11" w:name="_Toc506209762"/>
      <w:r w:rsidRPr="00A7191C">
        <w:t>6</w:t>
      </w:r>
      <w:r w:rsidR="007D00A6">
        <w:t>. Execute</w:t>
      </w:r>
      <w:r w:rsidR="00315140" w:rsidRPr="00A7191C">
        <w:t xml:space="preserve"> </w:t>
      </w:r>
      <w:r w:rsidR="00593F20" w:rsidRPr="00A7191C">
        <w:t>the Application in a Container</w:t>
      </w:r>
      <w:r w:rsidR="00474C75" w:rsidRPr="00A7191C">
        <w:t xml:space="preserve"> in </w:t>
      </w:r>
      <w:r w:rsidR="000339FC">
        <w:t xml:space="preserve">IBM </w:t>
      </w:r>
      <w:r w:rsidR="00474C75" w:rsidRPr="00A7191C">
        <w:t>Bluemix</w:t>
      </w:r>
      <w:bookmarkEnd w:id="10"/>
      <w:bookmarkEnd w:id="11"/>
    </w:p>
    <w:p w14:paraId="5675939E" w14:textId="6CB2FD4C" w:rsidR="00AB49B8" w:rsidRDefault="00242EA7" w:rsidP="00242EA7">
      <w:r>
        <w:t xml:space="preserve">In this section, you will deploy the same </w:t>
      </w:r>
      <w:proofErr w:type="spellStart"/>
      <w:r w:rsidRPr="001C7BC1">
        <w:rPr>
          <w:rFonts w:ascii="Courier New" w:hAnsi="Courier New" w:cs="Courier New"/>
        </w:rPr>
        <w:t>EmployeeApp</w:t>
      </w:r>
      <w:proofErr w:type="spellEnd"/>
      <w:r w:rsidR="00105E04">
        <w:t xml:space="preserve"> application in D</w:t>
      </w:r>
      <w:r w:rsidR="00BC65A2">
        <w:t>ocker c</w:t>
      </w:r>
      <w:r>
        <w:t xml:space="preserve">ontainers on IBM </w:t>
      </w:r>
      <w:r w:rsidR="00105E04">
        <w:t>Cloud</w:t>
      </w:r>
      <w:r>
        <w:t>, demonstrating the portabi</w:t>
      </w:r>
      <w:r w:rsidR="007468F1">
        <w:t xml:space="preserve">lity of your application from </w:t>
      </w:r>
      <w:r w:rsidR="00105E04">
        <w:t>your machine</w:t>
      </w:r>
      <w:r>
        <w:t xml:space="preserve"> to the </w:t>
      </w:r>
      <w:r w:rsidR="00105E04">
        <w:t>IBM C</w:t>
      </w:r>
      <w:r>
        <w:t>loud</w:t>
      </w:r>
      <w:r w:rsidR="00105E04">
        <w:t xml:space="preserve"> Container Service</w:t>
      </w:r>
      <w:r>
        <w:t>. When you place a Docker image into the IBM Blu</w:t>
      </w:r>
      <w:r w:rsidR="003E73C2">
        <w:t>e</w:t>
      </w:r>
      <w:r>
        <w:t xml:space="preserve">mix registry and deploy it in IBM </w:t>
      </w:r>
      <w:r w:rsidR="00105E04">
        <w:t>Cloud</w:t>
      </w:r>
      <w:r>
        <w:t xml:space="preserve">, it </w:t>
      </w:r>
      <w:r w:rsidR="00023CA3">
        <w:t xml:space="preserve">starts its life as a key component </w:t>
      </w:r>
      <w:r w:rsidR="006F6D51">
        <w:t xml:space="preserve">of IBM </w:t>
      </w:r>
      <w:r w:rsidR="00105E04">
        <w:t xml:space="preserve">Cloud </w:t>
      </w:r>
      <w:r w:rsidR="00023CA3">
        <w:t xml:space="preserve">container service having many extra qualities </w:t>
      </w:r>
      <w:r w:rsidR="00BD42A2">
        <w:t xml:space="preserve">over </w:t>
      </w:r>
      <w:r w:rsidR="00105E04">
        <w:t>vanilla D</w:t>
      </w:r>
      <w:r w:rsidR="00BD42A2">
        <w:t xml:space="preserve">ocker containers as </w:t>
      </w:r>
      <w:r>
        <w:t xml:space="preserve">discussed in Section 1. </w:t>
      </w:r>
      <w:r w:rsidR="00105E04">
        <w:t>There is no change in to run this on bare metal, local Docker environment or IBM Container Service using Db2 Warehouse on IBM Cloud.</w:t>
      </w:r>
    </w:p>
    <w:p w14:paraId="1C3C8EFA" w14:textId="2EA189E6" w:rsidR="00EB2A86" w:rsidRDefault="00AB49B8" w:rsidP="00242EA7">
      <w:r>
        <w:lastRenderedPageBreak/>
        <w:t>In this section, you</w:t>
      </w:r>
      <w:r w:rsidR="00592BCF">
        <w:t xml:space="preserve"> will mainly use CL</w:t>
      </w:r>
      <w:r>
        <w:t xml:space="preserve">Is to interact with IBM </w:t>
      </w:r>
      <w:r w:rsidR="00105E04">
        <w:t xml:space="preserve">Cloud </w:t>
      </w:r>
      <w:r>
        <w:t>and I</w:t>
      </w:r>
      <w:r w:rsidR="004672A8">
        <w:t>B</w:t>
      </w:r>
      <w:r>
        <w:t xml:space="preserve">M </w:t>
      </w:r>
      <w:r w:rsidR="00105E04">
        <w:t xml:space="preserve">Cloud </w:t>
      </w:r>
      <w:r>
        <w:t xml:space="preserve">Container Service. For </w:t>
      </w:r>
      <w:r w:rsidR="00E73CA4">
        <w:t xml:space="preserve">working with </w:t>
      </w:r>
      <w:r>
        <w:t xml:space="preserve">command </w:t>
      </w:r>
      <w:r w:rsidR="004672A8">
        <w:t>line</w:t>
      </w:r>
      <w:r w:rsidR="008D0799">
        <w:t xml:space="preserve">, </w:t>
      </w:r>
      <w:r w:rsidR="004672A8">
        <w:t xml:space="preserve">you need to download and install </w:t>
      </w:r>
      <w:r w:rsidR="00E73CA4">
        <w:t xml:space="preserve">a few </w:t>
      </w:r>
      <w:r w:rsidR="00105E04">
        <w:t xml:space="preserve">Cloud </w:t>
      </w:r>
      <w:r w:rsidR="00E73CA4">
        <w:t>plugins</w:t>
      </w:r>
      <w:r w:rsidR="00310ECA">
        <w:t>. Once these plugins</w:t>
      </w:r>
      <w:r w:rsidR="003507C5">
        <w:t xml:space="preserve"> are available, you can work from any.</w:t>
      </w:r>
      <w:r w:rsidR="00105E04">
        <w:t xml:space="preserve"> </w:t>
      </w:r>
      <w:r w:rsidR="003507C5">
        <w:t xml:space="preserve"> </w:t>
      </w:r>
      <w:r w:rsidR="00105E04">
        <w:t>If you have run the setup lab</w:t>
      </w:r>
      <w:r w:rsidR="00AF3796">
        <w:t xml:space="preserve"> to completion</w:t>
      </w:r>
      <w:r w:rsidR="00105E04">
        <w:t>, you should have most of this already installed</w:t>
      </w:r>
      <w:r w:rsidR="00AF3796">
        <w:t xml:space="preserve">, </w:t>
      </w:r>
      <w:proofErr w:type="spellStart"/>
      <w:r w:rsidR="00AF3796">
        <w:t>apikey</w:t>
      </w:r>
      <w:proofErr w:type="spellEnd"/>
      <w:r w:rsidR="00AF3796">
        <w:t xml:space="preserve"> already created</w:t>
      </w:r>
      <w:r w:rsidR="00105E04">
        <w:t xml:space="preserve"> and ready to go.</w:t>
      </w:r>
    </w:p>
    <w:p w14:paraId="4948DF27" w14:textId="77777777" w:rsidR="00171CF6" w:rsidRDefault="00171CF6" w:rsidP="00242EA7"/>
    <w:p w14:paraId="5A2FDDBC" w14:textId="0B13076F" w:rsidR="00CB7FED" w:rsidRDefault="00CB7FED" w:rsidP="00CB7FED">
      <w:pPr>
        <w:pStyle w:val="ListParagraph"/>
        <w:numPr>
          <w:ilvl w:val="0"/>
          <w:numId w:val="28"/>
        </w:numPr>
      </w:pPr>
      <w:r>
        <w:t>Logon to your Bluemix region</w:t>
      </w:r>
      <w:r w:rsidR="005C71C5">
        <w:t xml:space="preserve"> (</w:t>
      </w:r>
      <w:r w:rsidR="007C372F">
        <w:t>US South</w:t>
      </w:r>
      <w:r w:rsidR="005C71C5">
        <w:t xml:space="preserve"> in this case)</w:t>
      </w:r>
      <w:r>
        <w:t xml:space="preserve"> using </w:t>
      </w:r>
      <w:r w:rsidR="00916D64">
        <w:t>the B</w:t>
      </w:r>
      <w:r w:rsidR="009B4B24">
        <w:t>luemix plugin</w:t>
      </w:r>
      <w:r w:rsidR="005C71C5">
        <w:t xml:space="preserve"> -- </w:t>
      </w:r>
      <w:r w:rsidR="009D26E9">
        <w:t>in</w:t>
      </w:r>
      <w:r w:rsidR="009B4B24">
        <w:t xml:space="preserve"> a </w:t>
      </w:r>
      <w:r w:rsidR="009D26E9">
        <w:t xml:space="preserve">new </w:t>
      </w:r>
      <w:r w:rsidR="005C71C5">
        <w:t>terminal</w:t>
      </w:r>
      <w:r w:rsidR="009D26E9">
        <w:t>,</w:t>
      </w:r>
      <w:r w:rsidR="005C71C5">
        <w:t xml:space="preserve"> type in the command: </w:t>
      </w:r>
      <w:proofErr w:type="spellStart"/>
      <w:r w:rsidR="005C71C5" w:rsidRPr="00BD42A2">
        <w:rPr>
          <w:rFonts w:ascii="Courier New" w:hAnsi="Courier New" w:cs="Courier New"/>
        </w:rPr>
        <w:t>bx</w:t>
      </w:r>
      <w:proofErr w:type="spellEnd"/>
      <w:r w:rsidR="005C71C5" w:rsidRPr="00BD42A2">
        <w:rPr>
          <w:rFonts w:ascii="Courier New" w:hAnsi="Courier New" w:cs="Courier New"/>
        </w:rPr>
        <w:t xml:space="preserve"> login –a </w:t>
      </w:r>
      <w:hyperlink r:id="rId43" w:history="1">
        <w:r w:rsidR="00F67E31" w:rsidRPr="003A1170">
          <w:rPr>
            <w:rStyle w:val="Hyperlink"/>
            <w:rFonts w:ascii="Courier New" w:hAnsi="Courier New" w:cs="Courier New"/>
          </w:rPr>
          <w:t>https://api.ng.bluemix.net</w:t>
        </w:r>
      </w:hyperlink>
      <w:r w:rsidR="00F67E31">
        <w:rPr>
          <w:rStyle w:val="FootnoteReference"/>
        </w:rPr>
        <w:t xml:space="preserve">  </w:t>
      </w:r>
      <w:r w:rsidR="005C71C5">
        <w:t xml:space="preserve"> </w:t>
      </w:r>
      <w:r w:rsidR="009D26E9">
        <w:t xml:space="preserve">Provide the email </w:t>
      </w:r>
      <w:r w:rsidR="00E85952">
        <w:t>ID</w:t>
      </w:r>
      <w:r w:rsidR="009D26E9">
        <w:t xml:space="preserve"> and password and enter account</w:t>
      </w:r>
      <w:r w:rsidR="00F67E31">
        <w:rPr>
          <w:rStyle w:val="FootnoteReference"/>
        </w:rPr>
        <w:t xml:space="preserve"> </w:t>
      </w:r>
      <w:r w:rsidR="009D26E9">
        <w:t xml:space="preserve"> if asked for</w:t>
      </w:r>
      <w:r w:rsidR="000745C5">
        <w:t>,</w:t>
      </w:r>
      <w:r w:rsidR="009D26E9">
        <w:t xml:space="preserve"> to complete the login</w:t>
      </w:r>
      <w:r w:rsidR="00F67E31">
        <w:t>.</w:t>
      </w:r>
    </w:p>
    <w:p w14:paraId="3799198D" w14:textId="77777777" w:rsidR="00105E04" w:rsidRDefault="00105E04" w:rsidP="00105E04">
      <w:pPr>
        <w:pStyle w:val="StepList"/>
        <w:keepNext/>
        <w:numPr>
          <w:ilvl w:val="0"/>
          <w:numId w:val="0"/>
        </w:numPr>
        <w:ind w:left="360"/>
        <w:rPr>
          <w:rFonts w:ascii="Courier New" w:hAnsi="Courier New" w:cs="Courier New"/>
          <w:sz w:val="20"/>
          <w:szCs w:val="20"/>
        </w:rPr>
      </w:pPr>
      <w:proofErr w:type="spellStart"/>
      <w:r w:rsidRPr="00381F37">
        <w:rPr>
          <w:rFonts w:ascii="Courier New" w:eastAsia="Courier New" w:hAnsi="Courier New" w:cs="Courier New"/>
          <w:sz w:val="20"/>
          <w:szCs w:val="20"/>
        </w:rPr>
        <w:t>bx</w:t>
      </w:r>
      <w:proofErr w:type="spellEnd"/>
      <w:r w:rsidRPr="00381F37">
        <w:rPr>
          <w:rFonts w:ascii="Courier New" w:eastAsia="Courier New" w:hAnsi="Courier New" w:cs="Courier New"/>
          <w:sz w:val="20"/>
          <w:szCs w:val="20"/>
        </w:rPr>
        <w:t xml:space="preserve"> </w:t>
      </w:r>
      <w:proofErr w:type="spellStart"/>
      <w:r w:rsidRPr="00381F37">
        <w:rPr>
          <w:rFonts w:ascii="Courier New" w:eastAsia="Courier New" w:hAnsi="Courier New" w:cs="Courier New"/>
          <w:sz w:val="20"/>
          <w:szCs w:val="20"/>
        </w:rPr>
        <w:t>api</w:t>
      </w:r>
      <w:proofErr w:type="spellEnd"/>
      <w:r w:rsidRPr="00381F37">
        <w:rPr>
          <w:rFonts w:ascii="Courier New" w:eastAsia="Courier New" w:hAnsi="Courier New" w:cs="Courier New"/>
          <w:sz w:val="20"/>
          <w:szCs w:val="20"/>
        </w:rPr>
        <w:t xml:space="preserve"> </w:t>
      </w:r>
      <w:hyperlink r:id="rId44">
        <w:r w:rsidRPr="00381F37">
          <w:rPr>
            <w:rStyle w:val="Hyperlink"/>
            <w:rFonts w:ascii="Courier New" w:eastAsia="Courier New" w:hAnsi="Courier New" w:cs="Courier New"/>
            <w:sz w:val="20"/>
            <w:szCs w:val="20"/>
          </w:rPr>
          <w:t>https://api.ng.</w:t>
        </w:r>
        <w:r>
          <w:rPr>
            <w:rStyle w:val="Hyperlink"/>
            <w:rFonts w:ascii="Courier New" w:hAnsi="Courier New"/>
          </w:rPr>
          <w:t>bluemix</w:t>
        </w:r>
        <w:r w:rsidRPr="00381F37">
          <w:rPr>
            <w:rStyle w:val="Hyperlink"/>
            <w:rFonts w:ascii="Courier New" w:eastAsia="Courier New" w:hAnsi="Courier New" w:cs="Courier New"/>
            <w:sz w:val="20"/>
            <w:szCs w:val="20"/>
          </w:rPr>
          <w:t>.net/</w:t>
        </w:r>
      </w:hyperlink>
      <w:r>
        <w:rPr>
          <w:rFonts w:ascii="Courier New" w:hAnsi="Courier New" w:cs="Courier New"/>
          <w:sz w:val="20"/>
          <w:szCs w:val="20"/>
        </w:rPr>
        <w:tab/>
      </w:r>
    </w:p>
    <w:p w14:paraId="0775F89D" w14:textId="77777777" w:rsidR="00105E04" w:rsidRPr="00F730EA" w:rsidRDefault="00105E04" w:rsidP="00105E04">
      <w:pPr>
        <w:pStyle w:val="StepList"/>
        <w:keepNext/>
        <w:numPr>
          <w:ilvl w:val="0"/>
          <w:numId w:val="0"/>
        </w:numPr>
        <w:ind w:left="360"/>
        <w:rPr>
          <w:rStyle w:val="Hyperlink"/>
          <w:rFonts w:eastAsia="Courier New" w:cs="Arial"/>
        </w:rPr>
      </w:pPr>
      <w:r w:rsidRPr="00F730EA">
        <w:rPr>
          <w:rStyle w:val="Hyperlink"/>
          <w:rFonts w:eastAsia="Courier New" w:cs="Arial"/>
        </w:rPr>
        <w:t>For other regions</w:t>
      </w:r>
      <w:r>
        <w:rPr>
          <w:rStyle w:val="Hyperlink"/>
          <w:rFonts w:eastAsia="Courier New" w:cs="Arial"/>
        </w:rPr>
        <w:t xml:space="preserve"> of the world</w:t>
      </w:r>
      <w:r w:rsidRPr="00F730EA">
        <w:rPr>
          <w:rStyle w:val="Hyperlink"/>
          <w:rFonts w:eastAsia="Courier New" w:cs="Arial"/>
        </w:rPr>
        <w:t>:</w:t>
      </w:r>
    </w:p>
    <w:p w14:paraId="53CF4FF6" w14:textId="7EE375AC" w:rsidR="00105E04" w:rsidRDefault="00105E04" w:rsidP="00105E04">
      <w:pPr>
        <w:pStyle w:val="p1"/>
        <w:ind w:left="360"/>
        <w:rPr>
          <w:rStyle w:val="Hyperlink"/>
          <w:szCs w:val="22"/>
        </w:rPr>
      </w:pPr>
      <w:proofErr w:type="spellStart"/>
      <w:r>
        <w:rPr>
          <w:rStyle w:val="Hyperlink"/>
          <w:color w:val="auto"/>
          <w:szCs w:val="22"/>
        </w:rPr>
        <w:t>bx</w:t>
      </w:r>
      <w:proofErr w:type="spellEnd"/>
      <w:r w:rsidRPr="007C4C2D">
        <w:rPr>
          <w:rStyle w:val="Hyperlink"/>
          <w:color w:val="auto"/>
          <w:szCs w:val="22"/>
        </w:rPr>
        <w:t xml:space="preserve"> </w:t>
      </w:r>
      <w:proofErr w:type="spellStart"/>
      <w:r w:rsidRPr="007C4C2D">
        <w:rPr>
          <w:rStyle w:val="Hyperlink"/>
          <w:color w:val="auto"/>
          <w:szCs w:val="22"/>
        </w:rPr>
        <w:t>api</w:t>
      </w:r>
      <w:proofErr w:type="spellEnd"/>
      <w:r w:rsidRPr="007C4C2D">
        <w:rPr>
          <w:rStyle w:val="Hyperlink"/>
          <w:color w:val="auto"/>
          <w:szCs w:val="22"/>
        </w:rPr>
        <w:t xml:space="preserve"> </w:t>
      </w:r>
      <w:hyperlink r:id="rId45" w:history="1">
        <w:r w:rsidRPr="003A1170">
          <w:rPr>
            <w:rStyle w:val="Hyperlink"/>
            <w:szCs w:val="22"/>
          </w:rPr>
          <w:t>https://api.eu-gb.bluemix.net/</w:t>
        </w:r>
      </w:hyperlink>
    </w:p>
    <w:p w14:paraId="0657F9A6" w14:textId="0838799A" w:rsidR="00105E04" w:rsidRPr="007C4C2D" w:rsidRDefault="00105E04" w:rsidP="00105E04">
      <w:pPr>
        <w:pStyle w:val="p1"/>
        <w:ind w:left="360"/>
        <w:rPr>
          <w:rStyle w:val="Hyperlink"/>
          <w:szCs w:val="22"/>
        </w:rPr>
      </w:pPr>
      <w:proofErr w:type="spellStart"/>
      <w:r>
        <w:rPr>
          <w:rStyle w:val="Hyperlink"/>
          <w:color w:val="auto"/>
          <w:szCs w:val="22"/>
        </w:rPr>
        <w:t>bx</w:t>
      </w:r>
      <w:proofErr w:type="spellEnd"/>
      <w:r>
        <w:rPr>
          <w:rStyle w:val="Hyperlink"/>
          <w:color w:val="auto"/>
          <w:szCs w:val="22"/>
        </w:rPr>
        <w:t xml:space="preserve"> </w:t>
      </w:r>
      <w:proofErr w:type="spellStart"/>
      <w:r>
        <w:rPr>
          <w:rStyle w:val="Hyperlink"/>
          <w:color w:val="auto"/>
          <w:szCs w:val="22"/>
        </w:rPr>
        <w:t>api</w:t>
      </w:r>
      <w:proofErr w:type="spellEnd"/>
      <w:r>
        <w:rPr>
          <w:rStyle w:val="Hyperlink"/>
          <w:color w:val="auto"/>
          <w:szCs w:val="22"/>
        </w:rPr>
        <w:t xml:space="preserve"> </w:t>
      </w:r>
      <w:r w:rsidR="00F778C4">
        <w:rPr>
          <w:rStyle w:val="Hyperlink"/>
          <w:color w:val="auto"/>
          <w:szCs w:val="22"/>
        </w:rPr>
        <w:t>https://api.us-east.bluemix.net/</w:t>
      </w:r>
    </w:p>
    <w:p w14:paraId="533B81A8" w14:textId="77777777" w:rsidR="00105E04" w:rsidRDefault="00105E04" w:rsidP="00105E04">
      <w:pPr>
        <w:pStyle w:val="p1"/>
        <w:ind w:left="360"/>
        <w:rPr>
          <w:rStyle w:val="Hyperlink"/>
          <w:szCs w:val="22"/>
        </w:rPr>
      </w:pPr>
      <w:proofErr w:type="spellStart"/>
      <w:r>
        <w:rPr>
          <w:rStyle w:val="Hyperlink"/>
          <w:color w:val="auto"/>
          <w:szCs w:val="22"/>
        </w:rPr>
        <w:t>bx</w:t>
      </w:r>
      <w:proofErr w:type="spellEnd"/>
      <w:r w:rsidRPr="007C4C2D">
        <w:rPr>
          <w:rStyle w:val="Hyperlink"/>
          <w:color w:val="auto"/>
          <w:szCs w:val="22"/>
        </w:rPr>
        <w:t xml:space="preserve"> </w:t>
      </w:r>
      <w:proofErr w:type="spellStart"/>
      <w:r w:rsidRPr="007C4C2D">
        <w:rPr>
          <w:rStyle w:val="Hyperlink"/>
          <w:color w:val="auto"/>
          <w:szCs w:val="22"/>
        </w:rPr>
        <w:t>api</w:t>
      </w:r>
      <w:proofErr w:type="spellEnd"/>
      <w:r w:rsidRPr="007C4C2D">
        <w:rPr>
          <w:rStyle w:val="Hyperlink"/>
          <w:color w:val="auto"/>
          <w:szCs w:val="22"/>
        </w:rPr>
        <w:t xml:space="preserve"> </w:t>
      </w:r>
      <w:hyperlink r:id="rId46" w:history="1">
        <w:r w:rsidRPr="00D00FEE">
          <w:rPr>
            <w:rStyle w:val="Hyperlink"/>
            <w:szCs w:val="22"/>
          </w:rPr>
          <w:t>https://api.eu-de.bluemix.net/</w:t>
        </w:r>
      </w:hyperlink>
    </w:p>
    <w:p w14:paraId="2CE9FC73" w14:textId="77777777" w:rsidR="00105E04" w:rsidRPr="009D6B72" w:rsidRDefault="00105E04" w:rsidP="00105E04">
      <w:pPr>
        <w:pStyle w:val="p1"/>
        <w:ind w:left="360"/>
        <w:rPr>
          <w:color w:val="0000FF"/>
          <w:sz w:val="22"/>
          <w:szCs w:val="22"/>
        </w:rPr>
      </w:pPr>
      <w:proofErr w:type="spellStart"/>
      <w:r>
        <w:rPr>
          <w:rStyle w:val="Hyperlink"/>
          <w:color w:val="auto"/>
        </w:rPr>
        <w:t>bx</w:t>
      </w:r>
      <w:proofErr w:type="spellEnd"/>
      <w:r w:rsidRPr="007C4C2D">
        <w:rPr>
          <w:rStyle w:val="Hyperlink"/>
          <w:color w:val="auto"/>
          <w:szCs w:val="22"/>
        </w:rPr>
        <w:t xml:space="preserve"> </w:t>
      </w:r>
      <w:proofErr w:type="spellStart"/>
      <w:r w:rsidRPr="007C4C2D">
        <w:rPr>
          <w:rStyle w:val="Hyperlink"/>
          <w:color w:val="auto"/>
          <w:szCs w:val="22"/>
        </w:rPr>
        <w:t>api</w:t>
      </w:r>
      <w:proofErr w:type="spellEnd"/>
      <w:r w:rsidRPr="007C4C2D">
        <w:rPr>
          <w:rStyle w:val="Hyperlink"/>
          <w:color w:val="auto"/>
          <w:szCs w:val="22"/>
        </w:rPr>
        <w:t xml:space="preserve"> </w:t>
      </w:r>
      <w:hyperlink r:id="rId47" w:history="1">
        <w:r w:rsidRPr="00D00FEE">
          <w:rPr>
            <w:rStyle w:val="Hyperlink"/>
            <w:szCs w:val="22"/>
          </w:rPr>
          <w:t>https://api.au-syd.bluemix.net/</w:t>
        </w:r>
      </w:hyperlink>
    </w:p>
    <w:p w14:paraId="27868944" w14:textId="24FEDDD2" w:rsidR="00105E04" w:rsidRPr="009D6B72" w:rsidRDefault="00105E04" w:rsidP="00105E04">
      <w:pPr>
        <w:pStyle w:val="StepList"/>
        <w:keepNext/>
        <w:numPr>
          <w:ilvl w:val="0"/>
          <w:numId w:val="0"/>
        </w:numPr>
        <w:ind w:left="360"/>
        <w:rPr>
          <w:rStyle w:val="Hyperlink"/>
          <w:rFonts w:ascii="Courier New" w:hAnsi="Courier New" w:cs="Courier New"/>
          <w:sz w:val="20"/>
          <w:szCs w:val="20"/>
        </w:rPr>
      </w:pPr>
      <w:proofErr w:type="spellStart"/>
      <w:r w:rsidRPr="00381F37">
        <w:rPr>
          <w:rFonts w:ascii="Courier New" w:hAnsi="Courier New" w:cs="Courier New"/>
          <w:sz w:val="20"/>
          <w:szCs w:val="20"/>
        </w:rPr>
        <w:t>bx</w:t>
      </w:r>
      <w:proofErr w:type="spellEnd"/>
      <w:r w:rsidRPr="00381F37">
        <w:rPr>
          <w:rFonts w:ascii="Courier New" w:hAnsi="Courier New" w:cs="Courier New"/>
          <w:sz w:val="20"/>
          <w:szCs w:val="20"/>
        </w:rPr>
        <w:t xml:space="preserve"> login –u &lt;Your </w:t>
      </w:r>
      <w:r>
        <w:rPr>
          <w:rFonts w:ascii="Courier New" w:hAnsi="Courier New" w:cs="Courier New"/>
          <w:sz w:val="20"/>
          <w:szCs w:val="20"/>
        </w:rPr>
        <w:t>IBM Cloud</w:t>
      </w:r>
      <w:r w:rsidRPr="00381F37">
        <w:rPr>
          <w:rFonts w:ascii="Courier New" w:hAnsi="Courier New" w:cs="Courier New"/>
          <w:sz w:val="20"/>
          <w:szCs w:val="20"/>
        </w:rPr>
        <w:t xml:space="preserve"> username&gt; --</w:t>
      </w:r>
      <w:proofErr w:type="spellStart"/>
      <w:r w:rsidRPr="00381F37">
        <w:rPr>
          <w:rFonts w:ascii="Courier New" w:hAnsi="Courier New" w:cs="Courier New"/>
          <w:sz w:val="20"/>
          <w:szCs w:val="20"/>
        </w:rPr>
        <w:t>apikey</w:t>
      </w:r>
      <w:proofErr w:type="spellEnd"/>
      <w:r w:rsidRPr="00381F37">
        <w:rPr>
          <w:rFonts w:ascii="Courier New" w:hAnsi="Courier New" w:cs="Courier New"/>
          <w:sz w:val="20"/>
          <w:szCs w:val="20"/>
        </w:rPr>
        <w:t xml:space="preserve"> @{LAB_HOME}/Liberty-</w:t>
      </w:r>
      <w:proofErr w:type="spellStart"/>
      <w:r w:rsidRPr="00381F37">
        <w:rPr>
          <w:rFonts w:ascii="Courier New" w:hAnsi="Courier New" w:cs="Courier New"/>
          <w:sz w:val="20"/>
          <w:szCs w:val="20"/>
        </w:rPr>
        <w:t>APIKey.json</w:t>
      </w:r>
      <w:proofErr w:type="spellEnd"/>
    </w:p>
    <w:p w14:paraId="6F4CC619" w14:textId="77777777" w:rsidR="00105E04" w:rsidRDefault="00105E04" w:rsidP="00105E04">
      <w:pPr>
        <w:pStyle w:val="p1"/>
        <w:ind w:left="360"/>
        <w:rPr>
          <w:color w:val="0000FF"/>
          <w:sz w:val="22"/>
          <w:szCs w:val="22"/>
        </w:rPr>
      </w:pPr>
    </w:p>
    <w:p w14:paraId="6F58A976" w14:textId="77777777" w:rsidR="00105E04" w:rsidRPr="00105E04" w:rsidRDefault="00105E04" w:rsidP="00105E04">
      <w:pPr>
        <w:shd w:val="clear" w:color="auto" w:fill="FFFFFF"/>
        <w:spacing w:before="0" w:after="0"/>
        <w:ind w:left="360"/>
        <w:rPr>
          <w:rFonts w:ascii="Menlo" w:hAnsi="Menlo" w:cs="Menlo"/>
          <w:color w:val="33BBC8"/>
          <w:sz w:val="17"/>
          <w:szCs w:val="17"/>
        </w:rPr>
      </w:pPr>
      <w:r w:rsidRPr="00105E04">
        <w:rPr>
          <w:rFonts w:ascii="Menlo" w:hAnsi="Menlo" w:cs="Menlo"/>
          <w:color w:val="000000"/>
          <w:sz w:val="17"/>
          <w:szCs w:val="17"/>
        </w:rPr>
        <w:t xml:space="preserve">API endpoint: </w:t>
      </w:r>
      <w:r w:rsidRPr="00105E04">
        <w:rPr>
          <w:rFonts w:ascii="Menlo" w:hAnsi="Menlo" w:cs="Menlo"/>
          <w:b/>
          <w:bCs/>
          <w:color w:val="33BBC8"/>
          <w:sz w:val="17"/>
          <w:szCs w:val="17"/>
        </w:rPr>
        <w:t>https://api.ng.bluemix.net</w:t>
      </w:r>
    </w:p>
    <w:p w14:paraId="376A01CA" w14:textId="77777777" w:rsidR="00105E04" w:rsidRPr="00105E04" w:rsidRDefault="00105E04" w:rsidP="00105E04">
      <w:pPr>
        <w:shd w:val="clear" w:color="auto" w:fill="FFFFFF"/>
        <w:spacing w:before="0" w:after="0"/>
        <w:ind w:left="360"/>
        <w:rPr>
          <w:rFonts w:ascii="Menlo" w:hAnsi="Menlo" w:cs="Menlo"/>
          <w:color w:val="000000"/>
          <w:sz w:val="17"/>
          <w:szCs w:val="17"/>
        </w:rPr>
      </w:pPr>
      <w:r w:rsidRPr="00105E04">
        <w:rPr>
          <w:rFonts w:ascii="Menlo" w:hAnsi="Menlo" w:cs="Menlo"/>
          <w:color w:val="000000"/>
          <w:sz w:val="17"/>
          <w:szCs w:val="17"/>
        </w:rPr>
        <w:t>Authenticating...</w:t>
      </w:r>
    </w:p>
    <w:p w14:paraId="78D367D7" w14:textId="77777777" w:rsidR="00105E04" w:rsidRPr="00105E04" w:rsidRDefault="00105E04" w:rsidP="00105E04">
      <w:pPr>
        <w:shd w:val="clear" w:color="auto" w:fill="FFFFFF"/>
        <w:spacing w:before="0" w:after="0"/>
        <w:ind w:left="360"/>
        <w:rPr>
          <w:rFonts w:ascii="Menlo" w:hAnsi="Menlo" w:cs="Menlo"/>
          <w:color w:val="34BC26"/>
          <w:sz w:val="17"/>
          <w:szCs w:val="17"/>
        </w:rPr>
      </w:pPr>
      <w:r w:rsidRPr="00105E04">
        <w:rPr>
          <w:rFonts w:ascii="Menlo" w:hAnsi="Menlo" w:cs="Menlo"/>
          <w:b/>
          <w:bCs/>
          <w:color w:val="34BC26"/>
          <w:sz w:val="17"/>
          <w:szCs w:val="17"/>
        </w:rPr>
        <w:t>OK</w:t>
      </w:r>
    </w:p>
    <w:p w14:paraId="61438B8E" w14:textId="77777777" w:rsidR="00105E04" w:rsidRPr="00105E04" w:rsidRDefault="00105E04" w:rsidP="00105E04">
      <w:pPr>
        <w:shd w:val="clear" w:color="auto" w:fill="FFFFFF"/>
        <w:spacing w:before="0" w:after="0"/>
        <w:ind w:left="360"/>
        <w:rPr>
          <w:rFonts w:ascii="Menlo" w:hAnsi="Menlo" w:cs="Menlo"/>
          <w:color w:val="000000"/>
          <w:sz w:val="17"/>
          <w:szCs w:val="17"/>
        </w:rPr>
      </w:pPr>
    </w:p>
    <w:p w14:paraId="774DA884" w14:textId="77777777" w:rsidR="00105E04" w:rsidRPr="00105E04" w:rsidRDefault="00105E04" w:rsidP="00105E04">
      <w:pPr>
        <w:shd w:val="clear" w:color="auto" w:fill="FFFFFF"/>
        <w:spacing w:before="0" w:after="0"/>
        <w:ind w:left="360"/>
        <w:rPr>
          <w:rFonts w:ascii="Menlo" w:hAnsi="Menlo" w:cs="Menlo"/>
          <w:color w:val="33BBC8"/>
          <w:sz w:val="17"/>
          <w:szCs w:val="17"/>
        </w:rPr>
      </w:pPr>
      <w:r w:rsidRPr="00105E04">
        <w:rPr>
          <w:rFonts w:ascii="Menlo" w:hAnsi="Menlo" w:cs="Menlo"/>
          <w:color w:val="000000"/>
          <w:sz w:val="17"/>
          <w:szCs w:val="17"/>
        </w:rPr>
        <w:t xml:space="preserve">Targeted account </w:t>
      </w:r>
      <w:r w:rsidRPr="00105E04">
        <w:rPr>
          <w:rFonts w:ascii="Menlo" w:hAnsi="Menlo" w:cs="Menlo"/>
          <w:b/>
          <w:bCs/>
          <w:color w:val="33BBC8"/>
          <w:sz w:val="17"/>
          <w:szCs w:val="17"/>
        </w:rPr>
        <w:t>&lt;your account&gt; Account (eeee7d19b6701916e21bf02f116813a9)</w:t>
      </w:r>
    </w:p>
    <w:p w14:paraId="7946B94D" w14:textId="77777777" w:rsidR="00105E04" w:rsidRPr="00105E04" w:rsidRDefault="00105E04" w:rsidP="00105E04">
      <w:pPr>
        <w:shd w:val="clear" w:color="auto" w:fill="FFFFFF"/>
        <w:spacing w:before="0" w:after="0"/>
        <w:ind w:left="360"/>
        <w:rPr>
          <w:rFonts w:ascii="Menlo" w:hAnsi="Menlo" w:cs="Menlo"/>
          <w:color w:val="000000"/>
          <w:sz w:val="17"/>
          <w:szCs w:val="17"/>
        </w:rPr>
      </w:pPr>
    </w:p>
    <w:p w14:paraId="293FA7CD" w14:textId="77777777" w:rsidR="00105E04" w:rsidRPr="00105E04" w:rsidRDefault="00105E04" w:rsidP="00105E04">
      <w:pPr>
        <w:shd w:val="clear" w:color="auto" w:fill="FFFFFF"/>
        <w:spacing w:before="0" w:after="0"/>
        <w:ind w:left="360"/>
        <w:rPr>
          <w:rFonts w:ascii="Menlo" w:hAnsi="Menlo" w:cs="Menlo"/>
          <w:color w:val="33BBC8"/>
          <w:sz w:val="17"/>
          <w:szCs w:val="17"/>
        </w:rPr>
      </w:pPr>
      <w:r w:rsidRPr="00105E04">
        <w:rPr>
          <w:rFonts w:ascii="Menlo" w:hAnsi="Menlo" w:cs="Menlo"/>
          <w:color w:val="000000"/>
          <w:sz w:val="17"/>
          <w:szCs w:val="17"/>
        </w:rPr>
        <w:t xml:space="preserve">Targeted org </w:t>
      </w:r>
      <w:r w:rsidRPr="00105E04">
        <w:rPr>
          <w:rFonts w:ascii="Menlo" w:hAnsi="Menlo" w:cs="Menlo"/>
          <w:b/>
          <w:bCs/>
          <w:color w:val="33BBC8"/>
          <w:sz w:val="17"/>
          <w:szCs w:val="17"/>
        </w:rPr>
        <w:t xml:space="preserve">&lt;Your org (email if </w:t>
      </w:r>
      <w:proofErr w:type="gramStart"/>
      <w:r w:rsidRPr="00105E04">
        <w:rPr>
          <w:rFonts w:ascii="Menlo" w:hAnsi="Menlo" w:cs="Menlo"/>
          <w:b/>
          <w:bCs/>
          <w:color w:val="33BBC8"/>
          <w:sz w:val="17"/>
          <w:szCs w:val="17"/>
        </w:rPr>
        <w:t>non subscribed</w:t>
      </w:r>
      <w:proofErr w:type="gramEnd"/>
      <w:r w:rsidRPr="00105E04">
        <w:rPr>
          <w:rFonts w:ascii="Menlo" w:hAnsi="Menlo" w:cs="Menlo"/>
          <w:b/>
          <w:bCs/>
          <w:color w:val="33BBC8"/>
          <w:sz w:val="17"/>
          <w:szCs w:val="17"/>
        </w:rPr>
        <w:t xml:space="preserve"> account)&gt;</w:t>
      </w:r>
    </w:p>
    <w:p w14:paraId="0A151B73" w14:textId="77777777" w:rsidR="00105E04" w:rsidRPr="00105E04" w:rsidRDefault="00105E04" w:rsidP="00105E04">
      <w:pPr>
        <w:shd w:val="clear" w:color="auto" w:fill="FFFFFF"/>
        <w:spacing w:before="0" w:after="0"/>
        <w:ind w:left="360"/>
        <w:rPr>
          <w:rFonts w:ascii="Menlo" w:hAnsi="Menlo" w:cs="Menlo"/>
          <w:color w:val="000000"/>
          <w:sz w:val="17"/>
          <w:szCs w:val="17"/>
        </w:rPr>
      </w:pPr>
    </w:p>
    <w:p w14:paraId="66CAB230" w14:textId="77777777" w:rsidR="00105E04" w:rsidRPr="00105E04" w:rsidRDefault="00105E04" w:rsidP="00105E04">
      <w:pPr>
        <w:shd w:val="clear" w:color="auto" w:fill="FFFFFF"/>
        <w:spacing w:before="0" w:after="0"/>
        <w:ind w:left="360"/>
        <w:rPr>
          <w:rFonts w:ascii="Menlo" w:hAnsi="Menlo" w:cs="Menlo"/>
          <w:color w:val="000000"/>
          <w:sz w:val="17"/>
          <w:szCs w:val="17"/>
        </w:rPr>
      </w:pPr>
      <w:r w:rsidRPr="00105E04">
        <w:rPr>
          <w:rFonts w:ascii="Menlo" w:hAnsi="Menlo" w:cs="Menlo"/>
          <w:color w:val="000000"/>
          <w:sz w:val="17"/>
          <w:szCs w:val="17"/>
        </w:rPr>
        <w:t xml:space="preserve">Targeted space </w:t>
      </w:r>
      <w:r w:rsidRPr="00105E04">
        <w:rPr>
          <w:rFonts w:ascii="Menlo" w:hAnsi="Menlo" w:cs="Menlo"/>
          <w:b/>
          <w:bCs/>
          <w:color w:val="33BBC8"/>
          <w:sz w:val="17"/>
          <w:szCs w:val="17"/>
        </w:rPr>
        <w:t>LAB_SPACE</w:t>
      </w:r>
    </w:p>
    <w:p w14:paraId="0922CA1C" w14:textId="77777777" w:rsidR="00105E04" w:rsidRPr="00105E04" w:rsidRDefault="00105E04" w:rsidP="00105E04">
      <w:pPr>
        <w:shd w:val="clear" w:color="auto" w:fill="FFFFFF"/>
        <w:spacing w:before="0" w:after="0"/>
        <w:ind w:left="360"/>
        <w:rPr>
          <w:rFonts w:ascii="Menlo" w:hAnsi="Menlo" w:cs="Menlo"/>
          <w:color w:val="000000"/>
          <w:sz w:val="17"/>
          <w:szCs w:val="17"/>
        </w:rPr>
      </w:pPr>
    </w:p>
    <w:p w14:paraId="16B05284" w14:textId="77777777" w:rsidR="00105E04" w:rsidRPr="00105E04" w:rsidRDefault="00105E04" w:rsidP="00105E04">
      <w:pPr>
        <w:shd w:val="clear" w:color="auto" w:fill="FFFFFF"/>
        <w:spacing w:before="0" w:after="0"/>
        <w:ind w:left="360"/>
        <w:rPr>
          <w:rFonts w:ascii="Menlo" w:hAnsi="Menlo" w:cs="Menlo"/>
          <w:color w:val="000000"/>
          <w:sz w:val="17"/>
          <w:szCs w:val="17"/>
        </w:rPr>
      </w:pPr>
    </w:p>
    <w:p w14:paraId="055A4A3A" w14:textId="77777777" w:rsidR="00105E04" w:rsidRPr="00105E04" w:rsidRDefault="00105E04" w:rsidP="00105E04">
      <w:pPr>
        <w:shd w:val="clear" w:color="auto" w:fill="FFFFFF"/>
        <w:spacing w:before="0" w:after="0"/>
        <w:ind w:left="360"/>
        <w:rPr>
          <w:rFonts w:ascii="Menlo" w:hAnsi="Menlo" w:cs="Menlo"/>
          <w:color w:val="000000"/>
          <w:sz w:val="17"/>
          <w:szCs w:val="17"/>
        </w:rPr>
      </w:pPr>
      <w:r w:rsidRPr="00105E04">
        <w:rPr>
          <w:rFonts w:ascii="Menlo" w:hAnsi="Menlo" w:cs="Menlo"/>
          <w:color w:val="000000"/>
          <w:sz w:val="17"/>
          <w:szCs w:val="17"/>
        </w:rPr>
        <w:t>                   </w:t>
      </w:r>
    </w:p>
    <w:p w14:paraId="73DE565A" w14:textId="77777777" w:rsidR="00105E04" w:rsidRPr="00105E04" w:rsidRDefault="00105E04" w:rsidP="00105E04">
      <w:pPr>
        <w:shd w:val="clear" w:color="auto" w:fill="FFFFFF"/>
        <w:spacing w:before="0" w:after="0"/>
        <w:ind w:left="360"/>
        <w:rPr>
          <w:rFonts w:ascii="Menlo" w:hAnsi="Menlo" w:cs="Menlo"/>
          <w:color w:val="33BBC8"/>
          <w:sz w:val="17"/>
          <w:szCs w:val="17"/>
        </w:rPr>
      </w:pPr>
      <w:r w:rsidRPr="00105E04">
        <w:rPr>
          <w:rFonts w:ascii="Menlo" w:hAnsi="Menlo" w:cs="Menlo"/>
          <w:b/>
          <w:bCs/>
          <w:color w:val="33BBC8"/>
          <w:sz w:val="17"/>
          <w:szCs w:val="17"/>
        </w:rPr>
        <w:t>API endpoint:</w:t>
      </w:r>
      <w:r w:rsidRPr="00105E04">
        <w:rPr>
          <w:rFonts w:ascii="Menlo" w:hAnsi="Menlo" w:cs="Menlo"/>
          <w:color w:val="000000"/>
          <w:sz w:val="17"/>
          <w:szCs w:val="17"/>
        </w:rPr>
        <w:t xml:space="preserve">   </w:t>
      </w:r>
      <w:r w:rsidRPr="00105E04">
        <w:rPr>
          <w:rFonts w:ascii="Menlo" w:hAnsi="Menlo" w:cs="Menlo"/>
          <w:b/>
          <w:bCs/>
          <w:color w:val="33BBC8"/>
          <w:sz w:val="17"/>
          <w:szCs w:val="17"/>
        </w:rPr>
        <w:t>https://api.ng.IBM Cloud.net</w:t>
      </w:r>
      <w:r w:rsidRPr="00105E04">
        <w:rPr>
          <w:rFonts w:ascii="Menlo" w:hAnsi="Menlo" w:cs="Menlo"/>
          <w:color w:val="000000"/>
          <w:sz w:val="17"/>
          <w:szCs w:val="17"/>
        </w:rPr>
        <w:t xml:space="preserve"> (API version: </w:t>
      </w:r>
      <w:r w:rsidRPr="00105E04">
        <w:rPr>
          <w:rFonts w:ascii="Menlo" w:hAnsi="Menlo" w:cs="Menlo"/>
          <w:b/>
          <w:bCs/>
          <w:color w:val="33BBC8"/>
          <w:sz w:val="17"/>
          <w:szCs w:val="17"/>
        </w:rPr>
        <w:t>2.75.0</w:t>
      </w:r>
      <w:r w:rsidRPr="00105E04">
        <w:rPr>
          <w:rFonts w:ascii="Menlo" w:hAnsi="Menlo" w:cs="Menlo"/>
          <w:color w:val="000000"/>
          <w:sz w:val="17"/>
          <w:szCs w:val="17"/>
        </w:rPr>
        <w:t>)   </w:t>
      </w:r>
    </w:p>
    <w:p w14:paraId="33A3BF3F" w14:textId="77777777" w:rsidR="00105E04" w:rsidRPr="00105E04" w:rsidRDefault="00105E04" w:rsidP="00105E04">
      <w:pPr>
        <w:shd w:val="clear" w:color="auto" w:fill="FFFFFF"/>
        <w:spacing w:before="0" w:after="0"/>
        <w:ind w:left="360"/>
        <w:rPr>
          <w:rFonts w:ascii="Menlo" w:hAnsi="Menlo" w:cs="Menlo"/>
          <w:color w:val="33BBC8"/>
          <w:sz w:val="17"/>
          <w:szCs w:val="17"/>
        </w:rPr>
      </w:pPr>
      <w:r w:rsidRPr="00105E04">
        <w:rPr>
          <w:rFonts w:ascii="Menlo" w:hAnsi="Menlo" w:cs="Menlo"/>
          <w:b/>
          <w:bCs/>
          <w:color w:val="33BBC8"/>
          <w:sz w:val="17"/>
          <w:szCs w:val="17"/>
        </w:rPr>
        <w:t>Region:</w:t>
      </w:r>
      <w:r w:rsidRPr="00105E04">
        <w:rPr>
          <w:rFonts w:ascii="Menlo" w:hAnsi="Menlo" w:cs="Menlo"/>
          <w:color w:val="000000"/>
          <w:sz w:val="17"/>
          <w:szCs w:val="17"/>
        </w:rPr>
        <w:t xml:space="preserve">         </w:t>
      </w:r>
      <w:r w:rsidRPr="00105E04">
        <w:rPr>
          <w:rFonts w:ascii="Menlo" w:hAnsi="Menlo" w:cs="Menlo"/>
          <w:b/>
          <w:bCs/>
          <w:color w:val="33BBC8"/>
          <w:sz w:val="17"/>
          <w:szCs w:val="17"/>
        </w:rPr>
        <w:t>us-south</w:t>
      </w:r>
      <w:r w:rsidRPr="00105E04">
        <w:rPr>
          <w:rFonts w:ascii="Menlo" w:hAnsi="Menlo" w:cs="Menlo"/>
          <w:color w:val="000000"/>
          <w:sz w:val="17"/>
          <w:szCs w:val="17"/>
        </w:rPr>
        <w:t>   </w:t>
      </w:r>
    </w:p>
    <w:p w14:paraId="2BEC93CD" w14:textId="77777777" w:rsidR="00105E04" w:rsidRPr="00105E04" w:rsidRDefault="00105E04" w:rsidP="00105E04">
      <w:pPr>
        <w:shd w:val="clear" w:color="auto" w:fill="FFFFFF"/>
        <w:spacing w:before="0" w:after="0"/>
        <w:ind w:left="360"/>
        <w:rPr>
          <w:rFonts w:ascii="Menlo" w:hAnsi="Menlo" w:cs="Menlo"/>
          <w:color w:val="33BBC8"/>
          <w:sz w:val="17"/>
          <w:szCs w:val="17"/>
        </w:rPr>
      </w:pPr>
      <w:r w:rsidRPr="00105E04">
        <w:rPr>
          <w:rFonts w:ascii="Menlo" w:hAnsi="Menlo" w:cs="Menlo"/>
          <w:b/>
          <w:bCs/>
          <w:color w:val="33BBC8"/>
          <w:sz w:val="17"/>
          <w:szCs w:val="17"/>
        </w:rPr>
        <w:t>User:</w:t>
      </w:r>
      <w:r w:rsidRPr="00105E04">
        <w:rPr>
          <w:rFonts w:ascii="Menlo" w:hAnsi="Menlo" w:cs="Menlo"/>
          <w:color w:val="000000"/>
          <w:sz w:val="17"/>
          <w:szCs w:val="17"/>
        </w:rPr>
        <w:t xml:space="preserve">           </w:t>
      </w:r>
      <w:r w:rsidRPr="00105E04">
        <w:rPr>
          <w:rFonts w:ascii="Menlo" w:hAnsi="Menlo" w:cs="Menlo"/>
          <w:b/>
          <w:bCs/>
          <w:color w:val="33BBC8"/>
          <w:sz w:val="17"/>
          <w:szCs w:val="17"/>
        </w:rPr>
        <w:t>&lt;your user email&gt;</w:t>
      </w:r>
    </w:p>
    <w:p w14:paraId="2DEEF6FE" w14:textId="77777777" w:rsidR="00105E04" w:rsidRPr="00105E04" w:rsidRDefault="00105E04" w:rsidP="00105E04">
      <w:pPr>
        <w:shd w:val="clear" w:color="auto" w:fill="FFFFFF"/>
        <w:spacing w:before="0" w:after="0"/>
        <w:ind w:left="360"/>
        <w:rPr>
          <w:rFonts w:ascii="Menlo" w:hAnsi="Menlo" w:cs="Menlo"/>
          <w:color w:val="33BBC8"/>
          <w:sz w:val="17"/>
          <w:szCs w:val="17"/>
        </w:rPr>
      </w:pPr>
      <w:r w:rsidRPr="00105E04">
        <w:rPr>
          <w:rFonts w:ascii="Menlo" w:hAnsi="Menlo" w:cs="Menlo"/>
          <w:b/>
          <w:bCs/>
          <w:color w:val="33BBC8"/>
          <w:sz w:val="17"/>
          <w:szCs w:val="17"/>
        </w:rPr>
        <w:t>Account:</w:t>
      </w:r>
      <w:r w:rsidRPr="00105E04">
        <w:rPr>
          <w:rFonts w:ascii="Menlo" w:hAnsi="Menlo" w:cs="Menlo"/>
          <w:color w:val="000000"/>
          <w:sz w:val="17"/>
          <w:szCs w:val="17"/>
        </w:rPr>
        <w:t xml:space="preserve">        </w:t>
      </w:r>
      <w:r w:rsidRPr="00105E04">
        <w:rPr>
          <w:rFonts w:ascii="Menlo" w:hAnsi="Menlo" w:cs="Menlo"/>
          <w:b/>
          <w:bCs/>
          <w:color w:val="33BBC8"/>
          <w:sz w:val="17"/>
          <w:szCs w:val="17"/>
        </w:rPr>
        <w:t>&lt;your account&gt; Account (eeee7d19b6701916e21bf02f116813a9)</w:t>
      </w:r>
      <w:r w:rsidRPr="00105E04">
        <w:rPr>
          <w:rFonts w:ascii="Menlo" w:hAnsi="Menlo" w:cs="Menlo"/>
          <w:color w:val="000000"/>
          <w:sz w:val="17"/>
          <w:szCs w:val="17"/>
        </w:rPr>
        <w:t>   </w:t>
      </w:r>
    </w:p>
    <w:p w14:paraId="438627BE" w14:textId="77777777" w:rsidR="00105E04" w:rsidRPr="00105E04" w:rsidRDefault="00105E04" w:rsidP="00105E04">
      <w:pPr>
        <w:shd w:val="clear" w:color="auto" w:fill="FFFFFF"/>
        <w:spacing w:before="0" w:after="0"/>
        <w:ind w:left="360"/>
        <w:rPr>
          <w:rFonts w:ascii="Menlo" w:hAnsi="Menlo" w:cs="Menlo"/>
          <w:color w:val="33BBC8"/>
          <w:sz w:val="17"/>
          <w:szCs w:val="17"/>
        </w:rPr>
      </w:pPr>
      <w:r w:rsidRPr="00105E04">
        <w:rPr>
          <w:rFonts w:ascii="Menlo" w:hAnsi="Menlo" w:cs="Menlo"/>
          <w:b/>
          <w:bCs/>
          <w:color w:val="33BBC8"/>
          <w:sz w:val="17"/>
          <w:szCs w:val="17"/>
        </w:rPr>
        <w:t>Org:</w:t>
      </w:r>
      <w:r w:rsidRPr="00105E04">
        <w:rPr>
          <w:rFonts w:ascii="Menlo" w:hAnsi="Menlo" w:cs="Menlo"/>
          <w:color w:val="000000"/>
          <w:sz w:val="17"/>
          <w:szCs w:val="17"/>
        </w:rPr>
        <w:t xml:space="preserve">            </w:t>
      </w:r>
      <w:r w:rsidRPr="00105E04">
        <w:rPr>
          <w:rFonts w:ascii="Menlo" w:hAnsi="Menlo" w:cs="Menlo"/>
          <w:b/>
          <w:bCs/>
          <w:color w:val="33BBC8"/>
          <w:sz w:val="17"/>
          <w:szCs w:val="17"/>
        </w:rPr>
        <w:t xml:space="preserve">&lt;Your org (email if </w:t>
      </w:r>
      <w:proofErr w:type="gramStart"/>
      <w:r w:rsidRPr="00105E04">
        <w:rPr>
          <w:rFonts w:ascii="Menlo" w:hAnsi="Menlo" w:cs="Menlo"/>
          <w:b/>
          <w:bCs/>
          <w:color w:val="33BBC8"/>
          <w:sz w:val="17"/>
          <w:szCs w:val="17"/>
        </w:rPr>
        <w:t>non subscribed</w:t>
      </w:r>
      <w:proofErr w:type="gramEnd"/>
      <w:r w:rsidRPr="00105E04">
        <w:rPr>
          <w:rFonts w:ascii="Menlo" w:hAnsi="Menlo" w:cs="Menlo"/>
          <w:b/>
          <w:bCs/>
          <w:color w:val="33BBC8"/>
          <w:sz w:val="17"/>
          <w:szCs w:val="17"/>
        </w:rPr>
        <w:t xml:space="preserve"> account)&gt;</w:t>
      </w:r>
    </w:p>
    <w:p w14:paraId="0DDECB6F" w14:textId="465A13CD" w:rsidR="009D26E9" w:rsidRPr="00F778C4" w:rsidRDefault="00105E04" w:rsidP="00F778C4">
      <w:pPr>
        <w:shd w:val="clear" w:color="auto" w:fill="FFFFFF"/>
        <w:spacing w:before="0" w:after="0"/>
        <w:ind w:left="360"/>
        <w:rPr>
          <w:rFonts w:ascii="Menlo" w:hAnsi="Menlo" w:cs="Menlo"/>
          <w:color w:val="33BBC8"/>
          <w:sz w:val="17"/>
          <w:szCs w:val="17"/>
        </w:rPr>
      </w:pPr>
      <w:r w:rsidRPr="00105E04">
        <w:rPr>
          <w:rFonts w:ascii="Menlo" w:hAnsi="Menlo" w:cs="Menlo"/>
          <w:b/>
          <w:bCs/>
          <w:color w:val="33BBC8"/>
          <w:sz w:val="17"/>
          <w:szCs w:val="17"/>
        </w:rPr>
        <w:t>Space:</w:t>
      </w:r>
      <w:r w:rsidRPr="00105E04">
        <w:rPr>
          <w:rFonts w:ascii="Menlo" w:hAnsi="Menlo" w:cs="Menlo"/>
          <w:color w:val="000000"/>
          <w:sz w:val="17"/>
          <w:szCs w:val="17"/>
        </w:rPr>
        <w:t xml:space="preserve">          </w:t>
      </w:r>
      <w:r w:rsidRPr="00105E04">
        <w:rPr>
          <w:rFonts w:ascii="Menlo" w:hAnsi="Menlo" w:cs="Menlo"/>
          <w:b/>
          <w:bCs/>
          <w:color w:val="33BBC8"/>
          <w:sz w:val="17"/>
          <w:szCs w:val="17"/>
        </w:rPr>
        <w:t>LAB_SPACE</w:t>
      </w:r>
      <w:r w:rsidRPr="00105E04">
        <w:rPr>
          <w:rFonts w:ascii="Menlo" w:hAnsi="Menlo" w:cs="Menlo"/>
          <w:color w:val="000000"/>
          <w:sz w:val="17"/>
          <w:szCs w:val="17"/>
        </w:rPr>
        <w:t>   </w:t>
      </w:r>
    </w:p>
    <w:p w14:paraId="4FAC9787" w14:textId="77777777" w:rsidR="000745C5" w:rsidRDefault="000745C5" w:rsidP="009D26E9">
      <w:pPr>
        <w:pStyle w:val="ListParagraph"/>
        <w:ind w:left="360"/>
      </w:pPr>
    </w:p>
    <w:p w14:paraId="12D80F62" w14:textId="77777777" w:rsidR="00AF3796" w:rsidRDefault="000745C5" w:rsidP="00CB7FED">
      <w:pPr>
        <w:pStyle w:val="ListParagraph"/>
        <w:numPr>
          <w:ilvl w:val="0"/>
          <w:numId w:val="28"/>
        </w:numPr>
      </w:pPr>
      <w:r>
        <w:t xml:space="preserve">Just as a pro-active work, try to update all the installed </w:t>
      </w:r>
      <w:r w:rsidR="00A10BF4">
        <w:t>IBM Cloud CLI</w:t>
      </w:r>
      <w:r>
        <w:t xml:space="preserve"> plug-ins. If any plug-in has been updated, the new images will be pulled in and the relevant plug-ins will get updated.</w:t>
      </w:r>
      <w:r w:rsidR="00AF3796">
        <w:t xml:space="preserve"> </w:t>
      </w:r>
    </w:p>
    <w:p w14:paraId="46092EC2" w14:textId="41E7717B" w:rsidR="00D32331" w:rsidRDefault="00AF3796" w:rsidP="00AF3796">
      <w:pPr>
        <w:pStyle w:val="Code"/>
        <w:numPr>
          <w:ilvl w:val="0"/>
          <w:numId w:val="0"/>
        </w:numPr>
        <w:ind w:left="720"/>
      </w:pPr>
      <w:proofErr w:type="spellStart"/>
      <w:r>
        <w:lastRenderedPageBreak/>
        <w:t>bx</w:t>
      </w:r>
      <w:proofErr w:type="spellEnd"/>
      <w:r>
        <w:t xml:space="preserve"> plugin update -all -r Bluemix</w:t>
      </w:r>
    </w:p>
    <w:p w14:paraId="1C6E1430" w14:textId="77777777" w:rsidR="00D32331" w:rsidRDefault="00D32331" w:rsidP="00D32331">
      <w:pPr>
        <w:pStyle w:val="ListParagraph"/>
        <w:ind w:left="360"/>
      </w:pPr>
    </w:p>
    <w:p w14:paraId="6538FC5D" w14:textId="77777777" w:rsidR="00AF3796" w:rsidRDefault="00D32331" w:rsidP="00CB7FED">
      <w:pPr>
        <w:pStyle w:val="ListParagraph"/>
        <w:numPr>
          <w:ilvl w:val="0"/>
          <w:numId w:val="28"/>
        </w:numPr>
      </w:pPr>
      <w:r>
        <w:t xml:space="preserve">Initialize the </w:t>
      </w:r>
      <w:r w:rsidR="00F778C4">
        <w:t>IBM Cloud</w:t>
      </w:r>
      <w:r>
        <w:t xml:space="preserve"> container service plug-in and logon to the </w:t>
      </w:r>
      <w:r w:rsidR="00F778C4">
        <w:t xml:space="preserve">IBM Cloud </w:t>
      </w:r>
      <w:r w:rsidR="00F64434">
        <w:t>contain</w:t>
      </w:r>
      <w:r w:rsidR="00AF3796">
        <w:t>er registry service.  Execute the following commands</w:t>
      </w:r>
    </w:p>
    <w:p w14:paraId="78CEEFF0" w14:textId="3651BC87" w:rsidR="00AF3796" w:rsidRDefault="00AF3796" w:rsidP="00AF3796">
      <w:pPr>
        <w:pStyle w:val="ListParagraph"/>
        <w:numPr>
          <w:ilvl w:val="1"/>
          <w:numId w:val="28"/>
        </w:numPr>
      </w:pPr>
      <w:r>
        <w:rPr>
          <w:rFonts w:ascii="Courier New" w:hAnsi="Courier New" w:cs="Courier New"/>
        </w:rPr>
        <w:t xml:space="preserve"> </w:t>
      </w:r>
      <w:proofErr w:type="spellStart"/>
      <w:r w:rsidR="00F64434" w:rsidRPr="002905A7">
        <w:rPr>
          <w:rFonts w:ascii="Courier New" w:hAnsi="Courier New" w:cs="Courier New"/>
        </w:rPr>
        <w:t>bx</w:t>
      </w:r>
      <w:proofErr w:type="spellEnd"/>
      <w:r w:rsidR="00F64434" w:rsidRPr="002905A7">
        <w:rPr>
          <w:rFonts w:ascii="Courier New" w:hAnsi="Courier New" w:cs="Courier New"/>
        </w:rPr>
        <w:t xml:space="preserve"> </w:t>
      </w:r>
      <w:proofErr w:type="spellStart"/>
      <w:r w:rsidR="00F64434" w:rsidRPr="002905A7">
        <w:rPr>
          <w:rFonts w:ascii="Courier New" w:hAnsi="Courier New" w:cs="Courier New"/>
        </w:rPr>
        <w:t>cs</w:t>
      </w:r>
      <w:proofErr w:type="spellEnd"/>
      <w:r w:rsidR="00F64434" w:rsidRPr="002905A7">
        <w:rPr>
          <w:rFonts w:ascii="Courier New" w:hAnsi="Courier New" w:cs="Courier New"/>
        </w:rPr>
        <w:t xml:space="preserve"> </w:t>
      </w:r>
      <w:proofErr w:type="spellStart"/>
      <w:r w:rsidR="00F64434" w:rsidRPr="002905A7">
        <w:rPr>
          <w:rFonts w:ascii="Courier New" w:hAnsi="Courier New" w:cs="Courier New"/>
        </w:rPr>
        <w:t>init</w:t>
      </w:r>
      <w:proofErr w:type="spellEnd"/>
      <w:r>
        <w:t xml:space="preserve"> </w:t>
      </w:r>
    </w:p>
    <w:p w14:paraId="0134A8CA" w14:textId="77777777" w:rsidR="00AF3796" w:rsidRPr="00AF3796"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AF3796">
        <w:rPr>
          <w:rFonts w:ascii="Menlo" w:hAnsi="Menlo" w:cs="Menlo"/>
          <w:color w:val="000000"/>
          <w:szCs w:val="22"/>
        </w:rPr>
        <w:t xml:space="preserve">Using default API endpoint: </w:t>
      </w:r>
      <w:r w:rsidRPr="00AF3796">
        <w:rPr>
          <w:rFonts w:ascii="Menlo" w:hAnsi="Menlo" w:cs="Menlo"/>
          <w:b/>
          <w:bCs/>
          <w:color w:val="2EAEBB"/>
          <w:szCs w:val="22"/>
        </w:rPr>
        <w:t>https://containers.bluemix.net</w:t>
      </w:r>
    </w:p>
    <w:p w14:paraId="78BA509F" w14:textId="68BC241A" w:rsidR="00AF3796" w:rsidRPr="00AF3796"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AF3796">
        <w:rPr>
          <w:rFonts w:ascii="Menlo" w:hAnsi="Menlo" w:cs="Menlo"/>
          <w:b/>
          <w:bCs/>
          <w:color w:val="2FB41D"/>
          <w:szCs w:val="22"/>
        </w:rPr>
        <w:t>OK</w:t>
      </w:r>
    </w:p>
    <w:p w14:paraId="7846DEE1" w14:textId="1D9F4A17" w:rsidR="00AF3796" w:rsidRPr="00AF3796" w:rsidRDefault="00AF3796" w:rsidP="00AF3796">
      <w:pPr>
        <w:pStyle w:val="ListParagraph"/>
        <w:numPr>
          <w:ilvl w:val="1"/>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rPr>
          <w:rFonts w:ascii="Menlo" w:hAnsi="Menlo" w:cs="Menlo"/>
          <w:color w:val="000000"/>
          <w:szCs w:val="22"/>
        </w:rPr>
      </w:pPr>
      <w:proofErr w:type="spellStart"/>
      <w:r w:rsidRPr="00AF3796">
        <w:rPr>
          <w:rFonts w:ascii="Menlo" w:hAnsi="Menlo" w:cs="Menlo"/>
          <w:color w:val="000000"/>
          <w:szCs w:val="22"/>
        </w:rPr>
        <w:t>bx</w:t>
      </w:r>
      <w:proofErr w:type="spellEnd"/>
      <w:r w:rsidRPr="00AF3796">
        <w:rPr>
          <w:rFonts w:ascii="Menlo" w:hAnsi="Menlo" w:cs="Menlo"/>
          <w:color w:val="000000"/>
          <w:szCs w:val="22"/>
        </w:rPr>
        <w:t xml:space="preserve"> </w:t>
      </w:r>
      <w:proofErr w:type="spellStart"/>
      <w:r w:rsidRPr="00AF3796">
        <w:rPr>
          <w:rFonts w:ascii="Menlo" w:hAnsi="Menlo" w:cs="Menlo"/>
          <w:color w:val="000000"/>
          <w:szCs w:val="22"/>
        </w:rPr>
        <w:t>cr</w:t>
      </w:r>
      <w:proofErr w:type="spellEnd"/>
      <w:r w:rsidRPr="00AF3796">
        <w:rPr>
          <w:rFonts w:ascii="Menlo" w:hAnsi="Menlo" w:cs="Menlo"/>
          <w:color w:val="000000"/>
          <w:szCs w:val="22"/>
        </w:rPr>
        <w:t xml:space="preserve"> login</w:t>
      </w:r>
    </w:p>
    <w:p w14:paraId="51E16189" w14:textId="509B2BDE" w:rsidR="00AF3796"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560"/>
        <w:rPr>
          <w:rFonts w:ascii="Menlo" w:hAnsi="Menlo" w:cs="Menlo"/>
          <w:color w:val="000000"/>
          <w:szCs w:val="22"/>
        </w:rPr>
      </w:pPr>
      <w:r>
        <w:rPr>
          <w:rFonts w:ascii="Menlo" w:hAnsi="Menlo" w:cs="Menlo"/>
          <w:color w:val="000000"/>
          <w:szCs w:val="22"/>
        </w:rPr>
        <w:tab/>
        <w:t>Logging in to '</w:t>
      </w:r>
      <w:r>
        <w:rPr>
          <w:rFonts w:ascii="Menlo" w:hAnsi="Menlo" w:cs="Menlo"/>
          <w:b/>
          <w:bCs/>
          <w:color w:val="2EAEBB"/>
          <w:szCs w:val="22"/>
        </w:rPr>
        <w:t>registry.ng.bluemix.net</w:t>
      </w:r>
      <w:r>
        <w:rPr>
          <w:rFonts w:ascii="Menlo" w:hAnsi="Menlo" w:cs="Menlo"/>
          <w:color w:val="000000"/>
          <w:szCs w:val="22"/>
        </w:rPr>
        <w:t>'...</w:t>
      </w:r>
    </w:p>
    <w:p w14:paraId="4E67B217" w14:textId="4174A664" w:rsidR="00AF3796"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560"/>
        <w:rPr>
          <w:rFonts w:ascii="Menlo" w:hAnsi="Menlo" w:cs="Menlo"/>
          <w:color w:val="000000"/>
          <w:szCs w:val="22"/>
        </w:rPr>
      </w:pPr>
      <w:r>
        <w:rPr>
          <w:rFonts w:ascii="Menlo" w:hAnsi="Menlo" w:cs="Menlo"/>
          <w:color w:val="000000"/>
          <w:szCs w:val="22"/>
        </w:rPr>
        <w:tab/>
        <w:t>Logged in to '</w:t>
      </w:r>
      <w:r>
        <w:rPr>
          <w:rFonts w:ascii="Menlo" w:hAnsi="Menlo" w:cs="Menlo"/>
          <w:b/>
          <w:bCs/>
          <w:color w:val="2EAEBB"/>
          <w:szCs w:val="22"/>
        </w:rPr>
        <w:t>registry.ng.bluemix.net</w:t>
      </w:r>
      <w:r>
        <w:rPr>
          <w:rFonts w:ascii="Menlo" w:hAnsi="Menlo" w:cs="Menlo"/>
          <w:color w:val="000000"/>
          <w:szCs w:val="22"/>
        </w:rPr>
        <w:t>'.</w:t>
      </w:r>
    </w:p>
    <w:p w14:paraId="7B27F6B7" w14:textId="77777777" w:rsidR="00AF3796"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560"/>
        <w:rPr>
          <w:rFonts w:ascii="Menlo" w:hAnsi="Menlo" w:cs="Menlo"/>
          <w:color w:val="000000"/>
          <w:szCs w:val="22"/>
        </w:rPr>
      </w:pPr>
    </w:p>
    <w:p w14:paraId="11FD6D9C" w14:textId="5C4F7303" w:rsidR="00F64434" w:rsidRPr="00AF3796"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560"/>
        <w:rPr>
          <w:rFonts w:ascii="Menlo" w:hAnsi="Menlo" w:cs="Menlo"/>
          <w:color w:val="000000"/>
          <w:szCs w:val="22"/>
        </w:rPr>
      </w:pPr>
      <w:r>
        <w:rPr>
          <w:rFonts w:ascii="Menlo" w:hAnsi="Menlo" w:cs="Menlo"/>
          <w:b/>
          <w:bCs/>
          <w:color w:val="2FB41D"/>
          <w:szCs w:val="22"/>
        </w:rPr>
        <w:tab/>
        <w:t>OK</w:t>
      </w:r>
    </w:p>
    <w:p w14:paraId="3B99CA72" w14:textId="227ED582" w:rsidR="00790BA4" w:rsidRDefault="00790BA4" w:rsidP="00F64434">
      <w:pPr>
        <w:pStyle w:val="ListParagraph"/>
        <w:ind w:left="360"/>
      </w:pPr>
    </w:p>
    <w:p w14:paraId="15F856BA" w14:textId="77777777" w:rsidR="00790BA4" w:rsidRDefault="00790BA4" w:rsidP="00F64434">
      <w:pPr>
        <w:pStyle w:val="ListParagraph"/>
        <w:ind w:left="360"/>
      </w:pPr>
    </w:p>
    <w:p w14:paraId="54D5A6A3" w14:textId="77777777" w:rsidR="00AF3796" w:rsidRDefault="00F0564D" w:rsidP="00AF3796">
      <w:pPr>
        <w:pStyle w:val="ListParagraph"/>
        <w:numPr>
          <w:ilvl w:val="0"/>
          <w:numId w:val="28"/>
        </w:numPr>
      </w:pPr>
      <w:r>
        <w:t xml:space="preserve">If you do not have a namespace in </w:t>
      </w:r>
      <w:r w:rsidR="007A08C3">
        <w:t xml:space="preserve">IBM </w:t>
      </w:r>
      <w:r w:rsidR="00F778C4">
        <w:t>Cloud</w:t>
      </w:r>
      <w:r w:rsidR="007A08C3">
        <w:t xml:space="preserve"> Container registry, you need to set one by using the following command</w:t>
      </w:r>
    </w:p>
    <w:p w14:paraId="52E75002" w14:textId="2165AE1F" w:rsidR="00C96F50" w:rsidRPr="00AF3796" w:rsidRDefault="00C96F50" w:rsidP="00AF3796">
      <w:pPr>
        <w:pStyle w:val="ListParagraph"/>
        <w:numPr>
          <w:ilvl w:val="1"/>
          <w:numId w:val="28"/>
        </w:numPr>
      </w:pPr>
      <w:proofErr w:type="spellStart"/>
      <w:r w:rsidRPr="00AF3796">
        <w:rPr>
          <w:rFonts w:ascii="Courier New" w:hAnsi="Courier New" w:cs="Courier New"/>
        </w:rPr>
        <w:t>bx</w:t>
      </w:r>
      <w:proofErr w:type="spellEnd"/>
      <w:r w:rsidRPr="00AF3796">
        <w:rPr>
          <w:rFonts w:ascii="Courier New" w:hAnsi="Courier New" w:cs="Courier New"/>
        </w:rPr>
        <w:t xml:space="preserve"> </w:t>
      </w:r>
      <w:proofErr w:type="spellStart"/>
      <w:r w:rsidRPr="00AF3796">
        <w:rPr>
          <w:rFonts w:ascii="Courier New" w:hAnsi="Courier New" w:cs="Courier New"/>
        </w:rPr>
        <w:t>cr</w:t>
      </w:r>
      <w:proofErr w:type="spellEnd"/>
      <w:r w:rsidRPr="00AF3796">
        <w:rPr>
          <w:rFonts w:ascii="Courier New" w:hAnsi="Courier New" w:cs="Courier New"/>
        </w:rPr>
        <w:t xml:space="preserve"> namespace-add &lt;your namespace name&gt;</w:t>
      </w:r>
    </w:p>
    <w:p w14:paraId="20A47926" w14:textId="60C86C30" w:rsidR="00AF3796" w:rsidRDefault="00AF3796" w:rsidP="00C96F50">
      <w:pPr>
        <w:pStyle w:val="ListParagraph"/>
        <w:ind w:left="360"/>
        <w:rPr>
          <w:rFonts w:ascii="Courier New" w:hAnsi="Courier New" w:cs="Courier New"/>
        </w:rPr>
      </w:pPr>
    </w:p>
    <w:p w14:paraId="017909E9" w14:textId="35127D62" w:rsidR="00C96F50" w:rsidRPr="002905A7" w:rsidRDefault="00C96F50" w:rsidP="00C96F50">
      <w:pPr>
        <w:pStyle w:val="ListParagraph"/>
        <w:ind w:left="360"/>
        <w:rPr>
          <w:i/>
        </w:rPr>
      </w:pPr>
      <w:r w:rsidRPr="002905A7">
        <w:rPr>
          <w:i/>
        </w:rPr>
        <w:t xml:space="preserve">You can use any namespace name between 4 and 30 characters. Only lowercase and underscore characters are permitted in forming namespace names. </w:t>
      </w:r>
    </w:p>
    <w:p w14:paraId="2160E3C2" w14:textId="77777777" w:rsidR="0040207E" w:rsidRDefault="0040207E" w:rsidP="00C96F50">
      <w:pPr>
        <w:pStyle w:val="ListParagraph"/>
        <w:ind w:left="360"/>
      </w:pPr>
    </w:p>
    <w:p w14:paraId="33B6A14C" w14:textId="77777777" w:rsidR="00AF3796" w:rsidRDefault="0040207E" w:rsidP="00A37624">
      <w:pPr>
        <w:pStyle w:val="ListParagraph"/>
        <w:ind w:left="360"/>
      </w:pPr>
      <w:r>
        <w:t xml:space="preserve">We have used </w:t>
      </w:r>
      <w:proofErr w:type="spellStart"/>
      <w:r w:rsidR="00F778C4">
        <w:rPr>
          <w:rFonts w:ascii="Courier New" w:hAnsi="Courier New" w:cs="Courier New"/>
          <w:b/>
        </w:rPr>
        <w:t>libertypot</w:t>
      </w:r>
      <w:proofErr w:type="spellEnd"/>
      <w:r>
        <w:t xml:space="preserve"> as the name space in all the relevant commands</w:t>
      </w:r>
      <w:r w:rsidR="00747D6C">
        <w:t xml:space="preserve"> for this specific run of the lab</w:t>
      </w:r>
      <w:r>
        <w:t xml:space="preserve">. </w:t>
      </w:r>
    </w:p>
    <w:p w14:paraId="0056A686" w14:textId="77777777" w:rsidR="00AF3796"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roofErr w:type="spellStart"/>
      <w:r>
        <w:rPr>
          <w:rFonts w:ascii="Menlo" w:hAnsi="Menlo" w:cs="Menlo"/>
          <w:color w:val="000000"/>
          <w:szCs w:val="22"/>
        </w:rPr>
        <w:t>bx</w:t>
      </w:r>
      <w:proofErr w:type="spellEnd"/>
      <w:r>
        <w:rPr>
          <w:rFonts w:ascii="Menlo" w:hAnsi="Menlo" w:cs="Menlo"/>
          <w:color w:val="000000"/>
          <w:szCs w:val="22"/>
        </w:rPr>
        <w:t xml:space="preserve"> </w:t>
      </w:r>
      <w:proofErr w:type="spellStart"/>
      <w:r>
        <w:rPr>
          <w:rFonts w:ascii="Menlo" w:hAnsi="Menlo" w:cs="Menlo"/>
          <w:color w:val="000000"/>
          <w:szCs w:val="22"/>
        </w:rPr>
        <w:t>cr</w:t>
      </w:r>
      <w:proofErr w:type="spellEnd"/>
      <w:r>
        <w:rPr>
          <w:rFonts w:ascii="Menlo" w:hAnsi="Menlo" w:cs="Menlo"/>
          <w:color w:val="000000"/>
          <w:szCs w:val="22"/>
        </w:rPr>
        <w:t xml:space="preserve"> namespace-add </w:t>
      </w:r>
      <w:proofErr w:type="spellStart"/>
      <w:r>
        <w:rPr>
          <w:rFonts w:ascii="Menlo" w:hAnsi="Menlo" w:cs="Menlo"/>
          <w:color w:val="000000"/>
          <w:szCs w:val="22"/>
        </w:rPr>
        <w:t>libertypot</w:t>
      </w:r>
      <w:proofErr w:type="spellEnd"/>
    </w:p>
    <w:p w14:paraId="173F01DA" w14:textId="77777777" w:rsidR="00AF3796"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Adding namespace '</w:t>
      </w:r>
      <w:proofErr w:type="spellStart"/>
      <w:r>
        <w:rPr>
          <w:rFonts w:ascii="Menlo" w:hAnsi="Menlo" w:cs="Menlo"/>
          <w:b/>
          <w:bCs/>
          <w:color w:val="2EAEBB"/>
          <w:szCs w:val="22"/>
        </w:rPr>
        <w:t>libertypot</w:t>
      </w:r>
      <w:proofErr w:type="spellEnd"/>
      <w:r>
        <w:rPr>
          <w:rFonts w:ascii="Menlo" w:hAnsi="Menlo" w:cs="Menlo"/>
          <w:color w:val="000000"/>
          <w:szCs w:val="22"/>
        </w:rPr>
        <w:t>'...</w:t>
      </w:r>
    </w:p>
    <w:p w14:paraId="6736D140" w14:textId="77777777" w:rsidR="00AF3796"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
    <w:p w14:paraId="3D067047" w14:textId="77777777" w:rsidR="00AF3796"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Successfully added namespace '</w:t>
      </w:r>
      <w:proofErr w:type="spellStart"/>
      <w:r>
        <w:rPr>
          <w:rFonts w:ascii="Menlo" w:hAnsi="Menlo" w:cs="Menlo"/>
          <w:b/>
          <w:bCs/>
          <w:color w:val="2EAEBB"/>
          <w:szCs w:val="22"/>
        </w:rPr>
        <w:t>libertypot</w:t>
      </w:r>
      <w:proofErr w:type="spellEnd"/>
      <w:r>
        <w:rPr>
          <w:rFonts w:ascii="Menlo" w:hAnsi="Menlo" w:cs="Menlo"/>
          <w:color w:val="000000"/>
          <w:szCs w:val="22"/>
        </w:rPr>
        <w:t>'</w:t>
      </w:r>
    </w:p>
    <w:p w14:paraId="3B0E32A7" w14:textId="77777777" w:rsidR="00AF3796"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
    <w:p w14:paraId="0AD2420A" w14:textId="525EB5A7" w:rsidR="00C96F50" w:rsidRPr="00AF3796"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b/>
          <w:bCs/>
          <w:color w:val="2FB41D"/>
          <w:szCs w:val="22"/>
        </w:rPr>
        <w:t>OK</w:t>
      </w:r>
      <w:r w:rsidR="0040207E">
        <w:t xml:space="preserve"> </w:t>
      </w:r>
    </w:p>
    <w:p w14:paraId="0923ACF6" w14:textId="77777777" w:rsidR="00A37624" w:rsidRDefault="00A37624" w:rsidP="00A37624">
      <w:pPr>
        <w:pStyle w:val="ListParagraph"/>
        <w:ind w:left="360"/>
      </w:pPr>
    </w:p>
    <w:p w14:paraId="339AA574" w14:textId="0B56BC80" w:rsidR="009C57FB" w:rsidRDefault="002905A7" w:rsidP="00CB7FED">
      <w:pPr>
        <w:pStyle w:val="ListParagraph"/>
        <w:numPr>
          <w:ilvl w:val="0"/>
          <w:numId w:val="28"/>
        </w:numPr>
      </w:pPr>
      <w:r>
        <w:t>Y</w:t>
      </w:r>
      <w:r w:rsidR="00B3167B">
        <w:t xml:space="preserve">ou have to build </w:t>
      </w:r>
      <w:r w:rsidR="009C57FB">
        <w:t xml:space="preserve">and push </w:t>
      </w:r>
      <w:r w:rsidR="00F778C4">
        <w:t>a D</w:t>
      </w:r>
      <w:r w:rsidR="00B3167B">
        <w:t xml:space="preserve">ocker image </w:t>
      </w:r>
      <w:r w:rsidR="00F02474">
        <w:t xml:space="preserve">for the application. </w:t>
      </w:r>
    </w:p>
    <w:p w14:paraId="3BC51B06" w14:textId="77777777" w:rsidR="009C57FB" w:rsidRDefault="009C57FB" w:rsidP="009C57FB">
      <w:pPr>
        <w:pStyle w:val="ListParagraph"/>
        <w:ind w:left="360"/>
      </w:pPr>
    </w:p>
    <w:p w14:paraId="5F90915A" w14:textId="55CCF369" w:rsidR="00F64434" w:rsidRDefault="00A37624" w:rsidP="009C57FB">
      <w:pPr>
        <w:pStyle w:val="ListParagraph"/>
        <w:numPr>
          <w:ilvl w:val="1"/>
          <w:numId w:val="28"/>
        </w:numPr>
      </w:pPr>
      <w:r w:rsidRPr="00A37624">
        <w:rPr>
          <w:rFonts w:ascii="Courier New" w:hAnsi="Courier New" w:cs="Courier New"/>
        </w:rPr>
        <w:t>cd</w:t>
      </w:r>
      <w:r w:rsidR="0002121B">
        <w:t xml:space="preserve"> to the </w:t>
      </w:r>
      <w:r w:rsidR="00794455">
        <w:rPr>
          <w:rFonts w:ascii="Courier New" w:hAnsi="Courier New" w:cs="Courier New"/>
        </w:rPr>
        <w:t>{LAB_HOME}</w:t>
      </w:r>
      <w:r w:rsidRPr="00A37624">
        <w:rPr>
          <w:rFonts w:ascii="Courier New" w:hAnsi="Courier New" w:cs="Courier New"/>
        </w:rPr>
        <w:t>/</w:t>
      </w:r>
      <w:r w:rsidR="00794455">
        <w:rPr>
          <w:rFonts w:ascii="Courier New" w:hAnsi="Courier New" w:cs="Courier New"/>
        </w:rPr>
        <w:t xml:space="preserve">labs/cloud/6_CaaSandDb2Warehouse </w:t>
      </w:r>
      <w:r>
        <w:t xml:space="preserve">directory and issue </w:t>
      </w:r>
      <w:proofErr w:type="spellStart"/>
      <w:r w:rsidRPr="00A37624">
        <w:rPr>
          <w:rFonts w:ascii="Courier New" w:hAnsi="Courier New" w:cs="Courier New"/>
        </w:rPr>
        <w:t>docker</w:t>
      </w:r>
      <w:proofErr w:type="spellEnd"/>
      <w:r w:rsidRPr="00A37624">
        <w:rPr>
          <w:rFonts w:ascii="Courier New" w:hAnsi="Courier New" w:cs="Courier New"/>
        </w:rPr>
        <w:t xml:space="preserve"> build –t </w:t>
      </w:r>
      <w:proofErr w:type="spellStart"/>
      <w:proofErr w:type="gramStart"/>
      <w:r w:rsidRPr="00A37624">
        <w:rPr>
          <w:rFonts w:ascii="Courier New" w:hAnsi="Courier New" w:cs="Courier New"/>
        </w:rPr>
        <w:t>emp</w:t>
      </w:r>
      <w:proofErr w:type="spellEnd"/>
      <w:r w:rsidRPr="00A37624">
        <w:rPr>
          <w:rFonts w:ascii="Courier New" w:hAnsi="Courier New" w:cs="Courier New"/>
        </w:rPr>
        <w:t xml:space="preserve"> .</w:t>
      </w:r>
      <w:proofErr w:type="gramEnd"/>
    </w:p>
    <w:p w14:paraId="5B856C67" w14:textId="77777777" w:rsidR="00AF3796" w:rsidRPr="00AF3796"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roofErr w:type="spellStart"/>
      <w:r w:rsidRPr="00AF3796">
        <w:rPr>
          <w:rFonts w:ascii="Menlo" w:hAnsi="Menlo" w:cs="Menlo"/>
          <w:color w:val="000000"/>
          <w:szCs w:val="22"/>
        </w:rPr>
        <w:t>docker</w:t>
      </w:r>
      <w:proofErr w:type="spellEnd"/>
      <w:r w:rsidRPr="00AF3796">
        <w:rPr>
          <w:rFonts w:ascii="Menlo" w:hAnsi="Menlo" w:cs="Menlo"/>
          <w:color w:val="000000"/>
          <w:szCs w:val="22"/>
        </w:rPr>
        <w:t xml:space="preserve"> build -t </w:t>
      </w:r>
      <w:proofErr w:type="spellStart"/>
      <w:proofErr w:type="gramStart"/>
      <w:r w:rsidRPr="00AF3796">
        <w:rPr>
          <w:rFonts w:ascii="Menlo" w:hAnsi="Menlo" w:cs="Menlo"/>
          <w:color w:val="000000"/>
          <w:szCs w:val="22"/>
        </w:rPr>
        <w:t>emp</w:t>
      </w:r>
      <w:proofErr w:type="spellEnd"/>
      <w:r w:rsidRPr="00AF3796">
        <w:rPr>
          <w:rFonts w:ascii="Menlo" w:hAnsi="Menlo" w:cs="Menlo"/>
          <w:color w:val="000000"/>
          <w:szCs w:val="22"/>
        </w:rPr>
        <w:t xml:space="preserve"> .</w:t>
      </w:r>
      <w:proofErr w:type="gramEnd"/>
    </w:p>
    <w:p w14:paraId="26F16716" w14:textId="77777777" w:rsidR="008637CD" w:rsidRDefault="008637CD" w:rsidP="008637C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280"/>
        <w:rPr>
          <w:rFonts w:ascii="Menlo" w:hAnsi="Menlo" w:cs="Menlo"/>
          <w:color w:val="000000"/>
          <w:szCs w:val="22"/>
        </w:rPr>
      </w:pPr>
      <w:r>
        <w:rPr>
          <w:rFonts w:ascii="Menlo" w:hAnsi="Menlo" w:cs="Menlo"/>
          <w:color w:val="000000"/>
          <w:szCs w:val="22"/>
        </w:rPr>
        <w:t xml:space="preserve">Sending build context to Docker </w:t>
      </w:r>
      <w:proofErr w:type="gramStart"/>
      <w:r>
        <w:rPr>
          <w:rFonts w:ascii="Menlo" w:hAnsi="Menlo" w:cs="Menlo"/>
          <w:color w:val="000000"/>
          <w:szCs w:val="22"/>
        </w:rPr>
        <w:t>daemon  24</w:t>
      </w:r>
      <w:proofErr w:type="gramEnd"/>
      <w:r>
        <w:rPr>
          <w:rFonts w:ascii="Menlo" w:hAnsi="Menlo" w:cs="Menlo"/>
          <w:color w:val="000000"/>
          <w:szCs w:val="22"/>
        </w:rPr>
        <w:t>.03MB</w:t>
      </w:r>
    </w:p>
    <w:p w14:paraId="409F6E07" w14:textId="052E5508" w:rsidR="008637CD" w:rsidRDefault="008637CD" w:rsidP="008637C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Step 1/</w:t>
      </w:r>
      <w:proofErr w:type="gramStart"/>
      <w:r>
        <w:rPr>
          <w:rFonts w:ascii="Menlo" w:hAnsi="Menlo" w:cs="Menlo"/>
          <w:color w:val="000000"/>
          <w:szCs w:val="22"/>
        </w:rPr>
        <w:t>4 :</w:t>
      </w:r>
      <w:proofErr w:type="gramEnd"/>
      <w:r>
        <w:rPr>
          <w:rFonts w:ascii="Menlo" w:hAnsi="Menlo" w:cs="Menlo"/>
          <w:color w:val="000000"/>
          <w:szCs w:val="22"/>
        </w:rPr>
        <w:t xml:space="preserve"> FROM </w:t>
      </w:r>
      <w:proofErr w:type="spellStart"/>
      <w:r>
        <w:rPr>
          <w:rFonts w:ascii="Menlo" w:hAnsi="Menlo" w:cs="Menlo"/>
          <w:color w:val="000000"/>
          <w:szCs w:val="22"/>
        </w:rPr>
        <w:t>websphere</w:t>
      </w:r>
      <w:proofErr w:type="spellEnd"/>
      <w:r>
        <w:rPr>
          <w:rFonts w:ascii="Menlo" w:hAnsi="Menlo" w:cs="Menlo"/>
          <w:color w:val="000000"/>
          <w:szCs w:val="22"/>
        </w:rPr>
        <w:t>-liberty</w:t>
      </w:r>
      <w:r w:rsidRPr="00AF3796">
        <w:rPr>
          <w:rFonts w:ascii="Menlo" w:hAnsi="Menlo" w:cs="Menlo"/>
          <w:color w:val="000000"/>
          <w:szCs w:val="22"/>
        </w:rPr>
        <w:t xml:space="preserve"> </w:t>
      </w:r>
    </w:p>
    <w:p w14:paraId="5D80C13D" w14:textId="24C9FFE4" w:rsidR="008637CD" w:rsidRDefault="008637CD" w:rsidP="008637C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280"/>
        <w:rPr>
          <w:rFonts w:ascii="Menlo" w:hAnsi="Menlo" w:cs="Menlo"/>
          <w:color w:val="000000"/>
          <w:szCs w:val="22"/>
        </w:rPr>
      </w:pPr>
      <w:r>
        <w:rPr>
          <w:rFonts w:ascii="Menlo" w:hAnsi="Menlo" w:cs="Menlo"/>
          <w:color w:val="000000"/>
          <w:szCs w:val="22"/>
        </w:rPr>
        <w:t>---&gt; f55609fb2492</w:t>
      </w:r>
    </w:p>
    <w:p w14:paraId="70C9762F" w14:textId="586BF4E9" w:rsidR="00AF3796" w:rsidRPr="00AF3796" w:rsidRDefault="00AF3796" w:rsidP="008637C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AF3796">
        <w:rPr>
          <w:rFonts w:ascii="Menlo" w:hAnsi="Menlo" w:cs="Menlo"/>
          <w:color w:val="000000"/>
          <w:szCs w:val="22"/>
        </w:rPr>
        <w:t>Step 2/</w:t>
      </w:r>
      <w:proofErr w:type="gramStart"/>
      <w:r w:rsidRPr="00AF3796">
        <w:rPr>
          <w:rFonts w:ascii="Menlo" w:hAnsi="Menlo" w:cs="Menlo"/>
          <w:color w:val="000000"/>
          <w:szCs w:val="22"/>
        </w:rPr>
        <w:t>4 :</w:t>
      </w:r>
      <w:proofErr w:type="gramEnd"/>
      <w:r w:rsidRPr="00AF3796">
        <w:rPr>
          <w:rFonts w:ascii="Menlo" w:hAnsi="Menlo" w:cs="Menlo"/>
          <w:color w:val="000000"/>
          <w:szCs w:val="22"/>
        </w:rPr>
        <w:t xml:space="preserve"> COPY </w:t>
      </w:r>
      <w:proofErr w:type="spellStart"/>
      <w:r w:rsidRPr="00AF3796">
        <w:rPr>
          <w:rFonts w:ascii="Menlo" w:hAnsi="Menlo" w:cs="Menlo"/>
          <w:color w:val="000000"/>
          <w:szCs w:val="22"/>
        </w:rPr>
        <w:t>EmployeeApp.war</w:t>
      </w:r>
      <w:proofErr w:type="spellEnd"/>
      <w:r w:rsidRPr="00AF3796">
        <w:rPr>
          <w:rFonts w:ascii="Menlo" w:hAnsi="Menlo" w:cs="Menlo"/>
          <w:color w:val="000000"/>
          <w:szCs w:val="22"/>
        </w:rPr>
        <w:t xml:space="preserve"> /opt/</w:t>
      </w:r>
      <w:proofErr w:type="spellStart"/>
      <w:r w:rsidRPr="00AF3796">
        <w:rPr>
          <w:rFonts w:ascii="Menlo" w:hAnsi="Menlo" w:cs="Menlo"/>
          <w:color w:val="000000"/>
          <w:szCs w:val="22"/>
        </w:rPr>
        <w:t>ibm</w:t>
      </w:r>
      <w:proofErr w:type="spellEnd"/>
      <w:r w:rsidRPr="00AF3796">
        <w:rPr>
          <w:rFonts w:ascii="Menlo" w:hAnsi="Menlo" w:cs="Menlo"/>
          <w:color w:val="000000"/>
          <w:szCs w:val="22"/>
        </w:rPr>
        <w:t>/</w:t>
      </w:r>
      <w:proofErr w:type="spellStart"/>
      <w:r w:rsidRPr="00AF3796">
        <w:rPr>
          <w:rFonts w:ascii="Menlo" w:hAnsi="Menlo" w:cs="Menlo"/>
          <w:color w:val="000000"/>
          <w:szCs w:val="22"/>
        </w:rPr>
        <w:t>wlp</w:t>
      </w:r>
      <w:proofErr w:type="spellEnd"/>
      <w:r w:rsidRPr="00AF3796">
        <w:rPr>
          <w:rFonts w:ascii="Menlo" w:hAnsi="Menlo" w:cs="Menlo"/>
          <w:color w:val="000000"/>
          <w:szCs w:val="22"/>
        </w:rPr>
        <w:t>/</w:t>
      </w:r>
      <w:proofErr w:type="spellStart"/>
      <w:r w:rsidRPr="00AF3796">
        <w:rPr>
          <w:rFonts w:ascii="Menlo" w:hAnsi="Menlo" w:cs="Menlo"/>
          <w:color w:val="000000"/>
          <w:szCs w:val="22"/>
        </w:rPr>
        <w:t>usr</w:t>
      </w:r>
      <w:proofErr w:type="spellEnd"/>
      <w:r w:rsidRPr="00AF3796">
        <w:rPr>
          <w:rFonts w:ascii="Menlo" w:hAnsi="Menlo" w:cs="Menlo"/>
          <w:color w:val="000000"/>
          <w:szCs w:val="22"/>
        </w:rPr>
        <w:t>/servers/</w:t>
      </w:r>
      <w:proofErr w:type="spellStart"/>
      <w:r w:rsidRPr="00AF3796">
        <w:rPr>
          <w:rFonts w:ascii="Menlo" w:hAnsi="Menlo" w:cs="Menlo"/>
          <w:color w:val="000000"/>
          <w:szCs w:val="22"/>
        </w:rPr>
        <w:t>defaultServer</w:t>
      </w:r>
      <w:proofErr w:type="spellEnd"/>
      <w:r w:rsidRPr="00AF3796">
        <w:rPr>
          <w:rFonts w:ascii="Menlo" w:hAnsi="Menlo" w:cs="Menlo"/>
          <w:color w:val="000000"/>
          <w:szCs w:val="22"/>
        </w:rPr>
        <w:t>/apps/</w:t>
      </w:r>
    </w:p>
    <w:p w14:paraId="7BC7CDB3" w14:textId="77777777" w:rsidR="00AF3796" w:rsidRPr="00AF3796"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AF3796">
        <w:rPr>
          <w:rFonts w:ascii="Menlo" w:hAnsi="Menlo" w:cs="Menlo"/>
          <w:color w:val="000000"/>
          <w:szCs w:val="22"/>
        </w:rPr>
        <w:t xml:space="preserve"> ---&gt; Using cache</w:t>
      </w:r>
    </w:p>
    <w:p w14:paraId="3B2B4A22" w14:textId="77777777" w:rsidR="00AF3796" w:rsidRPr="00AF3796"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AF3796">
        <w:rPr>
          <w:rFonts w:ascii="Menlo" w:hAnsi="Menlo" w:cs="Menlo"/>
          <w:color w:val="000000"/>
          <w:szCs w:val="22"/>
        </w:rPr>
        <w:t xml:space="preserve"> ---&gt; a47b597a34fa</w:t>
      </w:r>
    </w:p>
    <w:p w14:paraId="06C7C8CE" w14:textId="77777777" w:rsidR="00AF3796" w:rsidRPr="00AF3796"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AF3796">
        <w:rPr>
          <w:rFonts w:ascii="Menlo" w:hAnsi="Menlo" w:cs="Menlo"/>
          <w:color w:val="000000"/>
          <w:szCs w:val="22"/>
        </w:rPr>
        <w:t>Step 3/</w:t>
      </w:r>
      <w:proofErr w:type="gramStart"/>
      <w:r w:rsidRPr="00AF3796">
        <w:rPr>
          <w:rFonts w:ascii="Menlo" w:hAnsi="Menlo" w:cs="Menlo"/>
          <w:color w:val="000000"/>
          <w:szCs w:val="22"/>
        </w:rPr>
        <w:t>4 :</w:t>
      </w:r>
      <w:proofErr w:type="gramEnd"/>
      <w:r w:rsidRPr="00AF3796">
        <w:rPr>
          <w:rFonts w:ascii="Menlo" w:hAnsi="Menlo" w:cs="Menlo"/>
          <w:color w:val="000000"/>
          <w:szCs w:val="22"/>
        </w:rPr>
        <w:t xml:space="preserve"> COPY server.xml /opt/</w:t>
      </w:r>
      <w:proofErr w:type="spellStart"/>
      <w:r w:rsidRPr="00AF3796">
        <w:rPr>
          <w:rFonts w:ascii="Menlo" w:hAnsi="Menlo" w:cs="Menlo"/>
          <w:color w:val="000000"/>
          <w:szCs w:val="22"/>
        </w:rPr>
        <w:t>ibm</w:t>
      </w:r>
      <w:proofErr w:type="spellEnd"/>
      <w:r w:rsidRPr="00AF3796">
        <w:rPr>
          <w:rFonts w:ascii="Menlo" w:hAnsi="Menlo" w:cs="Menlo"/>
          <w:color w:val="000000"/>
          <w:szCs w:val="22"/>
        </w:rPr>
        <w:t>/</w:t>
      </w:r>
      <w:proofErr w:type="spellStart"/>
      <w:r w:rsidRPr="00AF3796">
        <w:rPr>
          <w:rFonts w:ascii="Menlo" w:hAnsi="Menlo" w:cs="Menlo"/>
          <w:color w:val="000000"/>
          <w:szCs w:val="22"/>
        </w:rPr>
        <w:t>wlp</w:t>
      </w:r>
      <w:proofErr w:type="spellEnd"/>
      <w:r w:rsidRPr="00AF3796">
        <w:rPr>
          <w:rFonts w:ascii="Menlo" w:hAnsi="Menlo" w:cs="Menlo"/>
          <w:color w:val="000000"/>
          <w:szCs w:val="22"/>
        </w:rPr>
        <w:t>/</w:t>
      </w:r>
      <w:proofErr w:type="spellStart"/>
      <w:r w:rsidRPr="00AF3796">
        <w:rPr>
          <w:rFonts w:ascii="Menlo" w:hAnsi="Menlo" w:cs="Menlo"/>
          <w:color w:val="000000"/>
          <w:szCs w:val="22"/>
        </w:rPr>
        <w:t>usr</w:t>
      </w:r>
      <w:proofErr w:type="spellEnd"/>
      <w:r w:rsidRPr="00AF3796">
        <w:rPr>
          <w:rFonts w:ascii="Menlo" w:hAnsi="Menlo" w:cs="Menlo"/>
          <w:color w:val="000000"/>
          <w:szCs w:val="22"/>
        </w:rPr>
        <w:t>/servers/</w:t>
      </w:r>
      <w:proofErr w:type="spellStart"/>
      <w:r w:rsidRPr="00AF3796">
        <w:rPr>
          <w:rFonts w:ascii="Menlo" w:hAnsi="Menlo" w:cs="Menlo"/>
          <w:color w:val="000000"/>
          <w:szCs w:val="22"/>
        </w:rPr>
        <w:t>defaultServer</w:t>
      </w:r>
      <w:proofErr w:type="spellEnd"/>
      <w:r w:rsidRPr="00AF3796">
        <w:rPr>
          <w:rFonts w:ascii="Menlo" w:hAnsi="Menlo" w:cs="Menlo"/>
          <w:color w:val="000000"/>
          <w:szCs w:val="22"/>
        </w:rPr>
        <w:t>/</w:t>
      </w:r>
    </w:p>
    <w:p w14:paraId="396F4122" w14:textId="77777777" w:rsidR="00AF3796" w:rsidRPr="00AF3796"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AF3796">
        <w:rPr>
          <w:rFonts w:ascii="Menlo" w:hAnsi="Menlo" w:cs="Menlo"/>
          <w:color w:val="000000"/>
          <w:szCs w:val="22"/>
        </w:rPr>
        <w:lastRenderedPageBreak/>
        <w:t xml:space="preserve"> ---&gt; Using cache</w:t>
      </w:r>
    </w:p>
    <w:p w14:paraId="7C2274F6" w14:textId="77777777" w:rsidR="00AF3796" w:rsidRPr="00AF3796"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AF3796">
        <w:rPr>
          <w:rFonts w:ascii="Menlo" w:hAnsi="Menlo" w:cs="Menlo"/>
          <w:color w:val="000000"/>
          <w:szCs w:val="22"/>
        </w:rPr>
        <w:t xml:space="preserve"> ---&gt; 1a2514ef97fd</w:t>
      </w:r>
    </w:p>
    <w:p w14:paraId="50EE09BC" w14:textId="77777777" w:rsidR="00AF3796" w:rsidRPr="00AF3796"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AF3796">
        <w:rPr>
          <w:rFonts w:ascii="Menlo" w:hAnsi="Menlo" w:cs="Menlo"/>
          <w:color w:val="000000"/>
          <w:szCs w:val="22"/>
        </w:rPr>
        <w:t>Step 4/</w:t>
      </w:r>
      <w:proofErr w:type="gramStart"/>
      <w:r w:rsidRPr="00AF3796">
        <w:rPr>
          <w:rFonts w:ascii="Menlo" w:hAnsi="Menlo" w:cs="Menlo"/>
          <w:color w:val="000000"/>
          <w:szCs w:val="22"/>
        </w:rPr>
        <w:t>4 :</w:t>
      </w:r>
      <w:proofErr w:type="gramEnd"/>
      <w:r w:rsidRPr="00AF3796">
        <w:rPr>
          <w:rFonts w:ascii="Menlo" w:hAnsi="Menlo" w:cs="Menlo"/>
          <w:color w:val="000000"/>
          <w:szCs w:val="22"/>
        </w:rPr>
        <w:t xml:space="preserve"> COPY db2*jar /opt/</w:t>
      </w:r>
      <w:proofErr w:type="spellStart"/>
      <w:r w:rsidRPr="00AF3796">
        <w:rPr>
          <w:rFonts w:ascii="Menlo" w:hAnsi="Menlo" w:cs="Menlo"/>
          <w:color w:val="000000"/>
          <w:szCs w:val="22"/>
        </w:rPr>
        <w:t>ibm</w:t>
      </w:r>
      <w:proofErr w:type="spellEnd"/>
      <w:r w:rsidRPr="00AF3796">
        <w:rPr>
          <w:rFonts w:ascii="Menlo" w:hAnsi="Menlo" w:cs="Menlo"/>
          <w:color w:val="000000"/>
          <w:szCs w:val="22"/>
        </w:rPr>
        <w:t>/</w:t>
      </w:r>
      <w:proofErr w:type="spellStart"/>
      <w:r w:rsidRPr="00AF3796">
        <w:rPr>
          <w:rFonts w:ascii="Menlo" w:hAnsi="Menlo" w:cs="Menlo"/>
          <w:color w:val="000000"/>
          <w:szCs w:val="22"/>
        </w:rPr>
        <w:t>wlp</w:t>
      </w:r>
      <w:proofErr w:type="spellEnd"/>
      <w:r w:rsidRPr="00AF3796">
        <w:rPr>
          <w:rFonts w:ascii="Menlo" w:hAnsi="Menlo" w:cs="Menlo"/>
          <w:color w:val="000000"/>
          <w:szCs w:val="22"/>
        </w:rPr>
        <w:t>/</w:t>
      </w:r>
      <w:proofErr w:type="spellStart"/>
      <w:r w:rsidRPr="00AF3796">
        <w:rPr>
          <w:rFonts w:ascii="Menlo" w:hAnsi="Menlo" w:cs="Menlo"/>
          <w:color w:val="000000"/>
          <w:szCs w:val="22"/>
        </w:rPr>
        <w:t>usr</w:t>
      </w:r>
      <w:proofErr w:type="spellEnd"/>
      <w:r w:rsidRPr="00AF3796">
        <w:rPr>
          <w:rFonts w:ascii="Menlo" w:hAnsi="Menlo" w:cs="Menlo"/>
          <w:color w:val="000000"/>
          <w:szCs w:val="22"/>
        </w:rPr>
        <w:t>/shared/resources/DB2Libs/</w:t>
      </w:r>
    </w:p>
    <w:p w14:paraId="56F8619D" w14:textId="77777777" w:rsidR="00AF3796" w:rsidRPr="00AF3796"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AF3796">
        <w:rPr>
          <w:rFonts w:ascii="Menlo" w:hAnsi="Menlo" w:cs="Menlo"/>
          <w:color w:val="000000"/>
          <w:szCs w:val="22"/>
        </w:rPr>
        <w:t xml:space="preserve"> ---&gt; Using cache</w:t>
      </w:r>
    </w:p>
    <w:p w14:paraId="11C5A898" w14:textId="77777777" w:rsidR="00AF3796" w:rsidRPr="00AF3796"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AF3796">
        <w:rPr>
          <w:rFonts w:ascii="Menlo" w:hAnsi="Menlo" w:cs="Menlo"/>
          <w:color w:val="000000"/>
          <w:szCs w:val="22"/>
        </w:rPr>
        <w:t xml:space="preserve"> ---&gt; 7278aa886b34</w:t>
      </w:r>
    </w:p>
    <w:p w14:paraId="66E1798D" w14:textId="77777777" w:rsidR="00AF3796" w:rsidRPr="00AF3796"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AF3796">
        <w:rPr>
          <w:rFonts w:ascii="Menlo" w:hAnsi="Menlo" w:cs="Menlo"/>
          <w:color w:val="000000"/>
          <w:szCs w:val="22"/>
        </w:rPr>
        <w:t>Successfully built 7278aa886b34</w:t>
      </w:r>
    </w:p>
    <w:p w14:paraId="544A29CB" w14:textId="33652776" w:rsidR="00DF5438"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AF3796">
        <w:rPr>
          <w:rFonts w:ascii="Menlo" w:hAnsi="Menlo" w:cs="Menlo"/>
          <w:color w:val="000000"/>
          <w:szCs w:val="22"/>
        </w:rPr>
        <w:t xml:space="preserve">Successfully tagged </w:t>
      </w:r>
      <w:proofErr w:type="spellStart"/>
      <w:proofErr w:type="gramStart"/>
      <w:r w:rsidRPr="00AF3796">
        <w:rPr>
          <w:rFonts w:ascii="Menlo" w:hAnsi="Menlo" w:cs="Menlo"/>
          <w:color w:val="000000"/>
          <w:szCs w:val="22"/>
        </w:rPr>
        <w:t>emp:latest</w:t>
      </w:r>
      <w:proofErr w:type="spellEnd"/>
      <w:proofErr w:type="gramEnd"/>
    </w:p>
    <w:p w14:paraId="4AA7B282" w14:textId="77777777" w:rsidR="00AF3796" w:rsidRPr="00AF3796"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
    <w:p w14:paraId="2117B908" w14:textId="39C2766D" w:rsidR="00A37624" w:rsidRDefault="00DF5438" w:rsidP="009C57FB">
      <w:pPr>
        <w:pStyle w:val="ListParagraph"/>
        <w:numPr>
          <w:ilvl w:val="1"/>
          <w:numId w:val="28"/>
        </w:numPr>
      </w:pPr>
      <w:r>
        <w:t xml:space="preserve">Tag the created image with the namespace and registry </w:t>
      </w:r>
      <w:proofErr w:type="gramStart"/>
      <w:r>
        <w:t>information</w:t>
      </w:r>
      <w:r w:rsidR="00F35893">
        <w:t xml:space="preserve"> </w:t>
      </w:r>
      <w:r w:rsidR="00AF3796">
        <w:t>.</w:t>
      </w:r>
      <w:proofErr w:type="gramEnd"/>
      <w:r w:rsidR="00AF3796">
        <w:t xml:space="preserve">  Registry URL can be found in Step 3</w:t>
      </w:r>
    </w:p>
    <w:p w14:paraId="5B67711E" w14:textId="21ACC07E" w:rsidR="00DF5438" w:rsidRDefault="00DF5438" w:rsidP="00DF5438">
      <w:pPr>
        <w:pStyle w:val="ListParagraph"/>
        <w:ind w:left="360"/>
      </w:pPr>
    </w:p>
    <w:p w14:paraId="79BEC585" w14:textId="43FFC3C3" w:rsidR="00F241AE" w:rsidRPr="002830A7" w:rsidRDefault="00F241AE" w:rsidP="009C57FB">
      <w:pPr>
        <w:pStyle w:val="ListParagraph"/>
        <w:ind w:firstLine="360"/>
        <w:rPr>
          <w:rFonts w:ascii="Courier New" w:hAnsi="Courier New" w:cs="Courier New"/>
          <w:sz w:val="20"/>
          <w:szCs w:val="20"/>
        </w:rPr>
      </w:pPr>
      <w:proofErr w:type="spellStart"/>
      <w:r w:rsidRPr="002830A7">
        <w:rPr>
          <w:rFonts w:ascii="Courier New" w:hAnsi="Courier New" w:cs="Courier New"/>
          <w:sz w:val="20"/>
          <w:szCs w:val="20"/>
        </w:rPr>
        <w:t>docker</w:t>
      </w:r>
      <w:proofErr w:type="spellEnd"/>
      <w:r w:rsidRPr="002830A7">
        <w:rPr>
          <w:rFonts w:ascii="Courier New" w:hAnsi="Courier New" w:cs="Courier New"/>
          <w:sz w:val="20"/>
          <w:szCs w:val="20"/>
        </w:rPr>
        <w:t xml:space="preserve"> tag </w:t>
      </w:r>
      <w:proofErr w:type="spellStart"/>
      <w:r w:rsidRPr="002830A7">
        <w:rPr>
          <w:rFonts w:ascii="Courier New" w:hAnsi="Courier New" w:cs="Courier New"/>
          <w:sz w:val="20"/>
          <w:szCs w:val="20"/>
        </w:rPr>
        <w:t>emp</w:t>
      </w:r>
      <w:proofErr w:type="spellEnd"/>
      <w:r w:rsidRPr="002830A7">
        <w:rPr>
          <w:rFonts w:ascii="Courier New" w:hAnsi="Courier New" w:cs="Courier New"/>
          <w:sz w:val="20"/>
          <w:szCs w:val="20"/>
        </w:rPr>
        <w:t xml:space="preserve"> regist</w:t>
      </w:r>
      <w:r w:rsidR="00AF3796">
        <w:rPr>
          <w:rFonts w:ascii="Courier New" w:hAnsi="Courier New" w:cs="Courier New"/>
          <w:sz w:val="20"/>
          <w:szCs w:val="20"/>
        </w:rPr>
        <w:t>ry.ng</w:t>
      </w:r>
      <w:r w:rsidR="00B46398" w:rsidRPr="002830A7">
        <w:rPr>
          <w:rFonts w:ascii="Courier New" w:hAnsi="Courier New" w:cs="Courier New"/>
          <w:sz w:val="20"/>
          <w:szCs w:val="20"/>
        </w:rPr>
        <w:t>.bluemix.net</w:t>
      </w:r>
      <w:r w:rsidR="00B46398" w:rsidRPr="002830A7">
        <w:rPr>
          <w:rFonts w:ascii="Courier New" w:hAnsi="Courier New" w:cs="Courier New"/>
          <w:color w:val="FF0000"/>
          <w:sz w:val="20"/>
          <w:szCs w:val="20"/>
        </w:rPr>
        <w:t>/&lt;your name space&gt;</w:t>
      </w:r>
      <w:r w:rsidRPr="002830A7">
        <w:rPr>
          <w:rFonts w:ascii="Courier New" w:hAnsi="Courier New" w:cs="Courier New"/>
          <w:sz w:val="20"/>
          <w:szCs w:val="20"/>
        </w:rPr>
        <w:t>/</w:t>
      </w:r>
      <w:proofErr w:type="spellStart"/>
      <w:r w:rsidRPr="002830A7">
        <w:rPr>
          <w:rFonts w:ascii="Courier New" w:hAnsi="Courier New" w:cs="Courier New"/>
          <w:sz w:val="20"/>
          <w:szCs w:val="20"/>
        </w:rPr>
        <w:t>emp</w:t>
      </w:r>
      <w:proofErr w:type="spellEnd"/>
    </w:p>
    <w:p w14:paraId="7816B2C8" w14:textId="77777777" w:rsidR="00F241AE" w:rsidRDefault="00F241AE" w:rsidP="00DF5438">
      <w:pPr>
        <w:pStyle w:val="ListParagraph"/>
        <w:ind w:left="360"/>
      </w:pPr>
    </w:p>
    <w:p w14:paraId="578DF4EC" w14:textId="3B69C4D5" w:rsidR="002905A7" w:rsidRDefault="00F35893" w:rsidP="00747D6C">
      <w:pPr>
        <w:pStyle w:val="ListParagraph"/>
        <w:ind w:firstLine="360"/>
      </w:pPr>
      <w:r>
        <w:t xml:space="preserve">Optionally you can </w:t>
      </w:r>
      <w:r w:rsidR="002905A7">
        <w:t>also check</w:t>
      </w:r>
      <w:r>
        <w:t xml:space="preserve"> the </w:t>
      </w:r>
      <w:r w:rsidR="002905A7">
        <w:t xml:space="preserve">creation of the </w:t>
      </w:r>
      <w:r>
        <w:t xml:space="preserve">tagged image by issuing </w:t>
      </w:r>
    </w:p>
    <w:p w14:paraId="14F216C3" w14:textId="1B8BE3B5" w:rsidR="00F35893" w:rsidRDefault="00F35893" w:rsidP="009C57FB">
      <w:pPr>
        <w:pStyle w:val="ListParagraph"/>
        <w:ind w:firstLine="360"/>
      </w:pPr>
      <w:proofErr w:type="spellStart"/>
      <w:r w:rsidRPr="00F35893">
        <w:rPr>
          <w:rFonts w:ascii="Courier New" w:hAnsi="Courier New" w:cs="Courier New"/>
        </w:rPr>
        <w:t>docker</w:t>
      </w:r>
      <w:proofErr w:type="spellEnd"/>
      <w:r w:rsidRPr="00F35893">
        <w:rPr>
          <w:rFonts w:ascii="Courier New" w:hAnsi="Courier New" w:cs="Courier New"/>
        </w:rPr>
        <w:t xml:space="preserve"> image</w:t>
      </w:r>
      <w:r>
        <w:rPr>
          <w:rFonts w:ascii="Courier New" w:hAnsi="Courier New" w:cs="Courier New"/>
        </w:rPr>
        <w:t>s</w:t>
      </w:r>
      <w:r w:rsidRPr="00F35893">
        <w:rPr>
          <w:rFonts w:ascii="Courier New" w:hAnsi="Courier New" w:cs="Courier New"/>
        </w:rPr>
        <w:t xml:space="preserve"> | grep </w:t>
      </w:r>
      <w:proofErr w:type="spellStart"/>
      <w:r w:rsidRPr="00F35893">
        <w:rPr>
          <w:rFonts w:ascii="Courier New" w:hAnsi="Courier New" w:cs="Courier New"/>
        </w:rPr>
        <w:t>emp</w:t>
      </w:r>
      <w:proofErr w:type="spellEnd"/>
      <w:r>
        <w:t xml:space="preserve"> command.</w:t>
      </w:r>
    </w:p>
    <w:p w14:paraId="60AB5AF0" w14:textId="28CC8E44" w:rsidR="00AF3796" w:rsidRDefault="00AF3796" w:rsidP="009C57FB">
      <w:pPr>
        <w:pStyle w:val="ListParagraph"/>
        <w:ind w:firstLine="360"/>
      </w:pPr>
    </w:p>
    <w:p w14:paraId="170D1B1A" w14:textId="5D6D5A08" w:rsidR="00AF3796" w:rsidRPr="00AF3796"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AF3796">
        <w:rPr>
          <w:rFonts w:ascii="Menlo" w:hAnsi="Menlo" w:cs="Menlo"/>
        </w:rPr>
        <w:t xml:space="preserve">6_CaaSandDb2Warehouse </w:t>
      </w:r>
      <w:r w:rsidRPr="00AF3796">
        <w:rPr>
          <w:rFonts w:ascii="Menlo" w:hAnsi="Menlo" w:cs="Menlo"/>
          <w:color w:val="000000"/>
          <w:szCs w:val="22"/>
        </w:rPr>
        <w:t xml:space="preserve">$ </w:t>
      </w:r>
      <w:proofErr w:type="spellStart"/>
      <w:r w:rsidRPr="00AF3796">
        <w:rPr>
          <w:rFonts w:ascii="Menlo" w:hAnsi="Menlo" w:cs="Menlo"/>
          <w:color w:val="000000"/>
          <w:szCs w:val="22"/>
        </w:rPr>
        <w:t>docker</w:t>
      </w:r>
      <w:proofErr w:type="spellEnd"/>
      <w:r w:rsidRPr="00AF3796">
        <w:rPr>
          <w:rFonts w:ascii="Menlo" w:hAnsi="Menlo" w:cs="Menlo"/>
          <w:color w:val="000000"/>
          <w:szCs w:val="22"/>
        </w:rPr>
        <w:t xml:space="preserve"> tag </w:t>
      </w:r>
      <w:proofErr w:type="spellStart"/>
      <w:r w:rsidRPr="00AF3796">
        <w:rPr>
          <w:rFonts w:ascii="Menlo" w:hAnsi="Menlo" w:cs="Menlo"/>
          <w:color w:val="000000"/>
          <w:szCs w:val="22"/>
        </w:rPr>
        <w:t>emp</w:t>
      </w:r>
      <w:proofErr w:type="spellEnd"/>
      <w:r w:rsidRPr="00AF3796">
        <w:rPr>
          <w:rFonts w:ascii="Menlo" w:hAnsi="Menlo" w:cs="Menlo"/>
          <w:color w:val="000000"/>
          <w:szCs w:val="22"/>
        </w:rPr>
        <w:t xml:space="preserve"> registry.ng.bluemix.net/</w:t>
      </w:r>
      <w:proofErr w:type="spellStart"/>
      <w:r w:rsidRPr="00AF3796">
        <w:rPr>
          <w:rFonts w:ascii="Menlo" w:hAnsi="Menlo" w:cs="Menlo"/>
          <w:color w:val="000000"/>
          <w:szCs w:val="22"/>
        </w:rPr>
        <w:t>libertypot</w:t>
      </w:r>
      <w:proofErr w:type="spellEnd"/>
      <w:r w:rsidRPr="00AF3796">
        <w:rPr>
          <w:rFonts w:ascii="Menlo" w:hAnsi="Menlo" w:cs="Menlo"/>
          <w:color w:val="000000"/>
          <w:szCs w:val="22"/>
        </w:rPr>
        <w:t>/</w:t>
      </w:r>
      <w:proofErr w:type="spellStart"/>
      <w:r w:rsidRPr="00AF3796">
        <w:rPr>
          <w:rFonts w:ascii="Menlo" w:hAnsi="Menlo" w:cs="Menlo"/>
          <w:color w:val="000000"/>
          <w:szCs w:val="22"/>
        </w:rPr>
        <w:t>emp</w:t>
      </w:r>
      <w:proofErr w:type="spellEnd"/>
    </w:p>
    <w:p w14:paraId="6CD56871" w14:textId="4723BFB8" w:rsidR="00AF3796" w:rsidRPr="00AF3796"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AF3796">
        <w:rPr>
          <w:rFonts w:ascii="Menlo" w:hAnsi="Menlo" w:cs="Menlo"/>
        </w:rPr>
        <w:t xml:space="preserve">6_CaaSandDb2Warehouse </w:t>
      </w:r>
      <w:r w:rsidRPr="00AF3796">
        <w:rPr>
          <w:rFonts w:ascii="Menlo" w:hAnsi="Menlo" w:cs="Menlo"/>
          <w:color w:val="000000"/>
          <w:szCs w:val="22"/>
        </w:rPr>
        <w:t xml:space="preserve">$ </w:t>
      </w:r>
      <w:proofErr w:type="spellStart"/>
      <w:r w:rsidRPr="00AF3796">
        <w:rPr>
          <w:rFonts w:ascii="Menlo" w:hAnsi="Menlo" w:cs="Menlo"/>
          <w:color w:val="000000"/>
          <w:szCs w:val="22"/>
        </w:rPr>
        <w:t>docker</w:t>
      </w:r>
      <w:proofErr w:type="spellEnd"/>
      <w:r w:rsidRPr="00AF3796">
        <w:rPr>
          <w:rFonts w:ascii="Menlo" w:hAnsi="Menlo" w:cs="Menlo"/>
          <w:color w:val="000000"/>
          <w:szCs w:val="22"/>
        </w:rPr>
        <w:t xml:space="preserve"> images | grep </w:t>
      </w:r>
      <w:proofErr w:type="spellStart"/>
      <w:r w:rsidRPr="00AF3796">
        <w:rPr>
          <w:rFonts w:ascii="Menlo" w:hAnsi="Menlo" w:cs="Menlo"/>
          <w:color w:val="000000"/>
          <w:szCs w:val="22"/>
        </w:rPr>
        <w:t>emp</w:t>
      </w:r>
      <w:proofErr w:type="spellEnd"/>
      <w:r w:rsidRPr="00AF3796">
        <w:rPr>
          <w:rFonts w:ascii="Menlo" w:hAnsi="Menlo" w:cs="Menlo"/>
          <w:color w:val="000000"/>
          <w:szCs w:val="22"/>
        </w:rPr>
        <w:t xml:space="preserve"> </w:t>
      </w:r>
    </w:p>
    <w:p w14:paraId="1897640C" w14:textId="36FCA7B2" w:rsidR="00886988"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roofErr w:type="spellStart"/>
      <w:r w:rsidRPr="00AF3796">
        <w:rPr>
          <w:rFonts w:ascii="Menlo" w:hAnsi="Menlo" w:cs="Menlo"/>
          <w:color w:val="000000"/>
          <w:szCs w:val="22"/>
        </w:rPr>
        <w:t>emp</w:t>
      </w:r>
      <w:proofErr w:type="spellEnd"/>
      <w:r w:rsidRPr="00AF3796">
        <w:rPr>
          <w:rFonts w:ascii="Menlo" w:hAnsi="Menlo" w:cs="Menlo"/>
          <w:color w:val="000000"/>
          <w:szCs w:val="22"/>
        </w:rPr>
        <w:t xml:space="preserve">          </w:t>
      </w:r>
      <w:r>
        <w:rPr>
          <w:rFonts w:ascii="Menlo" w:hAnsi="Menlo" w:cs="Menlo"/>
          <w:color w:val="000000"/>
          <w:szCs w:val="22"/>
        </w:rPr>
        <w:t xml:space="preserve">                  </w:t>
      </w:r>
      <w:r w:rsidR="00886988">
        <w:rPr>
          <w:rFonts w:ascii="Menlo" w:hAnsi="Menlo" w:cs="Menlo"/>
          <w:color w:val="000000"/>
          <w:szCs w:val="22"/>
        </w:rPr>
        <w:t xml:space="preserve">            latest            7278aa886b34    </w:t>
      </w:r>
      <w:r w:rsidRPr="00AF3796">
        <w:rPr>
          <w:rFonts w:ascii="Menlo" w:hAnsi="Menlo" w:cs="Menlo"/>
          <w:color w:val="000000"/>
          <w:szCs w:val="22"/>
        </w:rPr>
        <w:t>19 hours ago        435MB</w:t>
      </w:r>
    </w:p>
    <w:p w14:paraId="4A7AA1D1" w14:textId="10915856" w:rsidR="00AF3796" w:rsidRPr="00AF3796" w:rsidRDefault="00AF3796" w:rsidP="00AF37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AF3796">
        <w:rPr>
          <w:rFonts w:ascii="Menlo" w:hAnsi="Menlo" w:cs="Menlo"/>
          <w:color w:val="000000"/>
          <w:szCs w:val="22"/>
        </w:rPr>
        <w:t>registry.ng.b</w:t>
      </w:r>
      <w:r w:rsidR="00886988">
        <w:rPr>
          <w:rFonts w:ascii="Menlo" w:hAnsi="Menlo" w:cs="Menlo"/>
          <w:color w:val="000000"/>
          <w:szCs w:val="22"/>
        </w:rPr>
        <w:t>luemix.net/</w:t>
      </w:r>
      <w:proofErr w:type="spellStart"/>
      <w:r w:rsidR="00886988">
        <w:rPr>
          <w:rFonts w:ascii="Menlo" w:hAnsi="Menlo" w:cs="Menlo"/>
          <w:color w:val="000000"/>
          <w:szCs w:val="22"/>
        </w:rPr>
        <w:t>libertypot</w:t>
      </w:r>
      <w:proofErr w:type="spellEnd"/>
      <w:r w:rsidR="00886988">
        <w:rPr>
          <w:rFonts w:ascii="Menlo" w:hAnsi="Menlo" w:cs="Menlo"/>
          <w:color w:val="000000"/>
          <w:szCs w:val="22"/>
        </w:rPr>
        <w:t>/</w:t>
      </w:r>
      <w:proofErr w:type="spellStart"/>
      <w:r w:rsidR="00886988">
        <w:rPr>
          <w:rFonts w:ascii="Menlo" w:hAnsi="Menlo" w:cs="Menlo"/>
          <w:color w:val="000000"/>
          <w:szCs w:val="22"/>
        </w:rPr>
        <w:t>emp</w:t>
      </w:r>
      <w:proofErr w:type="spellEnd"/>
      <w:r w:rsidR="00886988">
        <w:rPr>
          <w:rFonts w:ascii="Menlo" w:hAnsi="Menlo" w:cs="Menlo"/>
          <w:color w:val="000000"/>
          <w:szCs w:val="22"/>
        </w:rPr>
        <w:t xml:space="preserve">     latest            7278aa886b34    </w:t>
      </w:r>
      <w:r w:rsidRPr="00AF3796">
        <w:rPr>
          <w:rFonts w:ascii="Menlo" w:hAnsi="Menlo" w:cs="Menlo"/>
          <w:color w:val="000000"/>
          <w:szCs w:val="22"/>
        </w:rPr>
        <w:t>19 hours ago        435MB</w:t>
      </w:r>
    </w:p>
    <w:p w14:paraId="7B6163A2" w14:textId="005E5A5B" w:rsidR="00DF5438" w:rsidRDefault="00DF5438" w:rsidP="00886988"/>
    <w:p w14:paraId="25D690CC" w14:textId="57BDCD68" w:rsidR="00B2690F" w:rsidRDefault="002905A7" w:rsidP="00FE2ACD">
      <w:pPr>
        <w:pStyle w:val="ListParagraph"/>
        <w:numPr>
          <w:ilvl w:val="1"/>
          <w:numId w:val="28"/>
        </w:numPr>
      </w:pPr>
      <w:r>
        <w:t xml:space="preserve">Push the </w:t>
      </w:r>
      <w:r w:rsidR="00C00602">
        <w:t>just created and tagged image to yo</w:t>
      </w:r>
      <w:r>
        <w:t>ur namespace in</w:t>
      </w:r>
      <w:r w:rsidR="00C00602">
        <w:t xml:space="preserve"> the Bluemix container </w:t>
      </w:r>
      <w:r w:rsidR="00FE2ACD">
        <w:t>registry by issuing</w:t>
      </w:r>
    </w:p>
    <w:p w14:paraId="692F72F4" w14:textId="13D0E9B8" w:rsidR="002905A7" w:rsidRPr="002830A7" w:rsidRDefault="00B2690F" w:rsidP="009C57FB">
      <w:pPr>
        <w:pStyle w:val="ListParagraph"/>
        <w:ind w:firstLine="360"/>
        <w:rPr>
          <w:sz w:val="20"/>
          <w:szCs w:val="20"/>
        </w:rPr>
      </w:pPr>
      <w:proofErr w:type="spellStart"/>
      <w:r w:rsidRPr="002830A7">
        <w:rPr>
          <w:rFonts w:ascii="Courier New" w:hAnsi="Courier New" w:cs="Courier New"/>
          <w:sz w:val="20"/>
          <w:szCs w:val="20"/>
        </w:rPr>
        <w:t>docker</w:t>
      </w:r>
      <w:proofErr w:type="spellEnd"/>
      <w:r w:rsidRPr="002830A7">
        <w:rPr>
          <w:rFonts w:ascii="Courier New" w:hAnsi="Courier New" w:cs="Courier New"/>
          <w:sz w:val="20"/>
          <w:szCs w:val="20"/>
        </w:rPr>
        <w:t xml:space="preserve"> push registry.eu-de.bluemix.</w:t>
      </w:r>
      <w:r w:rsidR="000E3830" w:rsidRPr="002830A7">
        <w:rPr>
          <w:rFonts w:ascii="Courier New" w:hAnsi="Courier New" w:cs="Courier New"/>
          <w:sz w:val="20"/>
          <w:szCs w:val="20"/>
        </w:rPr>
        <w:t>net/</w:t>
      </w:r>
      <w:r w:rsidR="000E3830" w:rsidRPr="002830A7">
        <w:rPr>
          <w:rFonts w:ascii="Courier New" w:hAnsi="Courier New" w:cs="Courier New"/>
          <w:color w:val="FF0000"/>
          <w:sz w:val="20"/>
          <w:szCs w:val="20"/>
        </w:rPr>
        <w:t>/&lt;your name space&gt;</w:t>
      </w:r>
      <w:r w:rsidRPr="002830A7">
        <w:rPr>
          <w:rFonts w:ascii="Courier New" w:hAnsi="Courier New" w:cs="Courier New"/>
          <w:sz w:val="20"/>
          <w:szCs w:val="20"/>
        </w:rPr>
        <w:t>/</w:t>
      </w:r>
      <w:proofErr w:type="spellStart"/>
      <w:r w:rsidRPr="002830A7">
        <w:rPr>
          <w:rFonts w:ascii="Courier New" w:hAnsi="Courier New" w:cs="Courier New"/>
          <w:sz w:val="20"/>
          <w:szCs w:val="20"/>
        </w:rPr>
        <w:t>emp</w:t>
      </w:r>
      <w:proofErr w:type="spellEnd"/>
      <w:r w:rsidR="009C57FB" w:rsidRPr="002830A7">
        <w:rPr>
          <w:sz w:val="20"/>
          <w:szCs w:val="20"/>
        </w:rPr>
        <w:t xml:space="preserve">  </w:t>
      </w:r>
    </w:p>
    <w:p w14:paraId="78ABACFB" w14:textId="5C59F167" w:rsidR="00DF5438" w:rsidRDefault="00B2690F" w:rsidP="009C57FB">
      <w:pPr>
        <w:pStyle w:val="ListParagraph"/>
        <w:ind w:firstLine="360"/>
      </w:pPr>
      <w:r>
        <w:t>command.</w:t>
      </w:r>
    </w:p>
    <w:p w14:paraId="38A15C4E" w14:textId="77777777" w:rsidR="00B2690F" w:rsidRDefault="00B2690F" w:rsidP="00B2690F">
      <w:pPr>
        <w:pStyle w:val="ListParagraph"/>
        <w:ind w:left="360"/>
      </w:pPr>
    </w:p>
    <w:p w14:paraId="70DF28AC" w14:textId="77777777" w:rsidR="00886988" w:rsidRDefault="00886988" w:rsidP="008869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roofErr w:type="spellStart"/>
      <w:r>
        <w:rPr>
          <w:rFonts w:ascii="Menlo" w:hAnsi="Menlo" w:cs="Menlo"/>
          <w:color w:val="000000"/>
          <w:szCs w:val="22"/>
        </w:rPr>
        <w:t>docker</w:t>
      </w:r>
      <w:proofErr w:type="spellEnd"/>
      <w:r>
        <w:rPr>
          <w:rFonts w:ascii="Menlo" w:hAnsi="Menlo" w:cs="Menlo"/>
          <w:color w:val="000000"/>
          <w:szCs w:val="22"/>
        </w:rPr>
        <w:t xml:space="preserve"> push registry.ng.bluemix.net/</w:t>
      </w:r>
      <w:proofErr w:type="spellStart"/>
      <w:r>
        <w:rPr>
          <w:rFonts w:ascii="Menlo" w:hAnsi="Menlo" w:cs="Menlo"/>
          <w:color w:val="000000"/>
          <w:szCs w:val="22"/>
        </w:rPr>
        <w:t>libertypot</w:t>
      </w:r>
      <w:proofErr w:type="spellEnd"/>
      <w:r>
        <w:rPr>
          <w:rFonts w:ascii="Menlo" w:hAnsi="Menlo" w:cs="Menlo"/>
          <w:color w:val="000000"/>
          <w:szCs w:val="22"/>
        </w:rPr>
        <w:t>/</w:t>
      </w:r>
      <w:proofErr w:type="spellStart"/>
      <w:r>
        <w:rPr>
          <w:rFonts w:ascii="Menlo" w:hAnsi="Menlo" w:cs="Menlo"/>
          <w:color w:val="000000"/>
          <w:szCs w:val="22"/>
        </w:rPr>
        <w:t>emp</w:t>
      </w:r>
      <w:proofErr w:type="spellEnd"/>
    </w:p>
    <w:p w14:paraId="3C28380F" w14:textId="77777777" w:rsidR="00886988" w:rsidRDefault="00886988" w:rsidP="008869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The push refers to repository [registry.ng.bluemix.net/</w:t>
      </w:r>
      <w:proofErr w:type="spellStart"/>
      <w:r>
        <w:rPr>
          <w:rFonts w:ascii="Menlo" w:hAnsi="Menlo" w:cs="Menlo"/>
          <w:color w:val="000000"/>
          <w:szCs w:val="22"/>
        </w:rPr>
        <w:t>libertypot</w:t>
      </w:r>
      <w:proofErr w:type="spellEnd"/>
      <w:r>
        <w:rPr>
          <w:rFonts w:ascii="Menlo" w:hAnsi="Menlo" w:cs="Menlo"/>
          <w:color w:val="000000"/>
          <w:szCs w:val="22"/>
        </w:rPr>
        <w:t>/</w:t>
      </w:r>
      <w:proofErr w:type="spellStart"/>
      <w:r>
        <w:rPr>
          <w:rFonts w:ascii="Menlo" w:hAnsi="Menlo" w:cs="Menlo"/>
          <w:color w:val="000000"/>
          <w:szCs w:val="22"/>
        </w:rPr>
        <w:t>emp</w:t>
      </w:r>
      <w:proofErr w:type="spellEnd"/>
      <w:r>
        <w:rPr>
          <w:rFonts w:ascii="Menlo" w:hAnsi="Menlo" w:cs="Menlo"/>
          <w:color w:val="000000"/>
          <w:szCs w:val="22"/>
        </w:rPr>
        <w:t>]</w:t>
      </w:r>
    </w:p>
    <w:p w14:paraId="6DFB6EBD" w14:textId="77777777" w:rsidR="00886988" w:rsidRDefault="00886988" w:rsidP="008869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 xml:space="preserve">2441614a498a: Pushed </w:t>
      </w:r>
    </w:p>
    <w:p w14:paraId="61D439F3" w14:textId="77777777" w:rsidR="00886988" w:rsidRDefault="00886988" w:rsidP="008869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 xml:space="preserve">ee7ea7cbd58f: Pushed </w:t>
      </w:r>
    </w:p>
    <w:p w14:paraId="25C011B2" w14:textId="77777777" w:rsidR="00886988" w:rsidRDefault="00886988" w:rsidP="008869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 xml:space="preserve">7ed02c9d49c6: Pushed </w:t>
      </w:r>
    </w:p>
    <w:p w14:paraId="54739B27" w14:textId="77777777" w:rsidR="00886988" w:rsidRDefault="00886988" w:rsidP="008869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 xml:space="preserve">781354fd50a4: Pushed </w:t>
      </w:r>
    </w:p>
    <w:p w14:paraId="7213F790" w14:textId="77777777" w:rsidR="00886988" w:rsidRDefault="00886988" w:rsidP="008869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 xml:space="preserve">7e1504ddbdfa: Pushed </w:t>
      </w:r>
    </w:p>
    <w:p w14:paraId="030D4BB3" w14:textId="77777777" w:rsidR="00886988" w:rsidRDefault="00886988" w:rsidP="008869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a97f5ee8fd60: Pushing [=================================================</w:t>
      </w:r>
      <w:proofErr w:type="gramStart"/>
      <w:r>
        <w:rPr>
          <w:rFonts w:ascii="Menlo" w:hAnsi="Menlo" w:cs="Menlo"/>
          <w:color w:val="000000"/>
          <w:szCs w:val="22"/>
        </w:rPr>
        <w:t>&gt; ]</w:t>
      </w:r>
      <w:proofErr w:type="gramEnd"/>
      <w:r>
        <w:rPr>
          <w:rFonts w:ascii="Menlo" w:hAnsi="Menlo" w:cs="Menlo"/>
          <w:color w:val="000000"/>
          <w:szCs w:val="22"/>
        </w:rPr>
        <w:t xml:space="preserve">  74.79MB/75.09MB</w:t>
      </w:r>
    </w:p>
    <w:p w14:paraId="301DB339" w14:textId="77777777" w:rsidR="00886988" w:rsidRDefault="00886988" w:rsidP="008869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 xml:space="preserve">a97f5ee8fd60: Pushed </w:t>
      </w:r>
    </w:p>
    <w:p w14:paraId="7E715717" w14:textId="77777777" w:rsidR="00886988" w:rsidRDefault="00886988" w:rsidP="008869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 xml:space="preserve">66a59718a073: Pushed </w:t>
      </w:r>
    </w:p>
    <w:p w14:paraId="5D2705D7" w14:textId="77777777" w:rsidR="00886988" w:rsidRDefault="00886988" w:rsidP="008869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 xml:space="preserve">9879d2f7f51e: Pushed </w:t>
      </w:r>
    </w:p>
    <w:p w14:paraId="3D17E5F1" w14:textId="77777777" w:rsidR="00886988" w:rsidRDefault="00886988" w:rsidP="008869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 xml:space="preserve">ae273540fc0d: Pushed </w:t>
      </w:r>
    </w:p>
    <w:p w14:paraId="58DD2A69" w14:textId="77777777" w:rsidR="00886988" w:rsidRDefault="00886988" w:rsidP="008869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lastRenderedPageBreak/>
        <w:t xml:space="preserve">6e466f97b365: Pushed </w:t>
      </w:r>
    </w:p>
    <w:p w14:paraId="37B0F282" w14:textId="77777777" w:rsidR="00886988" w:rsidRDefault="00886988" w:rsidP="008869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 xml:space="preserve">1850bb064017: Pushed </w:t>
      </w:r>
    </w:p>
    <w:p w14:paraId="1A544271" w14:textId="77777777" w:rsidR="00886988" w:rsidRDefault="00886988" w:rsidP="008869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 xml:space="preserve">1b83e56c61e4: Pushing [===================&gt;                             </w:t>
      </w:r>
      <w:proofErr w:type="gramStart"/>
      <w:r>
        <w:rPr>
          <w:rFonts w:ascii="Menlo" w:hAnsi="Menlo" w:cs="Menlo"/>
          <w:color w:val="000000"/>
          <w:szCs w:val="22"/>
        </w:rPr>
        <w:t xml:space="preserve">  ]</w:t>
      </w:r>
      <w:proofErr w:type="gramEnd"/>
      <w:r>
        <w:rPr>
          <w:rFonts w:ascii="Menlo" w:hAnsi="Menlo" w:cs="Menlo"/>
          <w:color w:val="000000"/>
          <w:szCs w:val="22"/>
        </w:rPr>
        <w:t xml:space="preserve">  72.44MB/185.4MB</w:t>
      </w:r>
    </w:p>
    <w:p w14:paraId="2D859B08" w14:textId="77777777" w:rsidR="00886988" w:rsidRDefault="00886988" w:rsidP="008869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 xml:space="preserve">1b83e56c61e4: Pushing [===========================&gt;                     </w:t>
      </w:r>
      <w:proofErr w:type="gramStart"/>
      <w:r>
        <w:rPr>
          <w:rFonts w:ascii="Menlo" w:hAnsi="Menlo" w:cs="Menlo"/>
          <w:color w:val="000000"/>
          <w:szCs w:val="22"/>
        </w:rPr>
        <w:t xml:space="preserve">  ]</w:t>
      </w:r>
      <w:proofErr w:type="gramEnd"/>
      <w:r>
        <w:rPr>
          <w:rFonts w:ascii="Menlo" w:hAnsi="Menlo" w:cs="Menlo"/>
          <w:color w:val="000000"/>
          <w:szCs w:val="22"/>
        </w:rPr>
        <w:t xml:space="preserve">    103MB/185.4MB</w:t>
      </w:r>
    </w:p>
    <w:p w14:paraId="79993B4C" w14:textId="77777777" w:rsidR="00886988" w:rsidRDefault="00886988" w:rsidP="008869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 xml:space="preserve">f17fc24fb8d0: Pushed </w:t>
      </w:r>
    </w:p>
    <w:p w14:paraId="5889F68A" w14:textId="77777777" w:rsidR="00886988" w:rsidRDefault="00886988" w:rsidP="008869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 xml:space="preserve">6458f770d435: Pushed </w:t>
      </w:r>
    </w:p>
    <w:p w14:paraId="215EDBBA" w14:textId="782257A9" w:rsidR="00B2690F" w:rsidRPr="00886988" w:rsidRDefault="00886988" w:rsidP="0088698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886988">
        <w:rPr>
          <w:rFonts w:ascii="Menlo" w:hAnsi="Menlo" w:cs="Menlo"/>
          <w:color w:val="000000"/>
          <w:szCs w:val="22"/>
        </w:rPr>
        <w:t>latest: digest: sha</w:t>
      </w:r>
      <w:proofErr w:type="gramStart"/>
      <w:r w:rsidRPr="00886988">
        <w:rPr>
          <w:rFonts w:ascii="Menlo" w:hAnsi="Menlo" w:cs="Menlo"/>
          <w:color w:val="000000"/>
          <w:szCs w:val="22"/>
        </w:rPr>
        <w:t>256:e</w:t>
      </w:r>
      <w:proofErr w:type="gramEnd"/>
      <w:r w:rsidRPr="00886988">
        <w:rPr>
          <w:rFonts w:ascii="Menlo" w:hAnsi="Menlo" w:cs="Menlo"/>
          <w:color w:val="000000"/>
          <w:szCs w:val="22"/>
        </w:rPr>
        <w:t>9fdd8cc1bf35e1dd1d49fab57be428c99cd867d5163dd6a2b25f1c80c180c9a size: 4289</w:t>
      </w:r>
    </w:p>
    <w:p w14:paraId="2840F7F8" w14:textId="14748F88" w:rsidR="008D022A" w:rsidRDefault="00225458" w:rsidP="00886988">
      <w:pPr>
        <w:pStyle w:val="ListParagraph"/>
      </w:pPr>
      <w:r>
        <w:t xml:space="preserve">It may take a few minutes for the push operation to complete. </w:t>
      </w:r>
      <w:r w:rsidRPr="00225458">
        <w:rPr>
          <w:b/>
          <w:color w:val="FF0000"/>
        </w:rPr>
        <w:t>Make sure</w:t>
      </w:r>
      <w:r w:rsidRPr="00225458">
        <w:rPr>
          <w:color w:val="FF0000"/>
        </w:rPr>
        <w:t xml:space="preserve"> </w:t>
      </w:r>
      <w:r>
        <w:t xml:space="preserve">that the image indeed got pushed to Bluemix container registry. </w:t>
      </w:r>
      <w:r w:rsidR="00B2690F">
        <w:t xml:space="preserve">As shown here, at the </w:t>
      </w:r>
      <w:r w:rsidR="00A41ECF">
        <w:t>c</w:t>
      </w:r>
      <w:r w:rsidR="00B2690F">
        <w:t>ompletion of the push, you should see the ‘digest’ information of the image stored in IBM Bluemix container registry.</w:t>
      </w:r>
    </w:p>
    <w:p w14:paraId="7E5F1A02" w14:textId="77777777" w:rsidR="008D022A" w:rsidRDefault="008D022A" w:rsidP="00B2690F">
      <w:pPr>
        <w:pStyle w:val="ListParagraph"/>
        <w:ind w:left="360"/>
      </w:pPr>
    </w:p>
    <w:p w14:paraId="36F1DA16" w14:textId="03B3F06F" w:rsidR="008D022A" w:rsidRPr="00B429A1" w:rsidRDefault="00B429A1" w:rsidP="00B429A1">
      <w:pPr>
        <w:pStyle w:val="Note"/>
        <w:rPr>
          <w:b w:val="0"/>
        </w:rPr>
      </w:pPr>
      <w:r w:rsidRPr="00CF66C1">
        <w:t>Note</w:t>
      </w:r>
      <w:r>
        <w:t xml:space="preserve">: </w:t>
      </w:r>
      <w:r w:rsidRPr="006446BC">
        <w:rPr>
          <w:b w:val="0"/>
        </w:rPr>
        <w:t xml:space="preserve">If because of networking issues the push fails to complete (in isolated instances you may receive “unauthorized” or some other security errors), try the push again. The layers which have been already pushed to the Bluemix </w:t>
      </w:r>
      <w:r>
        <w:rPr>
          <w:b w:val="0"/>
        </w:rPr>
        <w:t xml:space="preserve">container </w:t>
      </w:r>
      <w:r w:rsidRPr="006446BC">
        <w:rPr>
          <w:b w:val="0"/>
        </w:rPr>
        <w:t>registry will not be pushed again.</w:t>
      </w:r>
    </w:p>
    <w:p w14:paraId="19361617" w14:textId="1D5A0592" w:rsidR="00C00602" w:rsidRDefault="003F79E5" w:rsidP="009C57FB">
      <w:pPr>
        <w:pStyle w:val="ListParagraph"/>
        <w:numPr>
          <w:ilvl w:val="1"/>
          <w:numId w:val="28"/>
        </w:numPr>
      </w:pPr>
      <w:r>
        <w:t xml:space="preserve">Check the pushed image in the Bluemix container registry </w:t>
      </w:r>
      <w:r w:rsidR="00DD217E">
        <w:t xml:space="preserve">by issuing the </w:t>
      </w:r>
    </w:p>
    <w:p w14:paraId="1F10F0CB" w14:textId="574A1D2D" w:rsidR="00DD217E" w:rsidRDefault="00DD217E" w:rsidP="007B2EA0">
      <w:pPr>
        <w:pStyle w:val="ListParagraph"/>
        <w:ind w:left="1080"/>
      </w:pPr>
      <w:proofErr w:type="spellStart"/>
      <w:r w:rsidRPr="00DD217E">
        <w:rPr>
          <w:rFonts w:ascii="Courier New" w:hAnsi="Courier New" w:cs="Courier New"/>
        </w:rPr>
        <w:t>bx</w:t>
      </w:r>
      <w:proofErr w:type="spellEnd"/>
      <w:r w:rsidRPr="00DD217E">
        <w:rPr>
          <w:rFonts w:ascii="Courier New" w:hAnsi="Courier New" w:cs="Courier New"/>
        </w:rPr>
        <w:t xml:space="preserve"> </w:t>
      </w:r>
      <w:proofErr w:type="spellStart"/>
      <w:r w:rsidRPr="00DD217E">
        <w:rPr>
          <w:rFonts w:ascii="Courier New" w:hAnsi="Courier New" w:cs="Courier New"/>
        </w:rPr>
        <w:t>cr</w:t>
      </w:r>
      <w:proofErr w:type="spellEnd"/>
      <w:r w:rsidRPr="00DD217E">
        <w:rPr>
          <w:rFonts w:ascii="Courier New" w:hAnsi="Courier New" w:cs="Courier New"/>
        </w:rPr>
        <w:t xml:space="preserve"> images</w:t>
      </w:r>
      <w:r>
        <w:t xml:space="preserve">  </w:t>
      </w:r>
      <w:r w:rsidR="007B2EA0">
        <w:t xml:space="preserve">   </w:t>
      </w:r>
      <w:r>
        <w:t>command.</w:t>
      </w:r>
    </w:p>
    <w:p w14:paraId="46E239A1" w14:textId="77777777" w:rsidR="00DD217E" w:rsidRDefault="00DD217E" w:rsidP="00DD217E">
      <w:pPr>
        <w:pStyle w:val="ListParagraph"/>
        <w:ind w:left="1080"/>
      </w:pPr>
    </w:p>
    <w:p w14:paraId="7F38E747" w14:textId="77777777" w:rsidR="004A1A24" w:rsidRDefault="00DD217E" w:rsidP="004A1A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t xml:space="preserve"> </w:t>
      </w:r>
      <w:proofErr w:type="spellStart"/>
      <w:r w:rsidR="004A1A24">
        <w:rPr>
          <w:rFonts w:ascii="Menlo" w:hAnsi="Menlo" w:cs="Menlo"/>
          <w:color w:val="000000"/>
          <w:szCs w:val="22"/>
        </w:rPr>
        <w:t>bx</w:t>
      </w:r>
      <w:proofErr w:type="spellEnd"/>
      <w:r w:rsidR="004A1A24">
        <w:rPr>
          <w:rFonts w:ascii="Menlo" w:hAnsi="Menlo" w:cs="Menlo"/>
          <w:color w:val="000000"/>
          <w:szCs w:val="22"/>
        </w:rPr>
        <w:t xml:space="preserve"> </w:t>
      </w:r>
      <w:proofErr w:type="spellStart"/>
      <w:r w:rsidR="004A1A24">
        <w:rPr>
          <w:rFonts w:ascii="Menlo" w:hAnsi="Menlo" w:cs="Menlo"/>
          <w:color w:val="000000"/>
          <w:szCs w:val="22"/>
        </w:rPr>
        <w:t>cr</w:t>
      </w:r>
      <w:proofErr w:type="spellEnd"/>
      <w:r w:rsidR="004A1A24">
        <w:rPr>
          <w:rFonts w:ascii="Menlo" w:hAnsi="Menlo" w:cs="Menlo"/>
          <w:color w:val="000000"/>
          <w:szCs w:val="22"/>
        </w:rPr>
        <w:t xml:space="preserve"> images</w:t>
      </w:r>
    </w:p>
    <w:p w14:paraId="450D9E35" w14:textId="77777777" w:rsidR="004A1A24" w:rsidRDefault="004A1A24" w:rsidP="004A1A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Listing images...</w:t>
      </w:r>
    </w:p>
    <w:p w14:paraId="367B2435" w14:textId="77777777" w:rsidR="004A1A24" w:rsidRDefault="004A1A24" w:rsidP="004A1A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
    <w:p w14:paraId="2D28CDA3" w14:textId="77777777" w:rsidR="004A1A24" w:rsidRDefault="004A1A24" w:rsidP="004A1A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b/>
          <w:bCs/>
          <w:color w:val="000000"/>
          <w:szCs w:val="22"/>
        </w:rPr>
        <w:t>REPOSITORY</w:t>
      </w:r>
      <w:r>
        <w:rPr>
          <w:rFonts w:ascii="Menlo" w:hAnsi="Menlo" w:cs="Menlo"/>
          <w:color w:val="000000"/>
          <w:szCs w:val="22"/>
        </w:rPr>
        <w:t xml:space="preserve">                               </w:t>
      </w:r>
      <w:r>
        <w:rPr>
          <w:rFonts w:ascii="Menlo" w:hAnsi="Menlo" w:cs="Menlo"/>
          <w:b/>
          <w:bCs/>
          <w:color w:val="000000"/>
          <w:szCs w:val="22"/>
        </w:rPr>
        <w:t>NAMESPACE</w:t>
      </w:r>
      <w:r>
        <w:rPr>
          <w:rFonts w:ascii="Menlo" w:hAnsi="Menlo" w:cs="Menlo"/>
          <w:color w:val="000000"/>
          <w:szCs w:val="22"/>
        </w:rPr>
        <w:t xml:space="preserve">    </w:t>
      </w:r>
      <w:r>
        <w:rPr>
          <w:rFonts w:ascii="Menlo" w:hAnsi="Menlo" w:cs="Menlo"/>
          <w:b/>
          <w:bCs/>
          <w:color w:val="000000"/>
          <w:szCs w:val="22"/>
        </w:rPr>
        <w:t>TAG</w:t>
      </w:r>
      <w:r>
        <w:rPr>
          <w:rFonts w:ascii="Menlo" w:hAnsi="Menlo" w:cs="Menlo"/>
          <w:color w:val="000000"/>
          <w:szCs w:val="22"/>
        </w:rPr>
        <w:t xml:space="preserve">      </w:t>
      </w:r>
      <w:r>
        <w:rPr>
          <w:rFonts w:ascii="Menlo" w:hAnsi="Menlo" w:cs="Menlo"/>
          <w:b/>
          <w:bCs/>
          <w:color w:val="000000"/>
          <w:szCs w:val="22"/>
        </w:rPr>
        <w:t>DIGEST</w:t>
      </w:r>
      <w:r>
        <w:rPr>
          <w:rFonts w:ascii="Menlo" w:hAnsi="Menlo" w:cs="Menlo"/>
          <w:color w:val="000000"/>
          <w:szCs w:val="22"/>
        </w:rPr>
        <w:t xml:space="preserve">         </w:t>
      </w:r>
      <w:r>
        <w:rPr>
          <w:rFonts w:ascii="Menlo" w:hAnsi="Menlo" w:cs="Menlo"/>
          <w:b/>
          <w:bCs/>
          <w:color w:val="000000"/>
          <w:szCs w:val="22"/>
        </w:rPr>
        <w:t>CREATED</w:t>
      </w:r>
      <w:r>
        <w:rPr>
          <w:rFonts w:ascii="Menlo" w:hAnsi="Menlo" w:cs="Menlo"/>
          <w:color w:val="000000"/>
          <w:szCs w:val="22"/>
        </w:rPr>
        <w:t xml:space="preserve">         </w:t>
      </w:r>
      <w:r>
        <w:rPr>
          <w:rFonts w:ascii="Menlo" w:hAnsi="Menlo" w:cs="Menlo"/>
          <w:b/>
          <w:bCs/>
          <w:color w:val="000000"/>
          <w:szCs w:val="22"/>
        </w:rPr>
        <w:t>SIZE</w:t>
      </w:r>
      <w:r>
        <w:rPr>
          <w:rFonts w:ascii="Menlo" w:hAnsi="Menlo" w:cs="Menlo"/>
          <w:color w:val="000000"/>
          <w:szCs w:val="22"/>
        </w:rPr>
        <w:t xml:space="preserve">     </w:t>
      </w:r>
      <w:r>
        <w:rPr>
          <w:rFonts w:ascii="Menlo" w:hAnsi="Menlo" w:cs="Menlo"/>
          <w:b/>
          <w:bCs/>
          <w:color w:val="000000"/>
          <w:szCs w:val="22"/>
        </w:rPr>
        <w:t>VULNERABILITY STATUS</w:t>
      </w:r>
      <w:r>
        <w:rPr>
          <w:rFonts w:ascii="Menlo" w:hAnsi="Menlo" w:cs="Menlo"/>
          <w:color w:val="000000"/>
          <w:szCs w:val="22"/>
        </w:rPr>
        <w:t xml:space="preserve">   </w:t>
      </w:r>
    </w:p>
    <w:p w14:paraId="1165AB87" w14:textId="77777777" w:rsidR="004A1A24" w:rsidRDefault="004A1A24" w:rsidP="004A1A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b/>
          <w:bCs/>
          <w:color w:val="2EAEBB"/>
          <w:szCs w:val="22"/>
        </w:rPr>
        <w:t>registry.ng.bluemix.net/</w:t>
      </w:r>
      <w:proofErr w:type="spellStart"/>
      <w:r>
        <w:rPr>
          <w:rFonts w:ascii="Menlo" w:hAnsi="Menlo" w:cs="Menlo"/>
          <w:b/>
          <w:bCs/>
          <w:color w:val="2EAEBB"/>
          <w:szCs w:val="22"/>
        </w:rPr>
        <w:t>libertypot</w:t>
      </w:r>
      <w:proofErr w:type="spellEnd"/>
      <w:r>
        <w:rPr>
          <w:rFonts w:ascii="Menlo" w:hAnsi="Menlo" w:cs="Menlo"/>
          <w:b/>
          <w:bCs/>
          <w:color w:val="2EAEBB"/>
          <w:szCs w:val="22"/>
        </w:rPr>
        <w:t>/</w:t>
      </w:r>
      <w:proofErr w:type="spellStart"/>
      <w:r>
        <w:rPr>
          <w:rFonts w:ascii="Menlo" w:hAnsi="Menlo" w:cs="Menlo"/>
          <w:b/>
          <w:bCs/>
          <w:color w:val="2EAEBB"/>
          <w:szCs w:val="22"/>
        </w:rPr>
        <w:t>emp</w:t>
      </w:r>
      <w:proofErr w:type="spellEnd"/>
      <w:r>
        <w:rPr>
          <w:rFonts w:ascii="Menlo" w:hAnsi="Menlo" w:cs="Menlo"/>
          <w:color w:val="000000"/>
          <w:szCs w:val="22"/>
        </w:rPr>
        <w:t xml:space="preserve">   </w:t>
      </w:r>
      <w:proofErr w:type="spellStart"/>
      <w:r>
        <w:rPr>
          <w:rFonts w:ascii="Menlo" w:hAnsi="Menlo" w:cs="Menlo"/>
          <w:color w:val="000000"/>
          <w:szCs w:val="22"/>
        </w:rPr>
        <w:t>libertypot</w:t>
      </w:r>
      <w:proofErr w:type="spellEnd"/>
      <w:r>
        <w:rPr>
          <w:rFonts w:ascii="Menlo" w:hAnsi="Menlo" w:cs="Menlo"/>
          <w:color w:val="000000"/>
          <w:szCs w:val="22"/>
        </w:rPr>
        <w:t xml:space="preserve">   latest   ccc3d25ba41c   2 minutes ago   279 MB   </w:t>
      </w:r>
      <w:r>
        <w:rPr>
          <w:rFonts w:ascii="Menlo" w:hAnsi="Menlo" w:cs="Menlo"/>
          <w:b/>
          <w:bCs/>
          <w:color w:val="C814C9"/>
          <w:szCs w:val="22"/>
        </w:rPr>
        <w:t>Pending Scan</w:t>
      </w:r>
      <w:r>
        <w:rPr>
          <w:rFonts w:ascii="Menlo" w:hAnsi="Menlo" w:cs="Menlo"/>
          <w:color w:val="000000"/>
          <w:szCs w:val="22"/>
        </w:rPr>
        <w:t xml:space="preserve">   </w:t>
      </w:r>
    </w:p>
    <w:p w14:paraId="04720E32" w14:textId="77777777" w:rsidR="004A1A24" w:rsidRDefault="004A1A24" w:rsidP="004A1A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
    <w:p w14:paraId="269757D4" w14:textId="17111452" w:rsidR="004A1A24" w:rsidRDefault="004A1A24" w:rsidP="004A1A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b/>
          <w:bCs/>
          <w:color w:val="2FB41D"/>
          <w:szCs w:val="22"/>
        </w:rPr>
      </w:pPr>
      <w:r>
        <w:rPr>
          <w:rFonts w:ascii="Menlo" w:hAnsi="Menlo" w:cs="Menlo"/>
          <w:b/>
          <w:bCs/>
          <w:color w:val="2FB41D"/>
          <w:szCs w:val="22"/>
        </w:rPr>
        <w:t>OK</w:t>
      </w:r>
    </w:p>
    <w:p w14:paraId="22A4DF1E" w14:textId="6EFE1370" w:rsidR="008F2033" w:rsidRDefault="008637CD" w:rsidP="008F2033">
      <w:pPr>
        <w:pStyle w:val="ListParagraph"/>
        <w:numPr>
          <w:ilvl w:val="1"/>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rPr>
          <w:rFonts w:ascii="Menlo" w:hAnsi="Menlo" w:cs="Menlo"/>
          <w:color w:val="000000"/>
          <w:szCs w:val="22"/>
        </w:rPr>
      </w:pPr>
      <w:r>
        <w:rPr>
          <w:rFonts w:ascii="Menlo" w:hAnsi="Menlo" w:cs="Menlo"/>
          <w:color w:val="000000"/>
          <w:szCs w:val="22"/>
        </w:rPr>
        <w:t xml:space="preserve">After about 3-5 minutes, the IBM Container Service will run a vulnerability scan on the container.  </w:t>
      </w:r>
      <w:r w:rsidR="008F2033">
        <w:rPr>
          <w:rFonts w:ascii="Menlo" w:hAnsi="Menlo" w:cs="Menlo"/>
          <w:color w:val="000000"/>
          <w:szCs w:val="22"/>
        </w:rPr>
        <w:t xml:space="preserve">Good luck </w:t>
      </w:r>
      <w:r w:rsidR="00EB3CE6">
        <w:rPr>
          <w:rFonts w:ascii="Menlo" w:hAnsi="Menlo" w:cs="Menlo"/>
          <w:color w:val="000000"/>
          <w:szCs w:val="22"/>
        </w:rPr>
        <w:t>If you see that the image is vulnerable, run the following command to find out what is wrong.</w:t>
      </w:r>
    </w:p>
    <w:p w14:paraId="243CA780" w14:textId="77777777" w:rsidR="008F2033" w:rsidRDefault="008F2033" w:rsidP="008F203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
    <w:p w14:paraId="01F65F46" w14:textId="77777777" w:rsidR="00FD348D" w:rsidRPr="00FD348D" w:rsidRDefault="00FD348D" w:rsidP="00FD34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roofErr w:type="spellStart"/>
      <w:r w:rsidRPr="00FD348D">
        <w:rPr>
          <w:rFonts w:ascii="Menlo" w:hAnsi="Menlo" w:cs="Menlo"/>
          <w:color w:val="000000"/>
          <w:szCs w:val="22"/>
        </w:rPr>
        <w:t>bx</w:t>
      </w:r>
      <w:proofErr w:type="spellEnd"/>
      <w:r w:rsidRPr="00FD348D">
        <w:rPr>
          <w:rFonts w:ascii="Menlo" w:hAnsi="Menlo" w:cs="Menlo"/>
          <w:color w:val="000000"/>
          <w:szCs w:val="22"/>
        </w:rPr>
        <w:t xml:space="preserve"> </w:t>
      </w:r>
      <w:proofErr w:type="spellStart"/>
      <w:r w:rsidRPr="00FD348D">
        <w:rPr>
          <w:rFonts w:ascii="Menlo" w:hAnsi="Menlo" w:cs="Menlo"/>
          <w:color w:val="000000"/>
          <w:szCs w:val="22"/>
        </w:rPr>
        <w:t>cr</w:t>
      </w:r>
      <w:proofErr w:type="spellEnd"/>
      <w:r w:rsidRPr="00FD348D">
        <w:rPr>
          <w:rFonts w:ascii="Menlo" w:hAnsi="Menlo" w:cs="Menlo"/>
          <w:color w:val="000000"/>
          <w:szCs w:val="22"/>
        </w:rPr>
        <w:t xml:space="preserve"> </w:t>
      </w:r>
      <w:proofErr w:type="spellStart"/>
      <w:r w:rsidRPr="00FD348D">
        <w:rPr>
          <w:rFonts w:ascii="Menlo" w:hAnsi="Menlo" w:cs="Menlo"/>
          <w:color w:val="000000"/>
          <w:szCs w:val="22"/>
        </w:rPr>
        <w:t>va</w:t>
      </w:r>
      <w:proofErr w:type="spellEnd"/>
      <w:r w:rsidRPr="00FD348D">
        <w:rPr>
          <w:rFonts w:ascii="Menlo" w:hAnsi="Menlo" w:cs="Menlo"/>
          <w:color w:val="000000"/>
          <w:szCs w:val="22"/>
        </w:rPr>
        <w:t xml:space="preserve"> registry.ng.bluemix.net/</w:t>
      </w:r>
      <w:proofErr w:type="spellStart"/>
      <w:r w:rsidRPr="00FD348D">
        <w:rPr>
          <w:rFonts w:ascii="Menlo" w:hAnsi="Menlo" w:cs="Menlo"/>
          <w:color w:val="000000"/>
          <w:szCs w:val="22"/>
        </w:rPr>
        <w:t>libertypot</w:t>
      </w:r>
      <w:proofErr w:type="spellEnd"/>
      <w:r w:rsidRPr="00FD348D">
        <w:rPr>
          <w:rFonts w:ascii="Menlo" w:hAnsi="Menlo" w:cs="Menlo"/>
          <w:color w:val="000000"/>
          <w:szCs w:val="22"/>
        </w:rPr>
        <w:t>/</w:t>
      </w:r>
      <w:proofErr w:type="spellStart"/>
      <w:proofErr w:type="gramStart"/>
      <w:r w:rsidRPr="00FD348D">
        <w:rPr>
          <w:rFonts w:ascii="Menlo" w:hAnsi="Menlo" w:cs="Menlo"/>
          <w:color w:val="000000"/>
          <w:szCs w:val="22"/>
        </w:rPr>
        <w:t>emp:latest</w:t>
      </w:r>
      <w:proofErr w:type="spellEnd"/>
      <w:proofErr w:type="gramEnd"/>
    </w:p>
    <w:p w14:paraId="63B1A73E" w14:textId="77777777" w:rsidR="00FD348D" w:rsidRPr="00FD348D" w:rsidRDefault="00FD348D" w:rsidP="00FD34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FD348D">
        <w:rPr>
          <w:rFonts w:ascii="Menlo" w:hAnsi="Menlo" w:cs="Menlo"/>
          <w:color w:val="000000"/>
          <w:szCs w:val="22"/>
        </w:rPr>
        <w:t>Checking vulnerabilities for '</w:t>
      </w:r>
      <w:r w:rsidRPr="00FD348D">
        <w:rPr>
          <w:rFonts w:ascii="Menlo" w:hAnsi="Menlo" w:cs="Menlo"/>
          <w:b/>
          <w:bCs/>
          <w:color w:val="2EAEBB"/>
          <w:szCs w:val="22"/>
        </w:rPr>
        <w:t>registry.ng.bluemix.net/</w:t>
      </w:r>
      <w:proofErr w:type="spellStart"/>
      <w:r w:rsidRPr="00FD348D">
        <w:rPr>
          <w:rFonts w:ascii="Menlo" w:hAnsi="Menlo" w:cs="Menlo"/>
          <w:b/>
          <w:bCs/>
          <w:color w:val="2EAEBB"/>
          <w:szCs w:val="22"/>
        </w:rPr>
        <w:t>libertypot</w:t>
      </w:r>
      <w:proofErr w:type="spellEnd"/>
      <w:r w:rsidRPr="00FD348D">
        <w:rPr>
          <w:rFonts w:ascii="Menlo" w:hAnsi="Menlo" w:cs="Menlo"/>
          <w:b/>
          <w:bCs/>
          <w:color w:val="2EAEBB"/>
          <w:szCs w:val="22"/>
        </w:rPr>
        <w:t>/</w:t>
      </w:r>
      <w:proofErr w:type="spellStart"/>
      <w:proofErr w:type="gramStart"/>
      <w:r w:rsidRPr="00FD348D">
        <w:rPr>
          <w:rFonts w:ascii="Menlo" w:hAnsi="Menlo" w:cs="Menlo"/>
          <w:b/>
          <w:bCs/>
          <w:color w:val="2EAEBB"/>
          <w:szCs w:val="22"/>
        </w:rPr>
        <w:t>emp:latest</w:t>
      </w:r>
      <w:proofErr w:type="spellEnd"/>
      <w:proofErr w:type="gramEnd"/>
      <w:r w:rsidRPr="00FD348D">
        <w:rPr>
          <w:rFonts w:ascii="Menlo" w:hAnsi="Menlo" w:cs="Menlo"/>
          <w:color w:val="000000"/>
          <w:szCs w:val="22"/>
        </w:rPr>
        <w:t>'...</w:t>
      </w:r>
    </w:p>
    <w:p w14:paraId="3169D2D0" w14:textId="77777777" w:rsidR="00FD348D" w:rsidRPr="00FD348D" w:rsidRDefault="00FD348D" w:rsidP="00FD34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
    <w:p w14:paraId="43C94583" w14:textId="77777777" w:rsidR="00FD348D" w:rsidRPr="00FD348D" w:rsidRDefault="00FD348D" w:rsidP="00FD34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FD348D">
        <w:rPr>
          <w:rFonts w:ascii="Menlo" w:hAnsi="Menlo" w:cs="Menlo"/>
          <w:color w:val="000000"/>
          <w:szCs w:val="22"/>
        </w:rPr>
        <w:t>Image '</w:t>
      </w:r>
      <w:r w:rsidRPr="00FD348D">
        <w:rPr>
          <w:rFonts w:ascii="Menlo" w:hAnsi="Menlo" w:cs="Menlo"/>
          <w:b/>
          <w:bCs/>
          <w:color w:val="2EAEBB"/>
          <w:szCs w:val="22"/>
        </w:rPr>
        <w:t>registry.ng.bluemix.net/</w:t>
      </w:r>
      <w:proofErr w:type="spellStart"/>
      <w:r w:rsidRPr="00FD348D">
        <w:rPr>
          <w:rFonts w:ascii="Menlo" w:hAnsi="Menlo" w:cs="Menlo"/>
          <w:b/>
          <w:bCs/>
          <w:color w:val="2EAEBB"/>
          <w:szCs w:val="22"/>
        </w:rPr>
        <w:t>libertypot</w:t>
      </w:r>
      <w:proofErr w:type="spellEnd"/>
      <w:r w:rsidRPr="00FD348D">
        <w:rPr>
          <w:rFonts w:ascii="Menlo" w:hAnsi="Menlo" w:cs="Menlo"/>
          <w:b/>
          <w:bCs/>
          <w:color w:val="2EAEBB"/>
          <w:szCs w:val="22"/>
        </w:rPr>
        <w:t>/</w:t>
      </w:r>
      <w:proofErr w:type="spellStart"/>
      <w:proofErr w:type="gramStart"/>
      <w:r w:rsidRPr="00FD348D">
        <w:rPr>
          <w:rFonts w:ascii="Menlo" w:hAnsi="Menlo" w:cs="Menlo"/>
          <w:b/>
          <w:bCs/>
          <w:color w:val="2EAEBB"/>
          <w:szCs w:val="22"/>
        </w:rPr>
        <w:t>emp:latest</w:t>
      </w:r>
      <w:proofErr w:type="spellEnd"/>
      <w:proofErr w:type="gramEnd"/>
      <w:r w:rsidRPr="00FD348D">
        <w:rPr>
          <w:rFonts w:ascii="Menlo" w:hAnsi="Menlo" w:cs="Menlo"/>
          <w:color w:val="000000"/>
          <w:szCs w:val="22"/>
        </w:rPr>
        <w:t xml:space="preserve">' was last scanned on </w:t>
      </w:r>
      <w:r w:rsidRPr="00FD348D">
        <w:rPr>
          <w:rFonts w:ascii="Menlo" w:hAnsi="Menlo" w:cs="Menlo"/>
          <w:b/>
          <w:bCs/>
          <w:color w:val="2EAEBB"/>
          <w:szCs w:val="22"/>
        </w:rPr>
        <w:t>Tue Feb 13 20:36:01 UTC 2018</w:t>
      </w:r>
      <w:r w:rsidRPr="00FD348D">
        <w:rPr>
          <w:rFonts w:ascii="Menlo" w:hAnsi="Menlo" w:cs="Menlo"/>
          <w:color w:val="000000"/>
          <w:szCs w:val="22"/>
        </w:rPr>
        <w:t>.</w:t>
      </w:r>
    </w:p>
    <w:p w14:paraId="1B7C852A" w14:textId="77777777" w:rsidR="00FD348D" w:rsidRPr="00FD348D" w:rsidRDefault="00FD348D" w:rsidP="00FD34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FD348D">
        <w:rPr>
          <w:rFonts w:ascii="Menlo" w:hAnsi="Menlo" w:cs="Menlo"/>
          <w:color w:val="000000"/>
          <w:szCs w:val="22"/>
        </w:rPr>
        <w:t xml:space="preserve">The scan results show the image should be deployed with </w:t>
      </w:r>
      <w:r w:rsidRPr="00FD348D">
        <w:rPr>
          <w:rFonts w:ascii="Menlo" w:hAnsi="Menlo" w:cs="Menlo"/>
          <w:b/>
          <w:bCs/>
          <w:color w:val="C814C9"/>
          <w:szCs w:val="22"/>
        </w:rPr>
        <w:t>CAUTION</w:t>
      </w:r>
      <w:r w:rsidRPr="00FD348D">
        <w:rPr>
          <w:rFonts w:ascii="Menlo" w:hAnsi="Menlo" w:cs="Menlo"/>
          <w:color w:val="000000"/>
          <w:szCs w:val="22"/>
        </w:rPr>
        <w:t>.</w:t>
      </w:r>
    </w:p>
    <w:p w14:paraId="130D562E" w14:textId="77777777" w:rsidR="00FD348D" w:rsidRPr="00FD348D" w:rsidRDefault="00FD348D" w:rsidP="00FD34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
    <w:p w14:paraId="01AFE5DA" w14:textId="77777777" w:rsidR="00FD348D" w:rsidRPr="00FD348D" w:rsidRDefault="00FD348D" w:rsidP="00FD34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FD348D">
        <w:rPr>
          <w:rFonts w:ascii="Menlo" w:hAnsi="Menlo" w:cs="Menlo"/>
          <w:b/>
          <w:bCs/>
          <w:color w:val="000000"/>
          <w:szCs w:val="22"/>
        </w:rPr>
        <w:lastRenderedPageBreak/>
        <w:t>VULNERABLE PACKAGES FOUND</w:t>
      </w:r>
    </w:p>
    <w:p w14:paraId="54118614" w14:textId="77777777" w:rsidR="00FD348D" w:rsidRPr="00FD348D" w:rsidRDefault="00FD348D" w:rsidP="00FD34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FD348D">
        <w:rPr>
          <w:rFonts w:ascii="Menlo" w:hAnsi="Menlo" w:cs="Menlo"/>
          <w:b/>
          <w:bCs/>
          <w:color w:val="000000"/>
          <w:szCs w:val="22"/>
        </w:rPr>
        <w:t>=========================</w:t>
      </w:r>
    </w:p>
    <w:p w14:paraId="3F519BB6" w14:textId="77777777" w:rsidR="00FD348D" w:rsidRPr="00FD348D" w:rsidRDefault="00FD348D" w:rsidP="00FD34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
    <w:p w14:paraId="38CF7BEB" w14:textId="77777777" w:rsidR="00FD348D" w:rsidRPr="00FD348D" w:rsidRDefault="00FD348D" w:rsidP="00FD34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FD348D">
        <w:rPr>
          <w:rFonts w:ascii="Menlo" w:hAnsi="Menlo" w:cs="Menlo"/>
          <w:b/>
          <w:bCs/>
          <w:color w:val="000000"/>
          <w:szCs w:val="22"/>
        </w:rPr>
        <w:t>PACKAGE</w:t>
      </w:r>
      <w:r w:rsidRPr="00FD348D">
        <w:rPr>
          <w:rFonts w:ascii="Menlo" w:hAnsi="Menlo" w:cs="Menlo"/>
          <w:color w:val="000000"/>
          <w:szCs w:val="22"/>
        </w:rPr>
        <w:t xml:space="preserve">   </w:t>
      </w:r>
      <w:r w:rsidRPr="00FD348D">
        <w:rPr>
          <w:rFonts w:ascii="Menlo" w:hAnsi="Menlo" w:cs="Menlo"/>
          <w:b/>
          <w:bCs/>
          <w:color w:val="000000"/>
          <w:szCs w:val="22"/>
        </w:rPr>
        <w:t>VULNERABILITIES</w:t>
      </w:r>
      <w:r w:rsidRPr="00FD348D">
        <w:rPr>
          <w:rFonts w:ascii="Menlo" w:hAnsi="Menlo" w:cs="Menlo"/>
          <w:color w:val="000000"/>
          <w:szCs w:val="22"/>
        </w:rPr>
        <w:t xml:space="preserve">   </w:t>
      </w:r>
      <w:r w:rsidRPr="00FD348D">
        <w:rPr>
          <w:rFonts w:ascii="Menlo" w:hAnsi="Menlo" w:cs="Menlo"/>
          <w:b/>
          <w:bCs/>
          <w:color w:val="000000"/>
          <w:szCs w:val="22"/>
        </w:rPr>
        <w:t>CORRECTIVE ACTION</w:t>
      </w:r>
      <w:r w:rsidRPr="00FD348D">
        <w:rPr>
          <w:rFonts w:ascii="Menlo" w:hAnsi="Menlo" w:cs="Menlo"/>
          <w:color w:val="000000"/>
          <w:szCs w:val="22"/>
        </w:rPr>
        <w:t xml:space="preserve">   </w:t>
      </w:r>
    </w:p>
    <w:p w14:paraId="0AD1C84E" w14:textId="77777777" w:rsidR="00FD348D" w:rsidRPr="00FD348D" w:rsidRDefault="00FD348D" w:rsidP="00FD34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roofErr w:type="spellStart"/>
      <w:r w:rsidRPr="00FD348D">
        <w:rPr>
          <w:rFonts w:ascii="Menlo" w:hAnsi="Menlo" w:cs="Menlo"/>
          <w:b/>
          <w:bCs/>
          <w:color w:val="2EAEBB"/>
          <w:szCs w:val="22"/>
        </w:rPr>
        <w:t>systemd</w:t>
      </w:r>
      <w:proofErr w:type="spellEnd"/>
      <w:r w:rsidRPr="00FD348D">
        <w:rPr>
          <w:rFonts w:ascii="Menlo" w:hAnsi="Menlo" w:cs="Menlo"/>
          <w:color w:val="000000"/>
          <w:szCs w:val="22"/>
        </w:rPr>
        <w:t xml:space="preserve">   1                 Upgrade to </w:t>
      </w:r>
      <w:proofErr w:type="spellStart"/>
      <w:r w:rsidRPr="00FD348D">
        <w:rPr>
          <w:rFonts w:ascii="Menlo" w:hAnsi="Menlo" w:cs="Menlo"/>
          <w:color w:val="000000"/>
          <w:szCs w:val="22"/>
        </w:rPr>
        <w:t>systemd</w:t>
      </w:r>
      <w:proofErr w:type="spellEnd"/>
      <w:r w:rsidRPr="00FD348D">
        <w:rPr>
          <w:rFonts w:ascii="Menlo" w:hAnsi="Menlo" w:cs="Menlo"/>
          <w:color w:val="000000"/>
          <w:szCs w:val="22"/>
        </w:rPr>
        <w:t xml:space="preserve"> 229-4ubuntu21.1   </w:t>
      </w:r>
    </w:p>
    <w:p w14:paraId="2CFE1B53" w14:textId="77777777" w:rsidR="00FD348D" w:rsidRPr="00FD348D" w:rsidRDefault="00FD348D" w:rsidP="00FD34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
    <w:p w14:paraId="2B6B0177" w14:textId="77777777" w:rsidR="00FD348D" w:rsidRPr="00FD348D" w:rsidRDefault="00FD348D" w:rsidP="00FD34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FD348D">
        <w:rPr>
          <w:rFonts w:ascii="Menlo" w:hAnsi="Menlo" w:cs="Menlo"/>
          <w:color w:val="000000"/>
          <w:szCs w:val="22"/>
        </w:rPr>
        <w:t>To see the details about the fixes for these packages, run the command again with the '--extended' flag.</w:t>
      </w:r>
    </w:p>
    <w:p w14:paraId="4324028E" w14:textId="77777777" w:rsidR="00FD348D" w:rsidRPr="00FD348D" w:rsidRDefault="00FD348D" w:rsidP="00FD34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
    <w:p w14:paraId="5782D0A2" w14:textId="77777777" w:rsidR="00FD348D" w:rsidRPr="00FD348D" w:rsidRDefault="00FD348D" w:rsidP="00FD34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FD348D">
        <w:rPr>
          <w:rFonts w:ascii="Menlo" w:hAnsi="Menlo" w:cs="Menlo"/>
          <w:b/>
          <w:bCs/>
          <w:color w:val="000000"/>
          <w:szCs w:val="22"/>
        </w:rPr>
        <w:t>CONFIGURATION ISSUES FOUND</w:t>
      </w:r>
    </w:p>
    <w:p w14:paraId="508AC8E4" w14:textId="77777777" w:rsidR="00FD348D" w:rsidRPr="00FD348D" w:rsidRDefault="00FD348D" w:rsidP="00FD34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FD348D">
        <w:rPr>
          <w:rFonts w:ascii="Menlo" w:hAnsi="Menlo" w:cs="Menlo"/>
          <w:b/>
          <w:bCs/>
          <w:color w:val="000000"/>
          <w:szCs w:val="22"/>
        </w:rPr>
        <w:t>==========================</w:t>
      </w:r>
    </w:p>
    <w:p w14:paraId="7749BE33" w14:textId="77777777" w:rsidR="00FD348D" w:rsidRPr="00FD348D" w:rsidRDefault="00FD348D" w:rsidP="00FD34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
    <w:p w14:paraId="63128F87" w14:textId="77777777" w:rsidR="00FD348D" w:rsidRPr="00FD348D" w:rsidRDefault="00FD348D" w:rsidP="00FD34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FD348D">
        <w:rPr>
          <w:rFonts w:ascii="Menlo" w:hAnsi="Menlo" w:cs="Menlo"/>
          <w:b/>
          <w:bCs/>
          <w:color w:val="000000"/>
          <w:szCs w:val="22"/>
        </w:rPr>
        <w:t>SECURITY PRACTICE</w:t>
      </w:r>
      <w:r w:rsidRPr="00FD348D">
        <w:rPr>
          <w:rFonts w:ascii="Menlo" w:hAnsi="Menlo" w:cs="Menlo"/>
          <w:color w:val="000000"/>
          <w:szCs w:val="22"/>
        </w:rPr>
        <w:t xml:space="preserve">                                                     </w:t>
      </w:r>
      <w:r w:rsidRPr="00FD348D">
        <w:rPr>
          <w:rFonts w:ascii="Menlo" w:hAnsi="Menlo" w:cs="Menlo"/>
          <w:b/>
          <w:bCs/>
          <w:color w:val="000000"/>
          <w:szCs w:val="22"/>
        </w:rPr>
        <w:t>CORRECTIVE ACTION</w:t>
      </w:r>
      <w:r w:rsidRPr="00FD348D">
        <w:rPr>
          <w:rFonts w:ascii="Menlo" w:hAnsi="Menlo" w:cs="Menlo"/>
          <w:color w:val="000000"/>
          <w:szCs w:val="22"/>
        </w:rPr>
        <w:t xml:space="preserve">   </w:t>
      </w:r>
    </w:p>
    <w:p w14:paraId="5A19288D" w14:textId="77777777" w:rsidR="00FD348D" w:rsidRPr="00FD348D" w:rsidRDefault="00FD348D" w:rsidP="00FD34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FD348D">
        <w:rPr>
          <w:rFonts w:ascii="Menlo" w:hAnsi="Menlo" w:cs="Menlo"/>
          <w:b/>
          <w:bCs/>
          <w:color w:val="2EAEBB"/>
          <w:szCs w:val="22"/>
        </w:rPr>
        <w:t>PASS_MAX_DAYS must be set to 90 days</w:t>
      </w:r>
      <w:r w:rsidRPr="00FD348D">
        <w:rPr>
          <w:rFonts w:ascii="Menlo" w:hAnsi="Menlo" w:cs="Menlo"/>
          <w:color w:val="000000"/>
          <w:szCs w:val="22"/>
        </w:rPr>
        <w:t xml:space="preserve">                                  Maximum password age must be set to 90 days.   </w:t>
      </w:r>
    </w:p>
    <w:p w14:paraId="12358264" w14:textId="77777777" w:rsidR="00FD348D" w:rsidRPr="00FD348D" w:rsidRDefault="00FD348D" w:rsidP="00FD34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FD348D">
        <w:rPr>
          <w:rFonts w:ascii="Menlo" w:hAnsi="Menlo" w:cs="Menlo"/>
          <w:b/>
          <w:bCs/>
          <w:color w:val="2EAEBB"/>
          <w:szCs w:val="22"/>
        </w:rPr>
        <w:t>Minimum password length not specified in /</w:t>
      </w:r>
      <w:proofErr w:type="spellStart"/>
      <w:r w:rsidRPr="00FD348D">
        <w:rPr>
          <w:rFonts w:ascii="Menlo" w:hAnsi="Menlo" w:cs="Menlo"/>
          <w:b/>
          <w:bCs/>
          <w:color w:val="2EAEBB"/>
          <w:szCs w:val="22"/>
        </w:rPr>
        <w:t>etc</w:t>
      </w:r>
      <w:proofErr w:type="spellEnd"/>
      <w:r w:rsidRPr="00FD348D">
        <w:rPr>
          <w:rFonts w:ascii="Menlo" w:hAnsi="Menlo" w:cs="Menlo"/>
          <w:b/>
          <w:bCs/>
          <w:color w:val="2EAEBB"/>
          <w:szCs w:val="22"/>
        </w:rPr>
        <w:t>/</w:t>
      </w:r>
      <w:proofErr w:type="spellStart"/>
      <w:proofErr w:type="gramStart"/>
      <w:r w:rsidRPr="00FD348D">
        <w:rPr>
          <w:rFonts w:ascii="Menlo" w:hAnsi="Menlo" w:cs="Menlo"/>
          <w:b/>
          <w:bCs/>
          <w:color w:val="2EAEBB"/>
          <w:szCs w:val="22"/>
        </w:rPr>
        <w:t>pam.d</w:t>
      </w:r>
      <w:proofErr w:type="spellEnd"/>
      <w:proofErr w:type="gramEnd"/>
      <w:r w:rsidRPr="00FD348D">
        <w:rPr>
          <w:rFonts w:ascii="Menlo" w:hAnsi="Menlo" w:cs="Menlo"/>
          <w:b/>
          <w:bCs/>
          <w:color w:val="2EAEBB"/>
          <w:szCs w:val="22"/>
        </w:rPr>
        <w:t>/common-password</w:t>
      </w:r>
      <w:r w:rsidRPr="00FD348D">
        <w:rPr>
          <w:rFonts w:ascii="Menlo" w:hAnsi="Menlo" w:cs="Menlo"/>
          <w:color w:val="000000"/>
          <w:szCs w:val="22"/>
        </w:rPr>
        <w:t xml:space="preserve">   Minimum password length must be 8.   </w:t>
      </w:r>
    </w:p>
    <w:p w14:paraId="29D7EFA6" w14:textId="77777777" w:rsidR="00FD348D" w:rsidRPr="00FD348D" w:rsidRDefault="00FD348D" w:rsidP="00FD34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FD348D">
        <w:rPr>
          <w:rFonts w:ascii="Menlo" w:hAnsi="Menlo" w:cs="Menlo"/>
          <w:b/>
          <w:bCs/>
          <w:color w:val="2EAEBB"/>
          <w:szCs w:val="22"/>
        </w:rPr>
        <w:t>PASS_MIN_DAYS must be set to 1</w:t>
      </w:r>
      <w:r w:rsidRPr="00FD348D">
        <w:rPr>
          <w:rFonts w:ascii="Menlo" w:hAnsi="Menlo" w:cs="Menlo"/>
          <w:color w:val="000000"/>
          <w:szCs w:val="22"/>
        </w:rPr>
        <w:t xml:space="preserve">                                        Minimum days that must elapse between user-initiated password changes should be 1.   </w:t>
      </w:r>
    </w:p>
    <w:p w14:paraId="5C118B6B" w14:textId="77777777" w:rsidR="00FD348D" w:rsidRPr="00FD348D" w:rsidRDefault="00FD348D" w:rsidP="00FD34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FD348D">
        <w:rPr>
          <w:rFonts w:ascii="Menlo" w:hAnsi="Menlo" w:cs="Menlo"/>
          <w:b/>
          <w:bCs/>
          <w:color w:val="2EAEBB"/>
          <w:szCs w:val="22"/>
        </w:rPr>
        <w:t>File /</w:t>
      </w:r>
      <w:proofErr w:type="spellStart"/>
      <w:r w:rsidRPr="00FD348D">
        <w:rPr>
          <w:rFonts w:ascii="Menlo" w:hAnsi="Menlo" w:cs="Menlo"/>
          <w:b/>
          <w:bCs/>
          <w:color w:val="2EAEBB"/>
          <w:szCs w:val="22"/>
        </w:rPr>
        <w:t>var</w:t>
      </w:r>
      <w:proofErr w:type="spellEnd"/>
      <w:r w:rsidRPr="00FD348D">
        <w:rPr>
          <w:rFonts w:ascii="Menlo" w:hAnsi="Menlo" w:cs="Menlo"/>
          <w:b/>
          <w:bCs/>
          <w:color w:val="2EAEBB"/>
          <w:szCs w:val="22"/>
        </w:rPr>
        <w:t>/log/</w:t>
      </w:r>
      <w:proofErr w:type="spellStart"/>
      <w:r w:rsidRPr="00FD348D">
        <w:rPr>
          <w:rFonts w:ascii="Menlo" w:hAnsi="Menlo" w:cs="Menlo"/>
          <w:b/>
          <w:bCs/>
          <w:color w:val="2EAEBB"/>
          <w:szCs w:val="22"/>
        </w:rPr>
        <w:t>faillog</w:t>
      </w:r>
      <w:proofErr w:type="spellEnd"/>
      <w:r w:rsidRPr="00FD348D">
        <w:rPr>
          <w:rFonts w:ascii="Menlo" w:hAnsi="Menlo" w:cs="Menlo"/>
          <w:b/>
          <w:bCs/>
          <w:color w:val="2EAEBB"/>
          <w:szCs w:val="22"/>
        </w:rPr>
        <w:t xml:space="preserve"> does not exist</w:t>
      </w:r>
      <w:r w:rsidRPr="00FD348D">
        <w:rPr>
          <w:rFonts w:ascii="Menlo" w:hAnsi="Menlo" w:cs="Menlo"/>
          <w:color w:val="000000"/>
          <w:szCs w:val="22"/>
        </w:rPr>
        <w:t xml:space="preserve">                                  Permission check of /</w:t>
      </w:r>
      <w:proofErr w:type="spellStart"/>
      <w:r w:rsidRPr="00FD348D">
        <w:rPr>
          <w:rFonts w:ascii="Menlo" w:hAnsi="Menlo" w:cs="Menlo"/>
          <w:color w:val="000000"/>
          <w:szCs w:val="22"/>
        </w:rPr>
        <w:t>var</w:t>
      </w:r>
      <w:proofErr w:type="spellEnd"/>
      <w:r w:rsidRPr="00FD348D">
        <w:rPr>
          <w:rFonts w:ascii="Menlo" w:hAnsi="Menlo" w:cs="Menlo"/>
          <w:color w:val="000000"/>
          <w:szCs w:val="22"/>
        </w:rPr>
        <w:t>/log/</w:t>
      </w:r>
      <w:proofErr w:type="spellStart"/>
      <w:r w:rsidRPr="00FD348D">
        <w:rPr>
          <w:rFonts w:ascii="Menlo" w:hAnsi="Menlo" w:cs="Menlo"/>
          <w:color w:val="000000"/>
          <w:szCs w:val="22"/>
        </w:rPr>
        <w:t>faillog</w:t>
      </w:r>
      <w:proofErr w:type="spellEnd"/>
      <w:r w:rsidRPr="00FD348D">
        <w:rPr>
          <w:rFonts w:ascii="Menlo" w:hAnsi="Menlo" w:cs="Menlo"/>
          <w:color w:val="000000"/>
          <w:szCs w:val="22"/>
        </w:rPr>
        <w:t xml:space="preserve">   </w:t>
      </w:r>
    </w:p>
    <w:p w14:paraId="281E7917" w14:textId="77777777" w:rsidR="00FD348D" w:rsidRPr="00FD348D" w:rsidRDefault="00FD348D" w:rsidP="00FD34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FD348D">
        <w:rPr>
          <w:rFonts w:ascii="Menlo" w:hAnsi="Menlo" w:cs="Menlo"/>
          <w:b/>
          <w:bCs/>
          <w:color w:val="2EAEBB"/>
          <w:szCs w:val="22"/>
        </w:rPr>
        <w:t>file /</w:t>
      </w:r>
      <w:proofErr w:type="spellStart"/>
      <w:r w:rsidRPr="00FD348D">
        <w:rPr>
          <w:rFonts w:ascii="Menlo" w:hAnsi="Menlo" w:cs="Menlo"/>
          <w:b/>
          <w:bCs/>
          <w:color w:val="2EAEBB"/>
          <w:szCs w:val="22"/>
        </w:rPr>
        <w:t>var</w:t>
      </w:r>
      <w:proofErr w:type="spellEnd"/>
      <w:r w:rsidRPr="00FD348D">
        <w:rPr>
          <w:rFonts w:ascii="Menlo" w:hAnsi="Menlo" w:cs="Menlo"/>
          <w:b/>
          <w:bCs/>
          <w:color w:val="2EAEBB"/>
          <w:szCs w:val="22"/>
        </w:rPr>
        <w:t>/log/</w:t>
      </w:r>
      <w:proofErr w:type="spellStart"/>
      <w:r w:rsidRPr="00FD348D">
        <w:rPr>
          <w:rFonts w:ascii="Menlo" w:hAnsi="Menlo" w:cs="Menlo"/>
          <w:b/>
          <w:bCs/>
          <w:color w:val="2EAEBB"/>
          <w:szCs w:val="22"/>
        </w:rPr>
        <w:t>faillog</w:t>
      </w:r>
      <w:proofErr w:type="spellEnd"/>
      <w:r w:rsidRPr="00FD348D">
        <w:rPr>
          <w:rFonts w:ascii="Menlo" w:hAnsi="Menlo" w:cs="Menlo"/>
          <w:b/>
          <w:bCs/>
          <w:color w:val="2EAEBB"/>
          <w:szCs w:val="22"/>
        </w:rPr>
        <w:t xml:space="preserve"> must exist if pam_tally2.so is not being used</w:t>
      </w:r>
      <w:r w:rsidRPr="00FD348D">
        <w:rPr>
          <w:rFonts w:ascii="Menlo" w:hAnsi="Menlo" w:cs="Menlo"/>
          <w:color w:val="000000"/>
          <w:szCs w:val="22"/>
        </w:rPr>
        <w:t xml:space="preserve">   </w:t>
      </w:r>
      <w:proofErr w:type="spellStart"/>
      <w:r w:rsidRPr="00FD348D">
        <w:rPr>
          <w:rFonts w:ascii="Menlo" w:hAnsi="Menlo" w:cs="Menlo"/>
          <w:color w:val="000000"/>
          <w:szCs w:val="22"/>
        </w:rPr>
        <w:t>faillog</w:t>
      </w:r>
      <w:proofErr w:type="spellEnd"/>
      <w:r w:rsidRPr="00FD348D">
        <w:rPr>
          <w:rFonts w:ascii="Menlo" w:hAnsi="Menlo" w:cs="Menlo"/>
          <w:color w:val="000000"/>
          <w:szCs w:val="22"/>
        </w:rPr>
        <w:t xml:space="preserve"> file checking   </w:t>
      </w:r>
    </w:p>
    <w:p w14:paraId="34182C71" w14:textId="77777777" w:rsidR="00FD348D" w:rsidRPr="00FD348D" w:rsidRDefault="00FD348D" w:rsidP="00FD34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
    <w:p w14:paraId="1E6DB0A9" w14:textId="77777777" w:rsidR="00FD348D" w:rsidRPr="00FD348D" w:rsidRDefault="00FD348D" w:rsidP="00FD34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FD348D">
        <w:rPr>
          <w:rFonts w:ascii="Menlo" w:hAnsi="Menlo" w:cs="Menlo"/>
          <w:b/>
          <w:bCs/>
          <w:color w:val="2FB41D"/>
          <w:szCs w:val="22"/>
        </w:rPr>
        <w:t>OK</w:t>
      </w:r>
    </w:p>
    <w:p w14:paraId="38B60C3A" w14:textId="5EA208EF" w:rsidR="008F2033" w:rsidRDefault="00FD348D" w:rsidP="008F2033">
      <w:pPr>
        <w:pStyle w:val="ListParagraph"/>
        <w:numPr>
          <w:ilvl w:val="1"/>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rPr>
          <w:rFonts w:ascii="Menlo" w:hAnsi="Menlo" w:cs="Menlo"/>
          <w:color w:val="000000"/>
          <w:szCs w:val="22"/>
        </w:rPr>
      </w:pPr>
      <w:r>
        <w:rPr>
          <w:rFonts w:ascii="Menlo" w:hAnsi="Menlo" w:cs="Menlo"/>
          <w:color w:val="000000"/>
          <w:szCs w:val="22"/>
        </w:rPr>
        <w:t xml:space="preserve">Based on this report, we can work to fix the vulnerabilities, by adding lines to the </w:t>
      </w:r>
      <w:proofErr w:type="spellStart"/>
      <w:r>
        <w:rPr>
          <w:rFonts w:ascii="Menlo" w:hAnsi="Menlo" w:cs="Menlo"/>
          <w:color w:val="000000"/>
          <w:szCs w:val="22"/>
        </w:rPr>
        <w:t>Dockerfile</w:t>
      </w:r>
      <w:proofErr w:type="spellEnd"/>
      <w:r>
        <w:rPr>
          <w:rFonts w:ascii="Menlo" w:hAnsi="Menlo" w:cs="Menlo"/>
          <w:color w:val="000000"/>
          <w:szCs w:val="22"/>
        </w:rPr>
        <w:t xml:space="preserve"> or we can change the underlying Liberty/</w:t>
      </w:r>
      <w:proofErr w:type="gramStart"/>
      <w:r>
        <w:rPr>
          <w:rFonts w:ascii="Menlo" w:hAnsi="Menlo" w:cs="Menlo"/>
          <w:color w:val="000000"/>
          <w:szCs w:val="22"/>
        </w:rPr>
        <w:t>OS  layer</w:t>
      </w:r>
      <w:proofErr w:type="gramEnd"/>
      <w:r>
        <w:rPr>
          <w:rFonts w:ascii="Menlo" w:hAnsi="Menlo" w:cs="Menlo"/>
          <w:color w:val="000000"/>
          <w:szCs w:val="22"/>
        </w:rPr>
        <w:t xml:space="preserve"> to use the Public version in IBM Cloud Public registry. </w:t>
      </w:r>
    </w:p>
    <w:p w14:paraId="093D9C2F" w14:textId="23B2C932" w:rsidR="00FD348D" w:rsidRDefault="00FD348D" w:rsidP="008F2033">
      <w:pPr>
        <w:pStyle w:val="ListParagraph"/>
        <w:numPr>
          <w:ilvl w:val="1"/>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rPr>
          <w:rFonts w:ascii="Menlo" w:hAnsi="Menlo" w:cs="Menlo"/>
          <w:color w:val="000000"/>
          <w:szCs w:val="22"/>
        </w:rPr>
      </w:pPr>
      <w:r>
        <w:rPr>
          <w:rFonts w:ascii="Menlo" w:hAnsi="Menlo" w:cs="Menlo"/>
          <w:color w:val="000000"/>
          <w:szCs w:val="22"/>
        </w:rPr>
        <w:t xml:space="preserve">Edit the </w:t>
      </w:r>
      <w:proofErr w:type="spellStart"/>
      <w:r>
        <w:rPr>
          <w:rFonts w:ascii="Menlo" w:hAnsi="Menlo" w:cs="Menlo"/>
          <w:color w:val="000000"/>
          <w:szCs w:val="22"/>
        </w:rPr>
        <w:t>Dockerfile</w:t>
      </w:r>
      <w:proofErr w:type="spellEnd"/>
      <w:r>
        <w:rPr>
          <w:rFonts w:ascii="Menlo" w:hAnsi="Menlo" w:cs="Menlo"/>
          <w:color w:val="000000"/>
          <w:szCs w:val="22"/>
        </w:rPr>
        <w:t xml:space="preserve"> in the current directory.  Switch the # symbol so the FROM registry.ng.bluemix.net/</w:t>
      </w:r>
      <w:proofErr w:type="spellStart"/>
      <w:proofErr w:type="gramStart"/>
      <w:r>
        <w:rPr>
          <w:rFonts w:ascii="Menlo" w:hAnsi="Menlo" w:cs="Menlo"/>
          <w:color w:val="000000"/>
          <w:szCs w:val="22"/>
        </w:rPr>
        <w:t>ibmliberty:latest</w:t>
      </w:r>
      <w:proofErr w:type="spellEnd"/>
      <w:proofErr w:type="gramEnd"/>
      <w:r>
        <w:rPr>
          <w:rFonts w:ascii="Menlo" w:hAnsi="Menlo" w:cs="Menlo"/>
          <w:color w:val="000000"/>
          <w:szCs w:val="22"/>
        </w:rPr>
        <w:t xml:space="preserve"> is being pulled as the Liberty layer.</w:t>
      </w:r>
    </w:p>
    <w:p w14:paraId="41189C35" w14:textId="2A086635" w:rsidR="00FD348D" w:rsidRDefault="00FD348D" w:rsidP="00FD348D">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
    <w:p w14:paraId="6FE43BD9" w14:textId="77777777" w:rsidR="00FD348D" w:rsidRPr="00FD348D" w:rsidRDefault="00FD348D" w:rsidP="00FD348D">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FD348D">
        <w:rPr>
          <w:rFonts w:ascii="Menlo" w:hAnsi="Menlo" w:cs="Menlo"/>
          <w:color w:val="000000"/>
          <w:szCs w:val="22"/>
        </w:rPr>
        <w:t xml:space="preserve">FROM </w:t>
      </w:r>
      <w:proofErr w:type="spellStart"/>
      <w:r w:rsidRPr="00FD348D">
        <w:rPr>
          <w:rFonts w:ascii="Menlo" w:hAnsi="Menlo" w:cs="Menlo"/>
          <w:color w:val="000000"/>
          <w:szCs w:val="22"/>
        </w:rPr>
        <w:t>websphere-</w:t>
      </w:r>
      <w:proofErr w:type="gramStart"/>
      <w:r w:rsidRPr="00FD348D">
        <w:rPr>
          <w:rFonts w:ascii="Menlo" w:hAnsi="Menlo" w:cs="Menlo"/>
          <w:color w:val="000000"/>
          <w:szCs w:val="22"/>
        </w:rPr>
        <w:t>liberty:latest</w:t>
      </w:r>
      <w:proofErr w:type="spellEnd"/>
      <w:proofErr w:type="gramEnd"/>
    </w:p>
    <w:p w14:paraId="32A84853" w14:textId="21D8EB7F" w:rsidR="00FD348D" w:rsidRDefault="00FD348D" w:rsidP="00FD348D">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FD348D">
        <w:rPr>
          <w:rFonts w:ascii="Menlo" w:hAnsi="Menlo" w:cs="Menlo"/>
          <w:color w:val="000000"/>
          <w:szCs w:val="22"/>
        </w:rPr>
        <w:t>#FROM registry.ng.bluemix.net/</w:t>
      </w:r>
      <w:proofErr w:type="spellStart"/>
      <w:proofErr w:type="gramStart"/>
      <w:r w:rsidRPr="00FD348D">
        <w:rPr>
          <w:rFonts w:ascii="Menlo" w:hAnsi="Menlo" w:cs="Menlo"/>
          <w:color w:val="000000"/>
          <w:szCs w:val="22"/>
        </w:rPr>
        <w:t>ibmliberty:latest</w:t>
      </w:r>
      <w:proofErr w:type="spellEnd"/>
      <w:proofErr w:type="gramEnd"/>
    </w:p>
    <w:p w14:paraId="31B9FD0A" w14:textId="69F5ACD5" w:rsidR="008F2033" w:rsidRDefault="00FD348D" w:rsidP="008F2033">
      <w:pPr>
        <w:pStyle w:val="ListParagraph"/>
        <w:numPr>
          <w:ilvl w:val="1"/>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rPr>
          <w:rFonts w:ascii="Menlo" w:hAnsi="Menlo" w:cs="Menlo"/>
          <w:color w:val="000000"/>
          <w:szCs w:val="22"/>
        </w:rPr>
      </w:pPr>
      <w:r>
        <w:rPr>
          <w:rFonts w:ascii="Menlo" w:hAnsi="Menlo" w:cs="Menlo"/>
          <w:color w:val="000000"/>
          <w:szCs w:val="22"/>
        </w:rPr>
        <w:t>Remove the current instance, the build then new instance</w:t>
      </w:r>
      <w:r w:rsidR="003C4EFB">
        <w:rPr>
          <w:rFonts w:ascii="Menlo" w:hAnsi="Menlo" w:cs="Menlo"/>
          <w:color w:val="000000"/>
          <w:szCs w:val="22"/>
        </w:rPr>
        <w:t xml:space="preserve">, tag, </w:t>
      </w:r>
      <w:r>
        <w:rPr>
          <w:rFonts w:ascii="Menlo" w:hAnsi="Menlo" w:cs="Menlo"/>
          <w:color w:val="000000"/>
          <w:szCs w:val="22"/>
        </w:rPr>
        <w:t>push</w:t>
      </w:r>
      <w:r w:rsidR="003C4EFB">
        <w:rPr>
          <w:rFonts w:ascii="Menlo" w:hAnsi="Menlo" w:cs="Menlo"/>
          <w:color w:val="000000"/>
          <w:szCs w:val="22"/>
        </w:rPr>
        <w:t xml:space="preserve"> then verify</w:t>
      </w:r>
      <w:r>
        <w:rPr>
          <w:rFonts w:ascii="Menlo" w:hAnsi="Menlo" w:cs="Menlo"/>
          <w:color w:val="000000"/>
          <w:szCs w:val="22"/>
        </w:rPr>
        <w:t xml:space="preserve"> that instance to the IBM Cloud Container Registry.</w:t>
      </w:r>
    </w:p>
    <w:p w14:paraId="3485EE94" w14:textId="77777777" w:rsidR="00FD348D" w:rsidRDefault="00FD348D" w:rsidP="00FD348D">
      <w:pPr>
        <w:pStyle w:val="ListParagraph"/>
        <w:numPr>
          <w:ilvl w:val="2"/>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rPr>
          <w:rFonts w:ascii="Menlo" w:hAnsi="Menlo" w:cs="Menlo"/>
          <w:color w:val="000000"/>
          <w:szCs w:val="22"/>
        </w:rPr>
      </w:pPr>
      <w:proofErr w:type="spellStart"/>
      <w:r>
        <w:rPr>
          <w:rFonts w:ascii="Menlo" w:hAnsi="Menlo" w:cs="Menlo"/>
          <w:color w:val="000000"/>
          <w:szCs w:val="22"/>
        </w:rPr>
        <w:t>docker</w:t>
      </w:r>
      <w:proofErr w:type="spellEnd"/>
      <w:r>
        <w:rPr>
          <w:rFonts w:ascii="Menlo" w:hAnsi="Menlo" w:cs="Menlo"/>
          <w:color w:val="000000"/>
          <w:szCs w:val="22"/>
        </w:rPr>
        <w:t xml:space="preserve"> </w:t>
      </w:r>
      <w:proofErr w:type="spellStart"/>
      <w:r>
        <w:rPr>
          <w:rFonts w:ascii="Menlo" w:hAnsi="Menlo" w:cs="Menlo"/>
          <w:color w:val="000000"/>
          <w:szCs w:val="22"/>
        </w:rPr>
        <w:t>rmi</w:t>
      </w:r>
      <w:proofErr w:type="spellEnd"/>
      <w:r>
        <w:rPr>
          <w:rFonts w:ascii="Menlo" w:hAnsi="Menlo" w:cs="Menlo"/>
          <w:color w:val="000000"/>
          <w:szCs w:val="22"/>
        </w:rPr>
        <w:t xml:space="preserve"> registry.ng.bluemix.net/</w:t>
      </w:r>
      <w:proofErr w:type="spellStart"/>
      <w:r>
        <w:rPr>
          <w:rFonts w:ascii="Menlo" w:hAnsi="Menlo" w:cs="Menlo"/>
          <w:color w:val="000000"/>
          <w:szCs w:val="22"/>
        </w:rPr>
        <w:t>libertypot</w:t>
      </w:r>
      <w:proofErr w:type="spellEnd"/>
      <w:r>
        <w:rPr>
          <w:rFonts w:ascii="Menlo" w:hAnsi="Menlo" w:cs="Menlo"/>
          <w:color w:val="000000"/>
          <w:szCs w:val="22"/>
        </w:rPr>
        <w:t>/</w:t>
      </w:r>
      <w:proofErr w:type="spellStart"/>
      <w:r>
        <w:rPr>
          <w:rFonts w:ascii="Menlo" w:hAnsi="Menlo" w:cs="Menlo"/>
          <w:color w:val="000000"/>
          <w:szCs w:val="22"/>
        </w:rPr>
        <w:t>emp</w:t>
      </w:r>
      <w:proofErr w:type="spellEnd"/>
    </w:p>
    <w:p w14:paraId="21206DB0" w14:textId="4BA5E4A8" w:rsidR="00FD348D" w:rsidRDefault="00FD348D" w:rsidP="00FD348D">
      <w:pPr>
        <w:pStyle w:val="ListParagraph"/>
        <w:numPr>
          <w:ilvl w:val="2"/>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rPr>
          <w:rFonts w:ascii="Menlo" w:hAnsi="Menlo" w:cs="Menlo"/>
          <w:color w:val="000000"/>
          <w:szCs w:val="22"/>
        </w:rPr>
      </w:pPr>
      <w:proofErr w:type="spellStart"/>
      <w:r>
        <w:rPr>
          <w:rFonts w:ascii="Menlo" w:hAnsi="Menlo" w:cs="Menlo"/>
          <w:color w:val="000000"/>
          <w:szCs w:val="22"/>
        </w:rPr>
        <w:t>docker</w:t>
      </w:r>
      <w:proofErr w:type="spellEnd"/>
      <w:r>
        <w:rPr>
          <w:rFonts w:ascii="Menlo" w:hAnsi="Menlo" w:cs="Menlo"/>
          <w:color w:val="000000"/>
          <w:szCs w:val="22"/>
        </w:rPr>
        <w:t xml:space="preserve"> build -t </w:t>
      </w:r>
      <w:proofErr w:type="spellStart"/>
      <w:proofErr w:type="gramStart"/>
      <w:r>
        <w:rPr>
          <w:rFonts w:ascii="Menlo" w:hAnsi="Menlo" w:cs="Menlo"/>
          <w:color w:val="000000"/>
          <w:szCs w:val="22"/>
        </w:rPr>
        <w:t>emp</w:t>
      </w:r>
      <w:proofErr w:type="spellEnd"/>
      <w:r>
        <w:rPr>
          <w:rFonts w:ascii="Menlo" w:hAnsi="Menlo" w:cs="Menlo"/>
          <w:color w:val="000000"/>
          <w:szCs w:val="22"/>
        </w:rPr>
        <w:t xml:space="preserve"> .</w:t>
      </w:r>
      <w:proofErr w:type="gramEnd"/>
    </w:p>
    <w:p w14:paraId="3641D2EE" w14:textId="54A88476" w:rsidR="003C4EFB" w:rsidRDefault="003C4EFB" w:rsidP="00FD348D">
      <w:pPr>
        <w:pStyle w:val="ListParagraph"/>
        <w:numPr>
          <w:ilvl w:val="2"/>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rPr>
          <w:rFonts w:ascii="Menlo" w:hAnsi="Menlo" w:cs="Menlo"/>
          <w:color w:val="000000"/>
          <w:szCs w:val="22"/>
        </w:rPr>
      </w:pPr>
      <w:proofErr w:type="spellStart"/>
      <w:r>
        <w:rPr>
          <w:rFonts w:ascii="Menlo" w:hAnsi="Menlo" w:cs="Menlo"/>
          <w:color w:val="000000"/>
          <w:szCs w:val="22"/>
        </w:rPr>
        <w:t>docker</w:t>
      </w:r>
      <w:proofErr w:type="spellEnd"/>
      <w:r>
        <w:rPr>
          <w:rFonts w:ascii="Menlo" w:hAnsi="Menlo" w:cs="Menlo"/>
          <w:color w:val="000000"/>
          <w:szCs w:val="22"/>
        </w:rPr>
        <w:t xml:space="preserve"> tag </w:t>
      </w:r>
      <w:proofErr w:type="spellStart"/>
      <w:r>
        <w:rPr>
          <w:rFonts w:ascii="Menlo" w:hAnsi="Menlo" w:cs="Menlo"/>
          <w:color w:val="000000"/>
          <w:szCs w:val="22"/>
        </w:rPr>
        <w:t>emp</w:t>
      </w:r>
      <w:proofErr w:type="spellEnd"/>
      <w:r>
        <w:rPr>
          <w:rFonts w:ascii="Menlo" w:hAnsi="Menlo" w:cs="Menlo"/>
          <w:color w:val="000000"/>
          <w:szCs w:val="22"/>
        </w:rPr>
        <w:t xml:space="preserve"> registry.ng.bluemix.net/</w:t>
      </w:r>
      <w:proofErr w:type="spellStart"/>
      <w:r>
        <w:rPr>
          <w:rFonts w:ascii="Menlo" w:hAnsi="Menlo" w:cs="Menlo"/>
          <w:color w:val="000000"/>
          <w:szCs w:val="22"/>
        </w:rPr>
        <w:t>libertypot</w:t>
      </w:r>
      <w:proofErr w:type="spellEnd"/>
      <w:r>
        <w:rPr>
          <w:rFonts w:ascii="Menlo" w:hAnsi="Menlo" w:cs="Menlo"/>
          <w:color w:val="000000"/>
          <w:szCs w:val="22"/>
        </w:rPr>
        <w:t>/</w:t>
      </w:r>
      <w:proofErr w:type="spellStart"/>
      <w:r>
        <w:rPr>
          <w:rFonts w:ascii="Menlo" w:hAnsi="Menlo" w:cs="Menlo"/>
          <w:color w:val="000000"/>
          <w:szCs w:val="22"/>
        </w:rPr>
        <w:t>emp</w:t>
      </w:r>
      <w:proofErr w:type="spellEnd"/>
    </w:p>
    <w:p w14:paraId="5FEE8AA4" w14:textId="31E458DA" w:rsidR="003C4EFB" w:rsidRDefault="003C4EFB" w:rsidP="00FD348D">
      <w:pPr>
        <w:pStyle w:val="ListParagraph"/>
        <w:numPr>
          <w:ilvl w:val="2"/>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rPr>
          <w:rFonts w:ascii="Menlo" w:hAnsi="Menlo" w:cs="Menlo"/>
          <w:color w:val="000000"/>
          <w:szCs w:val="22"/>
        </w:rPr>
      </w:pPr>
      <w:proofErr w:type="spellStart"/>
      <w:r>
        <w:rPr>
          <w:rFonts w:ascii="Menlo" w:hAnsi="Menlo" w:cs="Menlo"/>
          <w:color w:val="000000"/>
          <w:szCs w:val="22"/>
        </w:rPr>
        <w:t>docker</w:t>
      </w:r>
      <w:proofErr w:type="spellEnd"/>
      <w:r>
        <w:rPr>
          <w:rFonts w:ascii="Menlo" w:hAnsi="Menlo" w:cs="Menlo"/>
          <w:color w:val="000000"/>
          <w:szCs w:val="22"/>
        </w:rPr>
        <w:t xml:space="preserve"> push registry.ng.bluemix.net/</w:t>
      </w:r>
      <w:proofErr w:type="spellStart"/>
      <w:r>
        <w:rPr>
          <w:rFonts w:ascii="Menlo" w:hAnsi="Menlo" w:cs="Menlo"/>
          <w:color w:val="000000"/>
          <w:szCs w:val="22"/>
        </w:rPr>
        <w:t>libertypot</w:t>
      </w:r>
      <w:proofErr w:type="spellEnd"/>
      <w:r>
        <w:rPr>
          <w:rFonts w:ascii="Menlo" w:hAnsi="Menlo" w:cs="Menlo"/>
          <w:color w:val="000000"/>
          <w:szCs w:val="22"/>
        </w:rPr>
        <w:t>/</w:t>
      </w:r>
      <w:proofErr w:type="spellStart"/>
      <w:r>
        <w:rPr>
          <w:rFonts w:ascii="Menlo" w:hAnsi="Menlo" w:cs="Menlo"/>
          <w:color w:val="000000"/>
          <w:szCs w:val="22"/>
        </w:rPr>
        <w:t>emp</w:t>
      </w:r>
      <w:proofErr w:type="spellEnd"/>
    </w:p>
    <w:p w14:paraId="20316C41" w14:textId="46128F55" w:rsidR="003C4EFB" w:rsidRDefault="003C4EFB" w:rsidP="00FD348D">
      <w:pPr>
        <w:pStyle w:val="ListParagraph"/>
        <w:numPr>
          <w:ilvl w:val="2"/>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rPr>
          <w:rFonts w:ascii="Menlo" w:hAnsi="Menlo" w:cs="Menlo"/>
          <w:color w:val="000000"/>
          <w:szCs w:val="22"/>
        </w:rPr>
      </w:pPr>
      <w:proofErr w:type="spellStart"/>
      <w:r>
        <w:rPr>
          <w:rFonts w:ascii="Menlo" w:hAnsi="Menlo" w:cs="Menlo"/>
          <w:color w:val="000000"/>
          <w:szCs w:val="22"/>
        </w:rPr>
        <w:t>bx</w:t>
      </w:r>
      <w:proofErr w:type="spellEnd"/>
      <w:r>
        <w:rPr>
          <w:rFonts w:ascii="Menlo" w:hAnsi="Menlo" w:cs="Menlo"/>
          <w:color w:val="000000"/>
          <w:szCs w:val="22"/>
        </w:rPr>
        <w:t xml:space="preserve"> </w:t>
      </w:r>
      <w:proofErr w:type="spellStart"/>
      <w:r>
        <w:rPr>
          <w:rFonts w:ascii="Menlo" w:hAnsi="Menlo" w:cs="Menlo"/>
          <w:color w:val="000000"/>
          <w:szCs w:val="22"/>
        </w:rPr>
        <w:t>cr</w:t>
      </w:r>
      <w:proofErr w:type="spellEnd"/>
      <w:r>
        <w:rPr>
          <w:rFonts w:ascii="Menlo" w:hAnsi="Menlo" w:cs="Menlo"/>
          <w:color w:val="000000"/>
          <w:szCs w:val="22"/>
        </w:rPr>
        <w:t xml:space="preserve"> images</w:t>
      </w:r>
    </w:p>
    <w:p w14:paraId="51119050" w14:textId="1C40D59E" w:rsidR="003C4EFB" w:rsidRDefault="003C4EFB" w:rsidP="00FD348D">
      <w:pPr>
        <w:pStyle w:val="ListParagraph"/>
        <w:numPr>
          <w:ilvl w:val="2"/>
          <w:numId w:val="28"/>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rPr>
          <w:rFonts w:ascii="Menlo" w:hAnsi="Menlo" w:cs="Menlo"/>
          <w:color w:val="000000"/>
          <w:szCs w:val="22"/>
        </w:rPr>
      </w:pPr>
      <w:proofErr w:type="spellStart"/>
      <w:r>
        <w:rPr>
          <w:rFonts w:ascii="Menlo" w:hAnsi="Menlo" w:cs="Menlo"/>
          <w:color w:val="000000"/>
          <w:szCs w:val="22"/>
        </w:rPr>
        <w:t>bx</w:t>
      </w:r>
      <w:proofErr w:type="spellEnd"/>
      <w:r>
        <w:rPr>
          <w:rFonts w:ascii="Menlo" w:hAnsi="Menlo" w:cs="Menlo"/>
          <w:color w:val="000000"/>
          <w:szCs w:val="22"/>
        </w:rPr>
        <w:t xml:space="preserve"> </w:t>
      </w:r>
      <w:proofErr w:type="spellStart"/>
      <w:r>
        <w:rPr>
          <w:rFonts w:ascii="Menlo" w:hAnsi="Menlo" w:cs="Menlo"/>
          <w:color w:val="000000"/>
          <w:szCs w:val="22"/>
        </w:rPr>
        <w:t>cr</w:t>
      </w:r>
      <w:proofErr w:type="spellEnd"/>
      <w:r>
        <w:rPr>
          <w:rFonts w:ascii="Menlo" w:hAnsi="Menlo" w:cs="Menlo"/>
          <w:color w:val="000000"/>
          <w:szCs w:val="22"/>
        </w:rPr>
        <w:t xml:space="preserve"> </w:t>
      </w:r>
      <w:proofErr w:type="spellStart"/>
      <w:r>
        <w:rPr>
          <w:rFonts w:ascii="Menlo" w:hAnsi="Menlo" w:cs="Menlo"/>
          <w:color w:val="000000"/>
          <w:szCs w:val="22"/>
        </w:rPr>
        <w:t>va</w:t>
      </w:r>
      <w:proofErr w:type="spellEnd"/>
      <w:r>
        <w:rPr>
          <w:rFonts w:ascii="Menlo" w:hAnsi="Menlo" w:cs="Menlo"/>
          <w:color w:val="000000"/>
          <w:szCs w:val="22"/>
        </w:rPr>
        <w:t xml:space="preserve"> registry.ng.bluemix.net/</w:t>
      </w:r>
      <w:proofErr w:type="spellStart"/>
      <w:r>
        <w:rPr>
          <w:rFonts w:ascii="Menlo" w:hAnsi="Menlo" w:cs="Menlo"/>
          <w:color w:val="000000"/>
          <w:szCs w:val="22"/>
        </w:rPr>
        <w:t>libertypot</w:t>
      </w:r>
      <w:proofErr w:type="spellEnd"/>
      <w:r>
        <w:rPr>
          <w:rFonts w:ascii="Menlo" w:hAnsi="Menlo" w:cs="Menlo"/>
          <w:color w:val="000000"/>
          <w:szCs w:val="22"/>
        </w:rPr>
        <w:t>/</w:t>
      </w:r>
      <w:proofErr w:type="spellStart"/>
      <w:proofErr w:type="gramStart"/>
      <w:r>
        <w:rPr>
          <w:rFonts w:ascii="Menlo" w:hAnsi="Menlo" w:cs="Menlo"/>
          <w:color w:val="000000"/>
          <w:szCs w:val="22"/>
        </w:rPr>
        <w:t>emp:latest</w:t>
      </w:r>
      <w:proofErr w:type="spellEnd"/>
      <w:proofErr w:type="gramEnd"/>
    </w:p>
    <w:p w14:paraId="4356145F" w14:textId="4F94EB9E" w:rsidR="003C4EFB" w:rsidRDefault="003C4EFB" w:rsidP="003C4EF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800"/>
        <w:rPr>
          <w:rFonts w:ascii="Menlo" w:hAnsi="Menlo" w:cs="Menlo"/>
          <w:color w:val="000000"/>
          <w:szCs w:val="22"/>
        </w:rPr>
      </w:pPr>
    </w:p>
    <w:p w14:paraId="1F1FF30D" w14:textId="7EB82FDB" w:rsidR="003C4EFB" w:rsidRPr="003C4EFB" w:rsidRDefault="003C4EFB" w:rsidP="003C4E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rPr>
          <w:rFonts w:ascii="Menlo" w:hAnsi="Menlo" w:cs="Menlo"/>
          <w:color w:val="000000"/>
          <w:szCs w:val="22"/>
        </w:rPr>
      </w:pPr>
      <w:r>
        <w:rPr>
          <w:rFonts w:ascii="Menlo" w:hAnsi="Menlo" w:cs="Menlo"/>
          <w:color w:val="000000"/>
          <w:szCs w:val="22"/>
        </w:rPr>
        <w:t xml:space="preserve">          </w:t>
      </w:r>
      <w:r w:rsidRPr="003C4EFB">
        <w:rPr>
          <w:rFonts w:ascii="Menlo" w:hAnsi="Menlo" w:cs="Menlo"/>
          <w:color w:val="000000"/>
          <w:szCs w:val="22"/>
        </w:rPr>
        <w:t>The IBM teams go to great lengths to verify that their images are properly secured.</w:t>
      </w:r>
    </w:p>
    <w:p w14:paraId="5525C47D" w14:textId="77777777" w:rsidR="003C4EFB" w:rsidRPr="003C4EFB" w:rsidRDefault="003C4EFB" w:rsidP="003C4E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680"/>
        <w:rPr>
          <w:rFonts w:ascii="Menlo" w:hAnsi="Menlo" w:cs="Menlo"/>
          <w:color w:val="000000"/>
          <w:szCs w:val="22"/>
        </w:rPr>
      </w:pPr>
      <w:proofErr w:type="spellStart"/>
      <w:r w:rsidRPr="003C4EFB">
        <w:rPr>
          <w:rFonts w:ascii="Menlo" w:hAnsi="Menlo" w:cs="Menlo"/>
          <w:color w:val="000000"/>
          <w:szCs w:val="22"/>
        </w:rPr>
        <w:t>bx</w:t>
      </w:r>
      <w:proofErr w:type="spellEnd"/>
      <w:r w:rsidRPr="003C4EFB">
        <w:rPr>
          <w:rFonts w:ascii="Menlo" w:hAnsi="Menlo" w:cs="Menlo"/>
          <w:color w:val="000000"/>
          <w:szCs w:val="22"/>
        </w:rPr>
        <w:t xml:space="preserve"> </w:t>
      </w:r>
      <w:proofErr w:type="spellStart"/>
      <w:r w:rsidRPr="003C4EFB">
        <w:rPr>
          <w:rFonts w:ascii="Menlo" w:hAnsi="Menlo" w:cs="Menlo"/>
          <w:color w:val="000000"/>
          <w:szCs w:val="22"/>
        </w:rPr>
        <w:t>cr</w:t>
      </w:r>
      <w:proofErr w:type="spellEnd"/>
      <w:r w:rsidRPr="003C4EFB">
        <w:rPr>
          <w:rFonts w:ascii="Menlo" w:hAnsi="Menlo" w:cs="Menlo"/>
          <w:color w:val="000000"/>
          <w:szCs w:val="22"/>
        </w:rPr>
        <w:t xml:space="preserve"> images</w:t>
      </w:r>
    </w:p>
    <w:p w14:paraId="24EFC415" w14:textId="77777777" w:rsidR="003C4EFB" w:rsidRPr="003C4EFB" w:rsidRDefault="003C4EFB" w:rsidP="003C4E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680"/>
        <w:rPr>
          <w:rFonts w:ascii="Menlo" w:hAnsi="Menlo" w:cs="Menlo"/>
          <w:color w:val="000000"/>
          <w:szCs w:val="22"/>
        </w:rPr>
      </w:pPr>
      <w:r w:rsidRPr="003C4EFB">
        <w:rPr>
          <w:rFonts w:ascii="Menlo" w:hAnsi="Menlo" w:cs="Menlo"/>
          <w:color w:val="000000"/>
          <w:szCs w:val="22"/>
        </w:rPr>
        <w:lastRenderedPageBreak/>
        <w:t>Listing images...</w:t>
      </w:r>
    </w:p>
    <w:p w14:paraId="1D4216D9" w14:textId="77777777" w:rsidR="003C4EFB" w:rsidRPr="003C4EFB" w:rsidRDefault="003C4EFB" w:rsidP="003C4E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680"/>
        <w:rPr>
          <w:rFonts w:ascii="Menlo" w:hAnsi="Menlo" w:cs="Menlo"/>
          <w:color w:val="000000"/>
          <w:szCs w:val="22"/>
        </w:rPr>
      </w:pPr>
    </w:p>
    <w:p w14:paraId="0B7345AC" w14:textId="77777777" w:rsidR="003C4EFB" w:rsidRPr="003C4EFB" w:rsidRDefault="003C4EFB" w:rsidP="003C4E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680"/>
        <w:rPr>
          <w:rFonts w:ascii="Menlo" w:hAnsi="Menlo" w:cs="Menlo"/>
          <w:color w:val="000000"/>
          <w:szCs w:val="22"/>
        </w:rPr>
      </w:pPr>
      <w:r w:rsidRPr="003C4EFB">
        <w:rPr>
          <w:rFonts w:ascii="Menlo" w:hAnsi="Menlo" w:cs="Menlo"/>
          <w:b/>
          <w:bCs/>
          <w:color w:val="000000"/>
          <w:szCs w:val="22"/>
        </w:rPr>
        <w:t>REPOSITORY</w:t>
      </w:r>
      <w:r w:rsidRPr="003C4EFB">
        <w:rPr>
          <w:rFonts w:ascii="Menlo" w:hAnsi="Menlo" w:cs="Menlo"/>
          <w:color w:val="000000"/>
          <w:szCs w:val="22"/>
        </w:rPr>
        <w:t xml:space="preserve">                               </w:t>
      </w:r>
      <w:r w:rsidRPr="003C4EFB">
        <w:rPr>
          <w:rFonts w:ascii="Menlo" w:hAnsi="Menlo" w:cs="Menlo"/>
          <w:b/>
          <w:bCs/>
          <w:color w:val="000000"/>
          <w:szCs w:val="22"/>
        </w:rPr>
        <w:t>NAMESPACE</w:t>
      </w:r>
      <w:r w:rsidRPr="003C4EFB">
        <w:rPr>
          <w:rFonts w:ascii="Menlo" w:hAnsi="Menlo" w:cs="Menlo"/>
          <w:color w:val="000000"/>
          <w:szCs w:val="22"/>
        </w:rPr>
        <w:t xml:space="preserve">    </w:t>
      </w:r>
      <w:r w:rsidRPr="003C4EFB">
        <w:rPr>
          <w:rFonts w:ascii="Menlo" w:hAnsi="Menlo" w:cs="Menlo"/>
          <w:b/>
          <w:bCs/>
          <w:color w:val="000000"/>
          <w:szCs w:val="22"/>
        </w:rPr>
        <w:t>TAG</w:t>
      </w:r>
      <w:r w:rsidRPr="003C4EFB">
        <w:rPr>
          <w:rFonts w:ascii="Menlo" w:hAnsi="Menlo" w:cs="Menlo"/>
          <w:color w:val="000000"/>
          <w:szCs w:val="22"/>
        </w:rPr>
        <w:t xml:space="preserve">      </w:t>
      </w:r>
      <w:r w:rsidRPr="003C4EFB">
        <w:rPr>
          <w:rFonts w:ascii="Menlo" w:hAnsi="Menlo" w:cs="Menlo"/>
          <w:b/>
          <w:bCs/>
          <w:color w:val="000000"/>
          <w:szCs w:val="22"/>
        </w:rPr>
        <w:t>DIGEST</w:t>
      </w:r>
      <w:r w:rsidRPr="003C4EFB">
        <w:rPr>
          <w:rFonts w:ascii="Menlo" w:hAnsi="Menlo" w:cs="Menlo"/>
          <w:color w:val="000000"/>
          <w:szCs w:val="22"/>
        </w:rPr>
        <w:t xml:space="preserve">         </w:t>
      </w:r>
      <w:r w:rsidRPr="003C4EFB">
        <w:rPr>
          <w:rFonts w:ascii="Menlo" w:hAnsi="Menlo" w:cs="Menlo"/>
          <w:b/>
          <w:bCs/>
          <w:color w:val="000000"/>
          <w:szCs w:val="22"/>
        </w:rPr>
        <w:t>CREATED</w:t>
      </w:r>
      <w:r w:rsidRPr="003C4EFB">
        <w:rPr>
          <w:rFonts w:ascii="Menlo" w:hAnsi="Menlo" w:cs="Menlo"/>
          <w:color w:val="000000"/>
          <w:szCs w:val="22"/>
        </w:rPr>
        <w:t xml:space="preserve">         </w:t>
      </w:r>
      <w:r w:rsidRPr="003C4EFB">
        <w:rPr>
          <w:rFonts w:ascii="Menlo" w:hAnsi="Menlo" w:cs="Menlo"/>
          <w:b/>
          <w:bCs/>
          <w:color w:val="000000"/>
          <w:szCs w:val="22"/>
        </w:rPr>
        <w:t>SIZE</w:t>
      </w:r>
      <w:r w:rsidRPr="003C4EFB">
        <w:rPr>
          <w:rFonts w:ascii="Menlo" w:hAnsi="Menlo" w:cs="Menlo"/>
          <w:color w:val="000000"/>
          <w:szCs w:val="22"/>
        </w:rPr>
        <w:t xml:space="preserve">     </w:t>
      </w:r>
      <w:r w:rsidRPr="003C4EFB">
        <w:rPr>
          <w:rFonts w:ascii="Menlo" w:hAnsi="Menlo" w:cs="Menlo"/>
          <w:b/>
          <w:bCs/>
          <w:color w:val="000000"/>
          <w:szCs w:val="22"/>
        </w:rPr>
        <w:t>VULNERABILITY STATUS</w:t>
      </w:r>
      <w:r w:rsidRPr="003C4EFB">
        <w:rPr>
          <w:rFonts w:ascii="Menlo" w:hAnsi="Menlo" w:cs="Menlo"/>
          <w:color w:val="000000"/>
          <w:szCs w:val="22"/>
        </w:rPr>
        <w:t xml:space="preserve">   </w:t>
      </w:r>
    </w:p>
    <w:p w14:paraId="60448BDC" w14:textId="77777777" w:rsidR="003C4EFB" w:rsidRPr="003C4EFB" w:rsidRDefault="003C4EFB" w:rsidP="003C4E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680"/>
        <w:rPr>
          <w:rFonts w:ascii="Menlo" w:hAnsi="Menlo" w:cs="Menlo"/>
          <w:color w:val="000000"/>
          <w:szCs w:val="22"/>
        </w:rPr>
      </w:pPr>
      <w:r w:rsidRPr="003C4EFB">
        <w:rPr>
          <w:rFonts w:ascii="Menlo" w:hAnsi="Menlo" w:cs="Menlo"/>
          <w:b/>
          <w:bCs/>
          <w:color w:val="2EAEBB"/>
          <w:szCs w:val="22"/>
        </w:rPr>
        <w:t>registry.ng.bluemix.net/</w:t>
      </w:r>
      <w:proofErr w:type="spellStart"/>
      <w:r w:rsidRPr="003C4EFB">
        <w:rPr>
          <w:rFonts w:ascii="Menlo" w:hAnsi="Menlo" w:cs="Menlo"/>
          <w:b/>
          <w:bCs/>
          <w:color w:val="2EAEBB"/>
          <w:szCs w:val="22"/>
        </w:rPr>
        <w:t>libertypot</w:t>
      </w:r>
      <w:proofErr w:type="spellEnd"/>
      <w:r w:rsidRPr="003C4EFB">
        <w:rPr>
          <w:rFonts w:ascii="Menlo" w:hAnsi="Menlo" w:cs="Menlo"/>
          <w:b/>
          <w:bCs/>
          <w:color w:val="2EAEBB"/>
          <w:szCs w:val="22"/>
        </w:rPr>
        <w:t>/</w:t>
      </w:r>
      <w:proofErr w:type="spellStart"/>
      <w:r w:rsidRPr="003C4EFB">
        <w:rPr>
          <w:rFonts w:ascii="Menlo" w:hAnsi="Menlo" w:cs="Menlo"/>
          <w:b/>
          <w:bCs/>
          <w:color w:val="2EAEBB"/>
          <w:szCs w:val="22"/>
        </w:rPr>
        <w:t>emp</w:t>
      </w:r>
      <w:proofErr w:type="spellEnd"/>
      <w:r w:rsidRPr="003C4EFB">
        <w:rPr>
          <w:rFonts w:ascii="Menlo" w:hAnsi="Menlo" w:cs="Menlo"/>
          <w:color w:val="000000"/>
          <w:szCs w:val="22"/>
        </w:rPr>
        <w:t xml:space="preserve">   </w:t>
      </w:r>
      <w:proofErr w:type="spellStart"/>
      <w:r w:rsidRPr="003C4EFB">
        <w:rPr>
          <w:rFonts w:ascii="Menlo" w:hAnsi="Menlo" w:cs="Menlo"/>
          <w:color w:val="000000"/>
          <w:szCs w:val="22"/>
        </w:rPr>
        <w:t>libertypot</w:t>
      </w:r>
      <w:proofErr w:type="spellEnd"/>
      <w:r w:rsidRPr="003C4EFB">
        <w:rPr>
          <w:rFonts w:ascii="Menlo" w:hAnsi="Menlo" w:cs="Menlo"/>
          <w:color w:val="000000"/>
          <w:szCs w:val="22"/>
        </w:rPr>
        <w:t xml:space="preserve">   latest   daefc43c8f12   7 minutes ago   288 MB   </w:t>
      </w:r>
      <w:r w:rsidRPr="003C4EFB">
        <w:rPr>
          <w:rFonts w:ascii="Menlo" w:hAnsi="Menlo" w:cs="Menlo"/>
          <w:b/>
          <w:bCs/>
          <w:color w:val="2FB41D"/>
          <w:szCs w:val="22"/>
        </w:rPr>
        <w:t>OK</w:t>
      </w:r>
      <w:r w:rsidRPr="003C4EFB">
        <w:rPr>
          <w:rFonts w:ascii="Menlo" w:hAnsi="Menlo" w:cs="Menlo"/>
          <w:color w:val="000000"/>
          <w:szCs w:val="22"/>
        </w:rPr>
        <w:t xml:space="preserve">   </w:t>
      </w:r>
    </w:p>
    <w:p w14:paraId="40B64F7D" w14:textId="77777777" w:rsidR="003C4EFB" w:rsidRPr="003C4EFB" w:rsidRDefault="003C4EFB" w:rsidP="003C4E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680"/>
        <w:rPr>
          <w:rFonts w:ascii="Menlo" w:hAnsi="Menlo" w:cs="Menlo"/>
          <w:color w:val="000000"/>
          <w:szCs w:val="22"/>
        </w:rPr>
      </w:pPr>
    </w:p>
    <w:p w14:paraId="2D143CB6" w14:textId="77777777" w:rsidR="003C4EFB" w:rsidRPr="003C4EFB" w:rsidRDefault="003C4EFB" w:rsidP="003C4E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680"/>
        <w:rPr>
          <w:rFonts w:ascii="Menlo" w:hAnsi="Menlo" w:cs="Menlo"/>
          <w:color w:val="000000"/>
          <w:szCs w:val="22"/>
        </w:rPr>
      </w:pPr>
      <w:r w:rsidRPr="003C4EFB">
        <w:rPr>
          <w:rFonts w:ascii="Menlo" w:hAnsi="Menlo" w:cs="Menlo"/>
          <w:b/>
          <w:bCs/>
          <w:color w:val="2FB41D"/>
          <w:szCs w:val="22"/>
        </w:rPr>
        <w:t>OK</w:t>
      </w:r>
    </w:p>
    <w:p w14:paraId="7858CE63" w14:textId="77777777" w:rsidR="003C4EFB" w:rsidRPr="008F2033" w:rsidRDefault="003C4EFB" w:rsidP="003C4EF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800"/>
        <w:rPr>
          <w:rFonts w:ascii="Menlo" w:hAnsi="Menlo" w:cs="Menlo"/>
          <w:color w:val="000000"/>
          <w:szCs w:val="22"/>
        </w:rPr>
      </w:pPr>
    </w:p>
    <w:p w14:paraId="792777D4" w14:textId="1BA5281B" w:rsidR="003C02E4" w:rsidRDefault="003C02E4" w:rsidP="00FF3D4E">
      <w:pPr>
        <w:pStyle w:val="ListParagraph"/>
        <w:ind w:left="1080"/>
      </w:pPr>
    </w:p>
    <w:p w14:paraId="7A2CF606" w14:textId="77777777" w:rsidR="003C02E4" w:rsidRDefault="003C02E4" w:rsidP="003C02E4">
      <w:pPr>
        <w:pStyle w:val="ListParagraph"/>
        <w:ind w:left="1080"/>
      </w:pPr>
    </w:p>
    <w:p w14:paraId="1D73F9B2" w14:textId="2A217EAA" w:rsidR="00E91F1C" w:rsidRDefault="00FF3D4E" w:rsidP="00CB7FED">
      <w:pPr>
        <w:pStyle w:val="ListParagraph"/>
        <w:numPr>
          <w:ilvl w:val="0"/>
          <w:numId w:val="28"/>
        </w:numPr>
      </w:pPr>
      <w:r>
        <w:t xml:space="preserve">By this time the </w:t>
      </w:r>
      <w:r w:rsidR="004A72A7">
        <w:t xml:space="preserve">creation of the </w:t>
      </w:r>
      <w:r w:rsidR="00003518">
        <w:t xml:space="preserve">Kubernetes </w:t>
      </w:r>
      <w:r>
        <w:t xml:space="preserve">cluster </w:t>
      </w:r>
      <w:r w:rsidR="004A72A7">
        <w:t xml:space="preserve">that you initiated at </w:t>
      </w:r>
      <w:r w:rsidR="00DF50EE">
        <w:t xml:space="preserve">Section 2 must be complete. </w:t>
      </w:r>
    </w:p>
    <w:p w14:paraId="000766E7" w14:textId="77777777" w:rsidR="002D4241" w:rsidRDefault="002D4241" w:rsidP="002D4241">
      <w:pPr>
        <w:pStyle w:val="ListParagraph"/>
        <w:ind w:left="360"/>
      </w:pPr>
    </w:p>
    <w:p w14:paraId="0A0BB617" w14:textId="053ED1B2" w:rsidR="00233618" w:rsidRDefault="00D67B33" w:rsidP="00E91F1C">
      <w:pPr>
        <w:pStyle w:val="ListParagraph"/>
        <w:numPr>
          <w:ilvl w:val="1"/>
          <w:numId w:val="28"/>
        </w:numPr>
      </w:pPr>
      <w:r>
        <w:t>To look at the containers, you may click</w:t>
      </w:r>
      <w:r w:rsidR="00E53578">
        <w:t xml:space="preserve"> on</w:t>
      </w:r>
      <w:r w:rsidR="00233618">
        <w:t xml:space="preserve"> the </w:t>
      </w:r>
      <w:r w:rsidR="00233618" w:rsidRPr="00233618">
        <w:rPr>
          <w:noProof/>
        </w:rPr>
        <w:drawing>
          <wp:inline distT="0" distB="0" distL="0" distR="0" wp14:anchorId="5FD88FA1" wp14:editId="7F118F2B">
            <wp:extent cx="307647" cy="26031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7647" cy="260316"/>
                    </a:xfrm>
                    <a:prstGeom prst="rect">
                      <a:avLst/>
                    </a:prstGeom>
                  </pic:spPr>
                </pic:pic>
              </a:graphicData>
            </a:graphic>
          </wp:inline>
        </w:drawing>
      </w:r>
      <w:r w:rsidR="00233618">
        <w:t xml:space="preserve"> symbol at top left corner</w:t>
      </w:r>
    </w:p>
    <w:p w14:paraId="2B6191D9" w14:textId="1FA2DD00" w:rsidR="00225458" w:rsidRDefault="00233618" w:rsidP="00AD21C5">
      <w:pPr>
        <w:ind w:left="720" w:firstLine="360"/>
      </w:pPr>
      <w:r w:rsidRPr="00233618">
        <w:rPr>
          <w:noProof/>
        </w:rPr>
        <w:drawing>
          <wp:inline distT="0" distB="0" distL="0" distR="0" wp14:anchorId="46050D1C" wp14:editId="58D7DE71">
            <wp:extent cx="2611000" cy="673090"/>
            <wp:effectExtent l="0" t="0" r="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11000" cy="673090"/>
                    </a:xfrm>
                    <a:prstGeom prst="rect">
                      <a:avLst/>
                    </a:prstGeom>
                  </pic:spPr>
                </pic:pic>
              </a:graphicData>
            </a:graphic>
          </wp:inline>
        </w:drawing>
      </w:r>
      <w:r>
        <w:t xml:space="preserve"> </w:t>
      </w:r>
      <w:r w:rsidR="00E53578">
        <w:t xml:space="preserve"> </w:t>
      </w:r>
      <w:r w:rsidR="004A72A7">
        <w:t xml:space="preserve"> </w:t>
      </w:r>
    </w:p>
    <w:p w14:paraId="7F3A4EE7" w14:textId="0E8301AB" w:rsidR="00233618" w:rsidRDefault="00AD21C5" w:rsidP="00AD21C5">
      <w:pPr>
        <w:pStyle w:val="ListParagraph"/>
        <w:numPr>
          <w:ilvl w:val="1"/>
          <w:numId w:val="28"/>
        </w:numPr>
      </w:pPr>
      <w:r>
        <w:t>Click</w:t>
      </w:r>
      <w:r w:rsidR="00233618">
        <w:t xml:space="preserve"> on the </w:t>
      </w:r>
      <w:r w:rsidR="00D67B33" w:rsidRPr="00972D19">
        <w:rPr>
          <w:b/>
        </w:rPr>
        <w:t>Containers</w:t>
      </w:r>
      <w:r w:rsidR="00233618">
        <w:t xml:space="preserve"> link.</w:t>
      </w:r>
    </w:p>
    <w:p w14:paraId="7FB5232D" w14:textId="314270A2" w:rsidR="00D67B33" w:rsidRDefault="00D67B33" w:rsidP="00233618">
      <w:pPr>
        <w:pStyle w:val="ListParagraph"/>
        <w:ind w:left="360"/>
      </w:pPr>
      <w:r w:rsidRPr="00D67B33">
        <w:rPr>
          <w:noProof/>
        </w:rPr>
        <w:drawing>
          <wp:inline distT="0" distB="0" distL="0" distR="0" wp14:anchorId="5CE7BABC" wp14:editId="6C6DE074">
            <wp:extent cx="2596813" cy="2779990"/>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96813" cy="2779990"/>
                    </a:xfrm>
                    <a:prstGeom prst="rect">
                      <a:avLst/>
                    </a:prstGeom>
                  </pic:spPr>
                </pic:pic>
              </a:graphicData>
            </a:graphic>
          </wp:inline>
        </w:drawing>
      </w:r>
    </w:p>
    <w:p w14:paraId="49305C16" w14:textId="77777777" w:rsidR="00233618" w:rsidRDefault="00233618" w:rsidP="00233618">
      <w:pPr>
        <w:pStyle w:val="ListParagraph"/>
        <w:ind w:left="360"/>
      </w:pPr>
    </w:p>
    <w:p w14:paraId="7AF1E74E" w14:textId="4BF5AE35" w:rsidR="00233618" w:rsidRDefault="00972D19" w:rsidP="00E91F1C">
      <w:pPr>
        <w:pStyle w:val="ListParagraph"/>
        <w:numPr>
          <w:ilvl w:val="1"/>
          <w:numId w:val="28"/>
        </w:numPr>
      </w:pPr>
      <w:r>
        <w:t xml:space="preserve">The resulting panel should show the </w:t>
      </w:r>
      <w:r w:rsidR="00324C19">
        <w:t xml:space="preserve">created </w:t>
      </w:r>
      <w:r>
        <w:t xml:space="preserve">container to be in the </w:t>
      </w:r>
      <w:r w:rsidRPr="00324C19">
        <w:rPr>
          <w:b/>
        </w:rPr>
        <w:t>Ready</w:t>
      </w:r>
      <w:r>
        <w:t xml:space="preserve"> state.</w:t>
      </w:r>
    </w:p>
    <w:p w14:paraId="2B28F5B5" w14:textId="77777777" w:rsidR="00324C19" w:rsidRDefault="00324C19" w:rsidP="00324C19">
      <w:pPr>
        <w:pStyle w:val="ListParagraph"/>
        <w:ind w:left="360"/>
      </w:pPr>
    </w:p>
    <w:p w14:paraId="5D66DB0C" w14:textId="0550B523" w:rsidR="00324C19" w:rsidRDefault="00324C19" w:rsidP="00324C19">
      <w:pPr>
        <w:pStyle w:val="ListParagraph"/>
        <w:ind w:left="360"/>
      </w:pPr>
      <w:r w:rsidRPr="00324C19">
        <w:rPr>
          <w:noProof/>
        </w:rPr>
        <w:lastRenderedPageBreak/>
        <w:drawing>
          <wp:inline distT="0" distB="0" distL="0" distR="0" wp14:anchorId="0441ACE7" wp14:editId="72E9A5B4">
            <wp:extent cx="5943600" cy="9671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967105"/>
                    </a:xfrm>
                    <a:prstGeom prst="rect">
                      <a:avLst/>
                    </a:prstGeom>
                  </pic:spPr>
                </pic:pic>
              </a:graphicData>
            </a:graphic>
          </wp:inline>
        </w:drawing>
      </w:r>
    </w:p>
    <w:p w14:paraId="0886E13B" w14:textId="77777777" w:rsidR="00324C19" w:rsidRDefault="00324C19" w:rsidP="00324C19">
      <w:pPr>
        <w:pStyle w:val="ListParagraph"/>
        <w:ind w:left="360"/>
      </w:pPr>
    </w:p>
    <w:p w14:paraId="365F2DD8" w14:textId="0F16CC76" w:rsidR="00972D19" w:rsidRDefault="00324C19" w:rsidP="00E91F1C">
      <w:pPr>
        <w:pStyle w:val="ListParagraph"/>
        <w:numPr>
          <w:ilvl w:val="1"/>
          <w:numId w:val="28"/>
        </w:numPr>
      </w:pPr>
      <w:r>
        <w:t xml:space="preserve">An optional click on the created container will </w:t>
      </w:r>
      <w:r w:rsidR="00416943">
        <w:t>display the details of the cluster in a nice graphical form.</w:t>
      </w:r>
    </w:p>
    <w:p w14:paraId="11C8D299" w14:textId="77777777" w:rsidR="00003518" w:rsidRDefault="00003518" w:rsidP="00003518">
      <w:pPr>
        <w:pStyle w:val="ListParagraph"/>
        <w:ind w:left="1080"/>
      </w:pPr>
    </w:p>
    <w:p w14:paraId="78AE950B" w14:textId="3A54F6B1" w:rsidR="00416943" w:rsidRDefault="00416943" w:rsidP="00416943">
      <w:pPr>
        <w:pStyle w:val="ListParagraph"/>
        <w:ind w:left="360"/>
      </w:pPr>
      <w:r w:rsidRPr="00416943">
        <w:rPr>
          <w:noProof/>
        </w:rPr>
        <w:drawing>
          <wp:inline distT="0" distB="0" distL="0" distR="0" wp14:anchorId="6888C388" wp14:editId="0506033B">
            <wp:extent cx="5943600" cy="1707626"/>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707626"/>
                    </a:xfrm>
                    <a:prstGeom prst="rect">
                      <a:avLst/>
                    </a:prstGeom>
                  </pic:spPr>
                </pic:pic>
              </a:graphicData>
            </a:graphic>
          </wp:inline>
        </w:drawing>
      </w:r>
    </w:p>
    <w:p w14:paraId="5C98C074" w14:textId="77777777" w:rsidR="00416943" w:rsidRDefault="00416943" w:rsidP="00416943">
      <w:pPr>
        <w:pStyle w:val="ListParagraph"/>
        <w:ind w:left="360"/>
      </w:pPr>
    </w:p>
    <w:p w14:paraId="495E3F9E" w14:textId="6C7D245A" w:rsidR="008B0EAE" w:rsidRDefault="009B26C9" w:rsidP="00CB7FED">
      <w:pPr>
        <w:pStyle w:val="ListParagraph"/>
        <w:numPr>
          <w:ilvl w:val="0"/>
          <w:numId w:val="28"/>
        </w:numPr>
      </w:pPr>
      <w:r>
        <w:t>To work with the</w:t>
      </w:r>
      <w:r w:rsidR="00264E51">
        <w:t xml:space="preserve"> Kubernetes commands on a</w:t>
      </w:r>
      <w:r>
        <w:t xml:space="preserve"> Kubernetes cluster</w:t>
      </w:r>
      <w:r w:rsidR="00264E51">
        <w:t xml:space="preserve">, you need </w:t>
      </w:r>
      <w:r w:rsidR="005C7B39">
        <w:t xml:space="preserve">the </w:t>
      </w:r>
      <w:proofErr w:type="spellStart"/>
      <w:r w:rsidR="00264E51" w:rsidRPr="004D0774">
        <w:rPr>
          <w:rFonts w:ascii="Courier New" w:hAnsi="Courier New" w:cs="Courier New"/>
        </w:rPr>
        <w:t>kubectl</w:t>
      </w:r>
      <w:proofErr w:type="spellEnd"/>
      <w:r w:rsidR="00592BCF">
        <w:t xml:space="preserve"> CLI</w:t>
      </w:r>
      <w:r w:rsidR="00264E51">
        <w:t>.</w:t>
      </w:r>
      <w:r w:rsidR="00AD21C5">
        <w:rPr>
          <w:rFonts w:ascii="Courier New" w:hAnsi="Courier New" w:cs="Courier New"/>
        </w:rPr>
        <w:t xml:space="preserve">  </w:t>
      </w:r>
      <w:r w:rsidR="00AD21C5" w:rsidRPr="00AD21C5">
        <w:t>This should have been installed during section 2</w:t>
      </w:r>
      <w:r w:rsidR="00F938EB">
        <w:t xml:space="preserve">. </w:t>
      </w:r>
    </w:p>
    <w:p w14:paraId="65357758" w14:textId="77777777" w:rsidR="00742B41" w:rsidRDefault="00742B41" w:rsidP="00742B41">
      <w:pPr>
        <w:pStyle w:val="ListParagraph"/>
        <w:ind w:left="360"/>
      </w:pPr>
    </w:p>
    <w:p w14:paraId="7D204B7D" w14:textId="097CE95A" w:rsidR="0080516E" w:rsidRDefault="00AD21C5" w:rsidP="008B0EAE">
      <w:pPr>
        <w:pStyle w:val="ListParagraph"/>
        <w:numPr>
          <w:ilvl w:val="1"/>
          <w:numId w:val="28"/>
        </w:numPr>
      </w:pPr>
      <w:r>
        <w:t>From a command line</w:t>
      </w:r>
      <w:r w:rsidR="00742B41">
        <w:t xml:space="preserve">, </w:t>
      </w:r>
      <w:proofErr w:type="gramStart"/>
      <w:r>
        <w:t xml:space="preserve">type </w:t>
      </w:r>
      <w:r w:rsidR="0080516E">
        <w:t xml:space="preserve"> </w:t>
      </w:r>
      <w:proofErr w:type="spellStart"/>
      <w:r w:rsidR="0080516E" w:rsidRPr="005A0A2E">
        <w:rPr>
          <w:rFonts w:ascii="Courier New" w:hAnsi="Courier New" w:cs="Courier New"/>
        </w:rPr>
        <w:t>kubectl</w:t>
      </w:r>
      <w:proofErr w:type="spellEnd"/>
      <w:proofErr w:type="gramEnd"/>
      <w:r w:rsidR="0080516E" w:rsidRPr="005A0A2E">
        <w:rPr>
          <w:rFonts w:ascii="Courier New" w:hAnsi="Courier New" w:cs="Courier New"/>
        </w:rPr>
        <w:t xml:space="preserve"> version –short</w:t>
      </w:r>
      <w:r w:rsidR="0080516E">
        <w:t xml:space="preserve"> command</w:t>
      </w:r>
      <w:r w:rsidR="00F1281F">
        <w:t xml:space="preserve">, it will only </w:t>
      </w:r>
      <w:r w:rsidR="0051273A">
        <w:t>show the client version, as shown here</w:t>
      </w:r>
      <w:r w:rsidR="008B0EAE">
        <w:t xml:space="preserve">, since </w:t>
      </w:r>
      <w:r w:rsidR="00742B41">
        <w:t xml:space="preserve">the </w:t>
      </w:r>
      <w:proofErr w:type="spellStart"/>
      <w:r w:rsidR="008B0EAE" w:rsidRPr="00742B41">
        <w:rPr>
          <w:rFonts w:ascii="Courier New" w:hAnsi="Courier New" w:cs="Courier New"/>
        </w:rPr>
        <w:t>kubectl</w:t>
      </w:r>
      <w:proofErr w:type="spellEnd"/>
      <w:r w:rsidR="008B0EAE">
        <w:t xml:space="preserve"> </w:t>
      </w:r>
      <w:r w:rsidR="00742B41">
        <w:t xml:space="preserve">CLI </w:t>
      </w:r>
      <w:r w:rsidR="008B0EAE">
        <w:t xml:space="preserve">is </w:t>
      </w:r>
      <w:r w:rsidR="00742B41">
        <w:t xml:space="preserve">not yet </w:t>
      </w:r>
      <w:r w:rsidR="008B0EAE">
        <w:t>connected to the Kubernetes cluster running in IBM Bluemix.</w:t>
      </w:r>
    </w:p>
    <w:p w14:paraId="09D16D64" w14:textId="77777777" w:rsidR="00AD21C5" w:rsidRPr="00AD21C5" w:rsidRDefault="00AD21C5" w:rsidP="00AD21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620"/>
        <w:rPr>
          <w:rFonts w:ascii="Menlo" w:hAnsi="Menlo" w:cs="Menlo"/>
          <w:color w:val="000000"/>
          <w:szCs w:val="22"/>
        </w:rPr>
      </w:pPr>
      <w:proofErr w:type="spellStart"/>
      <w:r w:rsidRPr="00AD21C5">
        <w:rPr>
          <w:rFonts w:ascii="Menlo" w:hAnsi="Menlo" w:cs="Menlo"/>
          <w:color w:val="000000"/>
          <w:szCs w:val="22"/>
        </w:rPr>
        <w:t>kubectl</w:t>
      </w:r>
      <w:proofErr w:type="spellEnd"/>
      <w:r w:rsidRPr="00AD21C5">
        <w:rPr>
          <w:rFonts w:ascii="Menlo" w:hAnsi="Menlo" w:cs="Menlo"/>
          <w:color w:val="000000"/>
          <w:szCs w:val="22"/>
        </w:rPr>
        <w:t xml:space="preserve"> version --short </w:t>
      </w:r>
    </w:p>
    <w:p w14:paraId="425E5385" w14:textId="77777777" w:rsidR="00AD21C5" w:rsidRPr="00AD21C5" w:rsidRDefault="00AD21C5" w:rsidP="00AD21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620"/>
        <w:rPr>
          <w:rFonts w:ascii="Menlo" w:hAnsi="Menlo" w:cs="Menlo"/>
          <w:color w:val="000000"/>
          <w:szCs w:val="22"/>
        </w:rPr>
      </w:pPr>
      <w:r w:rsidRPr="00AD21C5">
        <w:rPr>
          <w:rFonts w:ascii="Menlo" w:hAnsi="Menlo" w:cs="Menlo"/>
          <w:color w:val="000000"/>
          <w:szCs w:val="22"/>
        </w:rPr>
        <w:t>Client Version: v1.9.3</w:t>
      </w:r>
    </w:p>
    <w:p w14:paraId="5C658D0C" w14:textId="37B6E604" w:rsidR="00E6239F" w:rsidRDefault="00AD21C5" w:rsidP="00AD21C5">
      <w:pPr>
        <w:ind w:left="1620"/>
      </w:pPr>
      <w:r w:rsidRPr="00AD21C5">
        <w:rPr>
          <w:rFonts w:ascii="Menlo" w:hAnsi="Menlo" w:cs="Menlo"/>
          <w:color w:val="000000"/>
          <w:szCs w:val="22"/>
        </w:rPr>
        <w:t>The connection to the server localhost:8080 was refused - did you specify the right host or port?</w:t>
      </w:r>
    </w:p>
    <w:p w14:paraId="3EE0E019" w14:textId="15CFB3B3" w:rsidR="00E6239F" w:rsidRDefault="00AD21C5" w:rsidP="00E6239F">
      <w:pPr>
        <w:pStyle w:val="ListParagraph"/>
        <w:ind w:left="1080"/>
      </w:pPr>
      <w:r w:rsidRPr="00AD21C5">
        <w:rPr>
          <w:b/>
        </w:rPr>
        <w:t>Note</w:t>
      </w:r>
      <w:r>
        <w:t xml:space="preserve">:  ignore the complaint about the connection.  </w:t>
      </w:r>
      <w:proofErr w:type="spellStart"/>
      <w:r>
        <w:t>Kubernettes</w:t>
      </w:r>
      <w:proofErr w:type="spellEnd"/>
      <w:r>
        <w:t xml:space="preserve"> is not installed or running on your machine.</w:t>
      </w:r>
    </w:p>
    <w:p w14:paraId="1313E563" w14:textId="77777777" w:rsidR="00E6239F" w:rsidRDefault="00E6239F" w:rsidP="00E6239F">
      <w:pPr>
        <w:pStyle w:val="ListParagraph"/>
        <w:ind w:left="1080"/>
      </w:pPr>
    </w:p>
    <w:p w14:paraId="1499AFD1" w14:textId="167CA711" w:rsidR="008B0EAE" w:rsidRDefault="005A0A2E" w:rsidP="008B0EAE">
      <w:pPr>
        <w:pStyle w:val="ListParagraph"/>
        <w:numPr>
          <w:ilvl w:val="1"/>
          <w:numId w:val="28"/>
        </w:numPr>
      </w:pPr>
      <w:r>
        <w:t xml:space="preserve">For connecting to the cluster running in </w:t>
      </w:r>
      <w:r w:rsidR="00AD21C5">
        <w:t>IBM Cloud Container Service</w:t>
      </w:r>
      <w:r>
        <w:t xml:space="preserve">, you need to </w:t>
      </w:r>
      <w:r w:rsidR="00DB7065">
        <w:t>‘context’/’source’</w:t>
      </w:r>
      <w:r w:rsidR="00DB7065">
        <w:rPr>
          <w:rStyle w:val="FootnoteReference"/>
        </w:rPr>
        <w:footnoteReference w:id="3"/>
      </w:r>
      <w:r w:rsidR="00DB7065">
        <w:t xml:space="preserve"> the terminal.</w:t>
      </w:r>
    </w:p>
    <w:p w14:paraId="1361DB73" w14:textId="77777777" w:rsidR="00E0590A" w:rsidRDefault="00E0590A" w:rsidP="00E0590A">
      <w:pPr>
        <w:pStyle w:val="ListParagraph"/>
        <w:ind w:left="1080"/>
      </w:pPr>
    </w:p>
    <w:p w14:paraId="2C2C9868" w14:textId="133206E9" w:rsidR="00E0590A" w:rsidRDefault="00E0590A" w:rsidP="00E0590A">
      <w:pPr>
        <w:pStyle w:val="ListParagraph"/>
        <w:ind w:left="1080"/>
      </w:pPr>
      <w:r>
        <w:lastRenderedPageBreak/>
        <w:t xml:space="preserve">To source a terminal, </w:t>
      </w:r>
      <w:r w:rsidR="0017239F">
        <w:t>you need to know the name of your Kubernetes cluster. Y</w:t>
      </w:r>
      <w:r>
        <w:t>ou may get the name of your Kubernetes cluster</w:t>
      </w:r>
      <w:r w:rsidR="0017239F">
        <w:t xml:space="preserve"> from command line</w:t>
      </w:r>
      <w:r>
        <w:t xml:space="preserve"> by issuing</w:t>
      </w:r>
      <w:r w:rsidR="007C0151">
        <w:t xml:space="preserve"> the</w:t>
      </w:r>
      <w:r>
        <w:t xml:space="preserve"> </w:t>
      </w:r>
      <w:proofErr w:type="spellStart"/>
      <w:r w:rsidRPr="007C0151">
        <w:rPr>
          <w:rFonts w:ascii="Courier New" w:hAnsi="Courier New" w:cs="Courier New"/>
        </w:rPr>
        <w:t>bx</w:t>
      </w:r>
      <w:proofErr w:type="spellEnd"/>
      <w:r w:rsidRPr="007C0151">
        <w:rPr>
          <w:rFonts w:ascii="Courier New" w:hAnsi="Courier New" w:cs="Courier New"/>
        </w:rPr>
        <w:t xml:space="preserve"> </w:t>
      </w:r>
      <w:proofErr w:type="spellStart"/>
      <w:r w:rsidRPr="007C0151">
        <w:rPr>
          <w:rFonts w:ascii="Courier New" w:hAnsi="Courier New" w:cs="Courier New"/>
        </w:rPr>
        <w:t>cs</w:t>
      </w:r>
      <w:proofErr w:type="spellEnd"/>
      <w:r w:rsidRPr="007C0151">
        <w:rPr>
          <w:rFonts w:ascii="Courier New" w:hAnsi="Courier New" w:cs="Courier New"/>
        </w:rPr>
        <w:t xml:space="preserve"> clusters</w:t>
      </w:r>
      <w:r w:rsidR="00AD21C5">
        <w:t xml:space="preserve"> command.  This should be the same as the one in the IBM Cloud UI.</w:t>
      </w:r>
    </w:p>
    <w:p w14:paraId="07E9FE3B" w14:textId="77777777" w:rsidR="00E0590A" w:rsidRDefault="00E0590A" w:rsidP="00E0590A">
      <w:pPr>
        <w:pStyle w:val="ListParagraph"/>
        <w:ind w:left="1080"/>
      </w:pPr>
    </w:p>
    <w:p w14:paraId="4D28B88E" w14:textId="77777777" w:rsidR="00AD21C5" w:rsidRDefault="00AD21C5" w:rsidP="00AD21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roofErr w:type="spellStart"/>
      <w:r>
        <w:rPr>
          <w:rFonts w:ascii="Menlo" w:hAnsi="Menlo" w:cs="Menlo"/>
          <w:color w:val="000000"/>
          <w:szCs w:val="22"/>
        </w:rPr>
        <w:t>bx</w:t>
      </w:r>
      <w:proofErr w:type="spellEnd"/>
      <w:r>
        <w:rPr>
          <w:rFonts w:ascii="Menlo" w:hAnsi="Menlo" w:cs="Menlo"/>
          <w:color w:val="000000"/>
          <w:szCs w:val="22"/>
        </w:rPr>
        <w:t xml:space="preserve"> </w:t>
      </w:r>
      <w:proofErr w:type="spellStart"/>
      <w:r>
        <w:rPr>
          <w:rFonts w:ascii="Menlo" w:hAnsi="Menlo" w:cs="Menlo"/>
          <w:color w:val="000000"/>
          <w:szCs w:val="22"/>
        </w:rPr>
        <w:t>cs</w:t>
      </w:r>
      <w:proofErr w:type="spellEnd"/>
      <w:r>
        <w:rPr>
          <w:rFonts w:ascii="Menlo" w:hAnsi="Menlo" w:cs="Menlo"/>
          <w:color w:val="000000"/>
          <w:szCs w:val="22"/>
        </w:rPr>
        <w:t xml:space="preserve"> clusters </w:t>
      </w:r>
    </w:p>
    <w:p w14:paraId="2E3CED96" w14:textId="77777777" w:rsidR="00AD21C5" w:rsidRDefault="00AD21C5" w:rsidP="00AD21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b/>
          <w:bCs/>
          <w:color w:val="2FB41D"/>
          <w:szCs w:val="22"/>
        </w:rPr>
        <w:t>OK</w:t>
      </w:r>
    </w:p>
    <w:p w14:paraId="727370B3" w14:textId="77777777" w:rsidR="00AD21C5" w:rsidRDefault="00AD21C5" w:rsidP="00AD21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b/>
          <w:bCs/>
          <w:color w:val="000000"/>
          <w:szCs w:val="22"/>
        </w:rPr>
        <w:t>Name</w:t>
      </w:r>
      <w:r>
        <w:rPr>
          <w:rFonts w:ascii="Menlo" w:hAnsi="Menlo" w:cs="Menlo"/>
          <w:color w:val="000000"/>
          <w:szCs w:val="22"/>
        </w:rPr>
        <w:t xml:space="preserve">                   </w:t>
      </w:r>
      <w:r>
        <w:rPr>
          <w:rFonts w:ascii="Menlo" w:hAnsi="Menlo" w:cs="Menlo"/>
          <w:b/>
          <w:bCs/>
          <w:color w:val="000000"/>
          <w:szCs w:val="22"/>
        </w:rPr>
        <w:t>ID</w:t>
      </w:r>
      <w:r>
        <w:rPr>
          <w:rFonts w:ascii="Menlo" w:hAnsi="Menlo" w:cs="Menlo"/>
          <w:color w:val="000000"/>
          <w:szCs w:val="22"/>
        </w:rPr>
        <w:t xml:space="preserve">                                 </w:t>
      </w:r>
      <w:r>
        <w:rPr>
          <w:rFonts w:ascii="Menlo" w:hAnsi="Menlo" w:cs="Menlo"/>
          <w:b/>
          <w:bCs/>
          <w:color w:val="000000"/>
          <w:szCs w:val="22"/>
        </w:rPr>
        <w:t>State</w:t>
      </w:r>
      <w:r>
        <w:rPr>
          <w:rFonts w:ascii="Menlo" w:hAnsi="Menlo" w:cs="Menlo"/>
          <w:color w:val="000000"/>
          <w:szCs w:val="22"/>
        </w:rPr>
        <w:t xml:space="preserve">    </w:t>
      </w:r>
      <w:r>
        <w:rPr>
          <w:rFonts w:ascii="Menlo" w:hAnsi="Menlo" w:cs="Menlo"/>
          <w:b/>
          <w:bCs/>
          <w:color w:val="000000"/>
          <w:szCs w:val="22"/>
        </w:rPr>
        <w:t>Created</w:t>
      </w:r>
      <w:r>
        <w:rPr>
          <w:rFonts w:ascii="Menlo" w:hAnsi="Menlo" w:cs="Menlo"/>
          <w:color w:val="000000"/>
          <w:szCs w:val="22"/>
        </w:rPr>
        <w:t xml:space="preserve">        </w:t>
      </w:r>
      <w:r>
        <w:rPr>
          <w:rFonts w:ascii="Menlo" w:hAnsi="Menlo" w:cs="Menlo"/>
          <w:b/>
          <w:bCs/>
          <w:color w:val="000000"/>
          <w:szCs w:val="22"/>
        </w:rPr>
        <w:t>Workers</w:t>
      </w:r>
      <w:r>
        <w:rPr>
          <w:rFonts w:ascii="Menlo" w:hAnsi="Menlo" w:cs="Menlo"/>
          <w:color w:val="000000"/>
          <w:szCs w:val="22"/>
        </w:rPr>
        <w:t xml:space="preserve">   </w:t>
      </w:r>
      <w:r>
        <w:rPr>
          <w:rFonts w:ascii="Menlo" w:hAnsi="Menlo" w:cs="Menlo"/>
          <w:b/>
          <w:bCs/>
          <w:color w:val="000000"/>
          <w:szCs w:val="22"/>
        </w:rPr>
        <w:t>Location</w:t>
      </w:r>
      <w:r>
        <w:rPr>
          <w:rFonts w:ascii="Menlo" w:hAnsi="Menlo" w:cs="Menlo"/>
          <w:color w:val="000000"/>
          <w:szCs w:val="22"/>
        </w:rPr>
        <w:t xml:space="preserve">   </w:t>
      </w:r>
      <w:r>
        <w:rPr>
          <w:rFonts w:ascii="Menlo" w:hAnsi="Menlo" w:cs="Menlo"/>
          <w:b/>
          <w:bCs/>
          <w:color w:val="000000"/>
          <w:szCs w:val="22"/>
        </w:rPr>
        <w:t>Version</w:t>
      </w:r>
      <w:r>
        <w:rPr>
          <w:rFonts w:ascii="Menlo" w:hAnsi="Menlo" w:cs="Menlo"/>
          <w:color w:val="000000"/>
          <w:szCs w:val="22"/>
        </w:rPr>
        <w:t xml:space="preserve">   </w:t>
      </w:r>
    </w:p>
    <w:p w14:paraId="51B781BB" w14:textId="77777777" w:rsidR="00AD21C5" w:rsidRDefault="00AD21C5" w:rsidP="00AD21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roofErr w:type="spellStart"/>
      <w:r>
        <w:rPr>
          <w:rFonts w:ascii="Menlo" w:hAnsi="Menlo" w:cs="Menlo"/>
          <w:b/>
          <w:bCs/>
          <w:color w:val="2EAEBB"/>
          <w:szCs w:val="22"/>
        </w:rPr>
        <w:t>EmployeeCluster-inst</w:t>
      </w:r>
      <w:proofErr w:type="spellEnd"/>
      <w:r>
        <w:rPr>
          <w:rFonts w:ascii="Menlo" w:hAnsi="Menlo" w:cs="Menlo"/>
          <w:color w:val="000000"/>
          <w:szCs w:val="22"/>
        </w:rPr>
        <w:t xml:space="preserve">   80eab4814e854982a990e4fb8f61ae23   normal   23 hours ago   1         hou02      1.8.6_1505   </w:t>
      </w:r>
    </w:p>
    <w:p w14:paraId="20720D27" w14:textId="4A8ADAD6" w:rsidR="00E0590A" w:rsidRDefault="00E0590A" w:rsidP="00E0590A">
      <w:pPr>
        <w:pStyle w:val="ListParagraph"/>
        <w:ind w:left="1080"/>
      </w:pPr>
    </w:p>
    <w:p w14:paraId="4EA1CCD3" w14:textId="77777777" w:rsidR="00E0590A" w:rsidRDefault="00E0590A" w:rsidP="00E0590A">
      <w:pPr>
        <w:pStyle w:val="ListParagraph"/>
        <w:ind w:left="1080"/>
      </w:pPr>
    </w:p>
    <w:p w14:paraId="56797503" w14:textId="2B28F956" w:rsidR="00E0590A" w:rsidRDefault="007C0151" w:rsidP="00443D9A">
      <w:pPr>
        <w:pStyle w:val="ListParagraph"/>
        <w:numPr>
          <w:ilvl w:val="1"/>
          <w:numId w:val="28"/>
        </w:numPr>
      </w:pPr>
      <w:r>
        <w:t>With the intended cluster name get the environment variable configuration by issuing</w:t>
      </w:r>
      <w:r w:rsidR="00E6239F">
        <w:t xml:space="preserve"> the</w:t>
      </w:r>
      <w:r>
        <w:t xml:space="preserve"> </w:t>
      </w:r>
      <w:proofErr w:type="spellStart"/>
      <w:r w:rsidRPr="00E6239F">
        <w:rPr>
          <w:rFonts w:ascii="Courier New" w:hAnsi="Courier New" w:cs="Courier New"/>
        </w:rPr>
        <w:t>bx</w:t>
      </w:r>
      <w:proofErr w:type="spellEnd"/>
      <w:r w:rsidRPr="00E6239F">
        <w:rPr>
          <w:rFonts w:ascii="Courier New" w:hAnsi="Courier New" w:cs="Courier New"/>
        </w:rPr>
        <w:t xml:space="preserve"> </w:t>
      </w:r>
      <w:proofErr w:type="spellStart"/>
      <w:r w:rsidRPr="00E6239F">
        <w:rPr>
          <w:rFonts w:ascii="Courier New" w:hAnsi="Courier New" w:cs="Courier New"/>
        </w:rPr>
        <w:t>cs</w:t>
      </w:r>
      <w:proofErr w:type="spellEnd"/>
      <w:r w:rsidRPr="00E6239F">
        <w:rPr>
          <w:rFonts w:ascii="Courier New" w:hAnsi="Courier New" w:cs="Courier New"/>
        </w:rPr>
        <w:t xml:space="preserve"> </w:t>
      </w:r>
      <w:r w:rsidR="00144DBE" w:rsidRPr="00E6239F">
        <w:rPr>
          <w:rFonts w:ascii="Courier New" w:hAnsi="Courier New" w:cs="Courier New"/>
        </w:rPr>
        <w:t>cluster-</w:t>
      </w:r>
      <w:proofErr w:type="spellStart"/>
      <w:r w:rsidR="00144DBE" w:rsidRPr="00E6239F">
        <w:rPr>
          <w:rFonts w:ascii="Courier New" w:hAnsi="Courier New" w:cs="Courier New"/>
        </w:rPr>
        <w:t>config</w:t>
      </w:r>
      <w:proofErr w:type="spellEnd"/>
      <w:r w:rsidR="00144DBE" w:rsidRPr="00E6239F">
        <w:rPr>
          <w:rFonts w:ascii="Courier New" w:hAnsi="Courier New" w:cs="Courier New"/>
        </w:rPr>
        <w:t xml:space="preserve"> &lt;cluster name&gt;</w:t>
      </w:r>
      <w:r w:rsidR="00144DBE">
        <w:t xml:space="preserve"> command</w:t>
      </w:r>
      <w:r w:rsidR="00C371CF">
        <w:t>.</w:t>
      </w:r>
    </w:p>
    <w:p w14:paraId="5DF2298A" w14:textId="77777777" w:rsidR="00443D9A" w:rsidRDefault="00443D9A" w:rsidP="00E0590A">
      <w:pPr>
        <w:pStyle w:val="ListParagraph"/>
        <w:ind w:left="1080"/>
      </w:pPr>
    </w:p>
    <w:p w14:paraId="3C5B57AC" w14:textId="77777777" w:rsidR="00443D9A" w:rsidRDefault="00443D9A" w:rsidP="00443D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roofErr w:type="spellStart"/>
      <w:r>
        <w:rPr>
          <w:rFonts w:ascii="Menlo" w:hAnsi="Menlo" w:cs="Menlo"/>
          <w:color w:val="000000"/>
          <w:szCs w:val="22"/>
        </w:rPr>
        <w:t>bx</w:t>
      </w:r>
      <w:proofErr w:type="spellEnd"/>
      <w:r>
        <w:rPr>
          <w:rFonts w:ascii="Menlo" w:hAnsi="Menlo" w:cs="Menlo"/>
          <w:color w:val="000000"/>
          <w:szCs w:val="22"/>
        </w:rPr>
        <w:t xml:space="preserve"> </w:t>
      </w:r>
      <w:proofErr w:type="spellStart"/>
      <w:r>
        <w:rPr>
          <w:rFonts w:ascii="Menlo" w:hAnsi="Menlo" w:cs="Menlo"/>
          <w:color w:val="000000"/>
          <w:szCs w:val="22"/>
        </w:rPr>
        <w:t>cs</w:t>
      </w:r>
      <w:proofErr w:type="spellEnd"/>
      <w:r>
        <w:rPr>
          <w:rFonts w:ascii="Menlo" w:hAnsi="Menlo" w:cs="Menlo"/>
          <w:color w:val="000000"/>
          <w:szCs w:val="22"/>
        </w:rPr>
        <w:t xml:space="preserve"> cluster-</w:t>
      </w:r>
      <w:proofErr w:type="spellStart"/>
      <w:r>
        <w:rPr>
          <w:rFonts w:ascii="Menlo" w:hAnsi="Menlo" w:cs="Menlo"/>
          <w:color w:val="000000"/>
          <w:szCs w:val="22"/>
        </w:rPr>
        <w:t>config</w:t>
      </w:r>
      <w:proofErr w:type="spellEnd"/>
      <w:r>
        <w:rPr>
          <w:rFonts w:ascii="Menlo" w:hAnsi="Menlo" w:cs="Menlo"/>
          <w:color w:val="000000"/>
          <w:szCs w:val="22"/>
        </w:rPr>
        <w:t xml:space="preserve"> </w:t>
      </w:r>
      <w:proofErr w:type="spellStart"/>
      <w:r>
        <w:rPr>
          <w:rFonts w:ascii="Menlo" w:hAnsi="Menlo" w:cs="Menlo"/>
          <w:color w:val="000000"/>
          <w:szCs w:val="22"/>
        </w:rPr>
        <w:t>EmployeeCluster-inst</w:t>
      </w:r>
      <w:proofErr w:type="spellEnd"/>
    </w:p>
    <w:p w14:paraId="173F31F6" w14:textId="77777777" w:rsidR="00443D9A" w:rsidRDefault="00443D9A" w:rsidP="00443D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b/>
          <w:bCs/>
          <w:color w:val="2FB41D"/>
          <w:szCs w:val="22"/>
        </w:rPr>
        <w:t>OK</w:t>
      </w:r>
    </w:p>
    <w:p w14:paraId="6E6C60FD" w14:textId="77777777" w:rsidR="00443D9A" w:rsidRDefault="00443D9A" w:rsidP="00443D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 xml:space="preserve">The configuration for </w:t>
      </w:r>
      <w:proofErr w:type="spellStart"/>
      <w:r>
        <w:rPr>
          <w:rFonts w:ascii="Menlo" w:hAnsi="Menlo" w:cs="Menlo"/>
          <w:b/>
          <w:bCs/>
          <w:color w:val="2EAEBB"/>
          <w:szCs w:val="22"/>
        </w:rPr>
        <w:t>EmployeeCluster-inst</w:t>
      </w:r>
      <w:proofErr w:type="spellEnd"/>
      <w:r>
        <w:rPr>
          <w:rFonts w:ascii="Menlo" w:hAnsi="Menlo" w:cs="Menlo"/>
          <w:color w:val="000000"/>
          <w:szCs w:val="22"/>
        </w:rPr>
        <w:t xml:space="preserve"> was downloaded successfully. Export environment variables to start using Kubernetes.</w:t>
      </w:r>
    </w:p>
    <w:p w14:paraId="4ED1B3B5" w14:textId="77777777" w:rsidR="00443D9A" w:rsidRDefault="00443D9A" w:rsidP="00443D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
    <w:p w14:paraId="5DE812E0" w14:textId="77777777" w:rsidR="00443D9A" w:rsidRDefault="00443D9A" w:rsidP="00443D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b/>
          <w:bCs/>
          <w:color w:val="9FA01C"/>
          <w:szCs w:val="22"/>
        </w:rPr>
        <w:t>export KUBECONFIG=/Users/tjmcmanus/.bluemix/plugins/container-service/clusters/EmployeeCluster-inst/kube-config-hou02-EmployeeCluster-inst.yml</w:t>
      </w:r>
    </w:p>
    <w:p w14:paraId="5379414E" w14:textId="77777777" w:rsidR="00043CB9" w:rsidRDefault="00043CB9" w:rsidP="00E0590A">
      <w:pPr>
        <w:pStyle w:val="ListParagraph"/>
        <w:ind w:left="1080"/>
      </w:pPr>
    </w:p>
    <w:p w14:paraId="6A5D014E" w14:textId="77777777" w:rsidR="00043CB9" w:rsidRDefault="00043CB9" w:rsidP="00E0590A">
      <w:pPr>
        <w:pStyle w:val="ListParagraph"/>
        <w:ind w:left="1080"/>
      </w:pPr>
    </w:p>
    <w:p w14:paraId="29F14B26" w14:textId="2FA3CA63" w:rsidR="00043CB9" w:rsidRDefault="00043CB9" w:rsidP="00443D9A">
      <w:pPr>
        <w:pStyle w:val="ListParagraph"/>
        <w:numPr>
          <w:ilvl w:val="1"/>
          <w:numId w:val="28"/>
        </w:numPr>
      </w:pPr>
      <w:r>
        <w:t xml:space="preserve">For sourcing a </w:t>
      </w:r>
      <w:r w:rsidR="00B01981">
        <w:t>terminal,</w:t>
      </w:r>
      <w:r>
        <w:t xml:space="preserve"> </w:t>
      </w:r>
      <w:r w:rsidR="00742B41">
        <w:t>you need</w:t>
      </w:r>
      <w:r w:rsidR="00B01981">
        <w:t xml:space="preserve"> </w:t>
      </w:r>
      <w:r w:rsidR="00E6239F">
        <w:t xml:space="preserve">to copy that </w:t>
      </w:r>
      <w:r w:rsidR="00B01981">
        <w:t xml:space="preserve">generated </w:t>
      </w:r>
      <w:r w:rsidR="00E6239F">
        <w:t>“</w:t>
      </w:r>
      <w:r w:rsidR="00E6239F" w:rsidRPr="00B01981">
        <w:rPr>
          <w:rFonts w:ascii="Courier New" w:hAnsi="Courier New" w:cs="Courier New"/>
        </w:rPr>
        <w:t>export KUBECONFIG= …</w:t>
      </w:r>
      <w:r w:rsidR="00E6239F" w:rsidRPr="00B01981">
        <w:rPr>
          <w:rFonts w:cs="Arial"/>
        </w:rPr>
        <w:t>”</w:t>
      </w:r>
      <w:r w:rsidR="00E6239F">
        <w:t xml:space="preserve"> command in its entirety</w:t>
      </w:r>
      <w:r w:rsidR="00B01981">
        <w:t xml:space="preserve">, paste in a terminal and execute it. </w:t>
      </w:r>
    </w:p>
    <w:p w14:paraId="2C4684B9" w14:textId="77777777" w:rsidR="00B01981" w:rsidRDefault="00B01981" w:rsidP="00E0590A">
      <w:pPr>
        <w:pStyle w:val="ListParagraph"/>
        <w:ind w:left="1080"/>
      </w:pPr>
    </w:p>
    <w:p w14:paraId="36BCA241" w14:textId="6ECB32FF" w:rsidR="00B01981" w:rsidRDefault="00AA4EF8" w:rsidP="00E0590A">
      <w:pPr>
        <w:pStyle w:val="ListParagraph"/>
        <w:ind w:left="1080"/>
      </w:pPr>
      <w:r>
        <w:t>Commands in a</w:t>
      </w:r>
      <w:r w:rsidR="00B01981">
        <w:t xml:space="preserve"> sourced terminal will always </w:t>
      </w:r>
      <w:r>
        <w:t xml:space="preserve">get executed in the context of </w:t>
      </w:r>
      <w:r w:rsidR="00C6043A">
        <w:t xml:space="preserve">the remote system as shown </w:t>
      </w:r>
    </w:p>
    <w:p w14:paraId="41604C34" w14:textId="77777777" w:rsidR="00C6043A" w:rsidRDefault="00C6043A" w:rsidP="00E0590A">
      <w:pPr>
        <w:pStyle w:val="ListParagraph"/>
        <w:ind w:left="1080"/>
      </w:pPr>
    </w:p>
    <w:p w14:paraId="6896296C" w14:textId="77777777" w:rsidR="00443D9A" w:rsidRDefault="00443D9A" w:rsidP="00443D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120"/>
        <w:rPr>
          <w:rFonts w:ascii="Menlo" w:hAnsi="Menlo" w:cs="Menlo"/>
          <w:color w:val="000000"/>
          <w:szCs w:val="22"/>
        </w:rPr>
      </w:pPr>
      <w:proofErr w:type="spellStart"/>
      <w:r>
        <w:rPr>
          <w:rFonts w:ascii="Menlo" w:hAnsi="Menlo" w:cs="Menlo"/>
          <w:color w:val="000000"/>
          <w:szCs w:val="22"/>
        </w:rPr>
        <w:t>bx</w:t>
      </w:r>
      <w:proofErr w:type="spellEnd"/>
      <w:r>
        <w:rPr>
          <w:rFonts w:ascii="Menlo" w:hAnsi="Menlo" w:cs="Menlo"/>
          <w:color w:val="000000"/>
          <w:szCs w:val="22"/>
        </w:rPr>
        <w:t xml:space="preserve"> </w:t>
      </w:r>
      <w:proofErr w:type="spellStart"/>
      <w:r>
        <w:rPr>
          <w:rFonts w:ascii="Menlo" w:hAnsi="Menlo" w:cs="Menlo"/>
          <w:color w:val="000000"/>
          <w:szCs w:val="22"/>
        </w:rPr>
        <w:t>cs</w:t>
      </w:r>
      <w:proofErr w:type="spellEnd"/>
      <w:r>
        <w:rPr>
          <w:rFonts w:ascii="Menlo" w:hAnsi="Menlo" w:cs="Menlo"/>
          <w:color w:val="000000"/>
          <w:szCs w:val="22"/>
        </w:rPr>
        <w:t xml:space="preserve"> cluster-</w:t>
      </w:r>
      <w:proofErr w:type="spellStart"/>
      <w:r>
        <w:rPr>
          <w:rFonts w:ascii="Menlo" w:hAnsi="Menlo" w:cs="Menlo"/>
          <w:color w:val="000000"/>
          <w:szCs w:val="22"/>
        </w:rPr>
        <w:t>config</w:t>
      </w:r>
      <w:proofErr w:type="spellEnd"/>
      <w:r>
        <w:rPr>
          <w:rFonts w:ascii="Menlo" w:hAnsi="Menlo" w:cs="Menlo"/>
          <w:color w:val="000000"/>
          <w:szCs w:val="22"/>
        </w:rPr>
        <w:t xml:space="preserve"> </w:t>
      </w:r>
      <w:proofErr w:type="spellStart"/>
      <w:r>
        <w:rPr>
          <w:rFonts w:ascii="Menlo" w:hAnsi="Menlo" w:cs="Menlo"/>
          <w:color w:val="000000"/>
          <w:szCs w:val="22"/>
        </w:rPr>
        <w:t>EmployeeCluster-inst</w:t>
      </w:r>
      <w:proofErr w:type="spellEnd"/>
    </w:p>
    <w:p w14:paraId="63C00B5E" w14:textId="77777777" w:rsidR="00443D9A" w:rsidRDefault="00443D9A" w:rsidP="00443D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120"/>
        <w:rPr>
          <w:rFonts w:ascii="Menlo" w:hAnsi="Menlo" w:cs="Menlo"/>
          <w:color w:val="000000"/>
          <w:szCs w:val="22"/>
        </w:rPr>
      </w:pPr>
      <w:r>
        <w:rPr>
          <w:rFonts w:ascii="Menlo" w:hAnsi="Menlo" w:cs="Menlo"/>
          <w:b/>
          <w:bCs/>
          <w:color w:val="2FB41D"/>
          <w:szCs w:val="22"/>
        </w:rPr>
        <w:t>OK</w:t>
      </w:r>
    </w:p>
    <w:p w14:paraId="59810E02" w14:textId="77777777" w:rsidR="00443D9A" w:rsidRDefault="00443D9A" w:rsidP="00443D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120"/>
        <w:rPr>
          <w:rFonts w:ascii="Menlo" w:hAnsi="Menlo" w:cs="Menlo"/>
          <w:color w:val="000000"/>
          <w:szCs w:val="22"/>
        </w:rPr>
      </w:pPr>
      <w:r>
        <w:rPr>
          <w:rFonts w:ascii="Menlo" w:hAnsi="Menlo" w:cs="Menlo"/>
          <w:color w:val="000000"/>
          <w:szCs w:val="22"/>
        </w:rPr>
        <w:t xml:space="preserve">The configuration for </w:t>
      </w:r>
      <w:proofErr w:type="spellStart"/>
      <w:r>
        <w:rPr>
          <w:rFonts w:ascii="Menlo" w:hAnsi="Menlo" w:cs="Menlo"/>
          <w:b/>
          <w:bCs/>
          <w:color w:val="2EAEBB"/>
          <w:szCs w:val="22"/>
        </w:rPr>
        <w:t>EmployeeCluster-inst</w:t>
      </w:r>
      <w:proofErr w:type="spellEnd"/>
      <w:r>
        <w:rPr>
          <w:rFonts w:ascii="Menlo" w:hAnsi="Menlo" w:cs="Menlo"/>
          <w:color w:val="000000"/>
          <w:szCs w:val="22"/>
        </w:rPr>
        <w:t xml:space="preserve"> was downloaded successfully. Export environment variables to start using Kubernetes.</w:t>
      </w:r>
    </w:p>
    <w:p w14:paraId="47033C0A" w14:textId="77777777" w:rsidR="00443D9A" w:rsidRDefault="00443D9A" w:rsidP="00443D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120"/>
        <w:rPr>
          <w:rFonts w:ascii="Menlo" w:hAnsi="Menlo" w:cs="Menlo"/>
          <w:color w:val="000000"/>
          <w:szCs w:val="22"/>
        </w:rPr>
      </w:pPr>
    </w:p>
    <w:p w14:paraId="62233940" w14:textId="77777777" w:rsidR="00443D9A" w:rsidRDefault="00443D9A" w:rsidP="00443D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120"/>
        <w:rPr>
          <w:rFonts w:ascii="Menlo" w:hAnsi="Menlo" w:cs="Menlo"/>
          <w:color w:val="000000"/>
          <w:szCs w:val="22"/>
        </w:rPr>
      </w:pPr>
      <w:r>
        <w:rPr>
          <w:rFonts w:ascii="Menlo" w:hAnsi="Menlo" w:cs="Menlo"/>
          <w:b/>
          <w:bCs/>
          <w:color w:val="9FA01C"/>
          <w:szCs w:val="22"/>
        </w:rPr>
        <w:t>export KUBECONFIG=/Users/tjmcmanus/.bluemix/plugins/container-service/clusters/EmployeeCluster-inst/kube-config-hou02-EmployeeCluster-inst.yml</w:t>
      </w:r>
    </w:p>
    <w:p w14:paraId="22F2A153" w14:textId="77777777" w:rsidR="00443D9A" w:rsidRDefault="00443D9A" w:rsidP="00443D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120"/>
        <w:rPr>
          <w:rFonts w:ascii="Menlo" w:hAnsi="Menlo" w:cs="Menlo"/>
          <w:color w:val="000000"/>
          <w:szCs w:val="22"/>
        </w:rPr>
      </w:pPr>
    </w:p>
    <w:p w14:paraId="7C58427C" w14:textId="7758337D" w:rsidR="00443D9A" w:rsidRPr="00443D9A" w:rsidRDefault="00443D9A" w:rsidP="00443D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rPr>
          <w:rFonts w:ascii="Menlo" w:hAnsi="Menlo" w:cs="Menlo"/>
          <w:color w:val="000000"/>
          <w:szCs w:val="22"/>
        </w:rPr>
      </w:pPr>
      <w:r>
        <w:rPr>
          <w:rFonts w:ascii="Menlo" w:hAnsi="Menlo" w:cs="Menlo"/>
          <w:color w:val="000000"/>
          <w:szCs w:val="22"/>
        </w:rPr>
        <w:t xml:space="preserve">        $ </w:t>
      </w:r>
      <w:r w:rsidRPr="00443D9A">
        <w:rPr>
          <w:rFonts w:ascii="Menlo" w:hAnsi="Menlo" w:cs="Menlo"/>
          <w:color w:val="000000"/>
          <w:szCs w:val="22"/>
        </w:rPr>
        <w:t>export KUBECONFIG=/Users/</w:t>
      </w:r>
      <w:r w:rsidR="00A5590D">
        <w:rPr>
          <w:rFonts w:ascii="Menlo" w:hAnsi="Menlo" w:cs="Menlo"/>
          <w:color w:val="000000"/>
          <w:szCs w:val="22"/>
        </w:rPr>
        <w:t>&lt;username&gt;</w:t>
      </w:r>
      <w:r w:rsidRPr="00443D9A">
        <w:rPr>
          <w:rFonts w:ascii="Menlo" w:hAnsi="Menlo" w:cs="Menlo"/>
          <w:color w:val="000000"/>
          <w:szCs w:val="22"/>
        </w:rPr>
        <w:t>/.bluemix/plugins/container-service/clusters/EmployeeCluster-inst/kube-config-hou02-EmployeeCluster-inst.yml</w:t>
      </w:r>
    </w:p>
    <w:p w14:paraId="60FB8103" w14:textId="0881B1D8" w:rsidR="00443D9A" w:rsidRDefault="00443D9A" w:rsidP="00443D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120"/>
        <w:rPr>
          <w:rFonts w:ascii="Menlo" w:hAnsi="Menlo" w:cs="Menlo"/>
          <w:color w:val="000000"/>
          <w:szCs w:val="22"/>
        </w:rPr>
      </w:pPr>
      <w:r>
        <w:rPr>
          <w:rFonts w:ascii="Menlo" w:hAnsi="Menlo" w:cs="Menlo"/>
          <w:color w:val="000000"/>
          <w:szCs w:val="22"/>
        </w:rPr>
        <w:lastRenderedPageBreak/>
        <w:t xml:space="preserve">$ </w:t>
      </w:r>
      <w:proofErr w:type="spellStart"/>
      <w:r>
        <w:rPr>
          <w:rFonts w:ascii="Menlo" w:hAnsi="Menlo" w:cs="Menlo"/>
          <w:color w:val="000000"/>
          <w:szCs w:val="22"/>
        </w:rPr>
        <w:t>kubectl</w:t>
      </w:r>
      <w:proofErr w:type="spellEnd"/>
      <w:r>
        <w:rPr>
          <w:rFonts w:ascii="Menlo" w:hAnsi="Menlo" w:cs="Menlo"/>
          <w:color w:val="000000"/>
          <w:szCs w:val="22"/>
        </w:rPr>
        <w:t xml:space="preserve"> version --short </w:t>
      </w:r>
    </w:p>
    <w:p w14:paraId="16DB32FF" w14:textId="77777777" w:rsidR="00443D9A" w:rsidRDefault="00443D9A" w:rsidP="00443D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120"/>
        <w:rPr>
          <w:rFonts w:ascii="Menlo" w:hAnsi="Menlo" w:cs="Menlo"/>
          <w:color w:val="000000"/>
          <w:szCs w:val="22"/>
        </w:rPr>
      </w:pPr>
      <w:r>
        <w:rPr>
          <w:rFonts w:ascii="Menlo" w:hAnsi="Menlo" w:cs="Menlo"/>
          <w:color w:val="000000"/>
          <w:szCs w:val="22"/>
        </w:rPr>
        <w:t>Client Version: v1.9.3</w:t>
      </w:r>
    </w:p>
    <w:p w14:paraId="5C1D5251" w14:textId="419F49B3" w:rsidR="00C6043A" w:rsidRPr="00443D9A" w:rsidRDefault="00443D9A" w:rsidP="00443D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120"/>
        <w:rPr>
          <w:rFonts w:ascii="Menlo" w:hAnsi="Menlo" w:cs="Menlo"/>
          <w:color w:val="000000"/>
          <w:szCs w:val="22"/>
        </w:rPr>
      </w:pPr>
      <w:r w:rsidRPr="00443D9A">
        <w:rPr>
          <w:rFonts w:ascii="Menlo" w:hAnsi="Menlo" w:cs="Menlo"/>
          <w:color w:val="000000"/>
          <w:szCs w:val="22"/>
        </w:rPr>
        <w:t>Server Version: v1.8.6-4+9c2a4c1ed1ee7e</w:t>
      </w:r>
    </w:p>
    <w:p w14:paraId="5117188E" w14:textId="77777777" w:rsidR="00C6043A" w:rsidRDefault="00C6043A" w:rsidP="00E0590A">
      <w:pPr>
        <w:pStyle w:val="ListParagraph"/>
        <w:ind w:left="1080"/>
      </w:pPr>
    </w:p>
    <w:p w14:paraId="285E6DB9" w14:textId="3D1ECB8A" w:rsidR="00B01981" w:rsidRDefault="002E7848" w:rsidP="00E0590A">
      <w:pPr>
        <w:pStyle w:val="ListParagraph"/>
        <w:ind w:left="1080"/>
      </w:pPr>
      <w:r>
        <w:t xml:space="preserve">It should be noted that once a terminal is sourced, you can </w:t>
      </w:r>
      <w:r w:rsidRPr="003E746A">
        <w:rPr>
          <w:rFonts w:ascii="Courier New" w:hAnsi="Courier New" w:cs="Courier New"/>
        </w:rPr>
        <w:t>cd</w:t>
      </w:r>
      <w:r>
        <w:t xml:space="preserve"> to any directory in it without affecting its souring.</w:t>
      </w:r>
    </w:p>
    <w:p w14:paraId="49A414BE" w14:textId="77777777" w:rsidR="00B01981" w:rsidRDefault="00B01981" w:rsidP="00E0590A">
      <w:pPr>
        <w:pStyle w:val="ListParagraph"/>
        <w:ind w:left="1080"/>
      </w:pPr>
    </w:p>
    <w:p w14:paraId="5D2A693D" w14:textId="374394EE" w:rsidR="003F5D0E" w:rsidRDefault="0097021E" w:rsidP="00CB7FED">
      <w:pPr>
        <w:pStyle w:val="ListParagraph"/>
        <w:numPr>
          <w:ilvl w:val="0"/>
          <w:numId w:val="28"/>
        </w:numPr>
      </w:pPr>
      <w:r>
        <w:t xml:space="preserve">Kubernetes </w:t>
      </w:r>
      <w:r w:rsidR="00172C52">
        <w:t xml:space="preserve">provides a nice GUI for </w:t>
      </w:r>
      <w:r>
        <w:t>deploying</w:t>
      </w:r>
      <w:r w:rsidR="00172C52">
        <w:t xml:space="preserve">, </w:t>
      </w:r>
      <w:r>
        <w:t xml:space="preserve">administering </w:t>
      </w:r>
      <w:r w:rsidR="00172C52">
        <w:t>and moni</w:t>
      </w:r>
      <w:r w:rsidR="0067781E">
        <w:t>toring various Kub</w:t>
      </w:r>
      <w:r w:rsidR="00D31D24">
        <w:t>e</w:t>
      </w:r>
      <w:r w:rsidR="0067781E">
        <w:t>rnetes resources</w:t>
      </w:r>
      <w:r w:rsidR="00172C52">
        <w:t xml:space="preserve">. </w:t>
      </w:r>
      <w:r w:rsidR="0067781E">
        <w:t>Though all the interaction</w:t>
      </w:r>
      <w:r w:rsidR="003F5D0E">
        <w:t>s</w:t>
      </w:r>
      <w:r w:rsidR="0067781E">
        <w:t xml:space="preserve"> can be achieved from</w:t>
      </w:r>
      <w:r w:rsidR="00742B41">
        <w:t xml:space="preserve"> the</w:t>
      </w:r>
      <w:r w:rsidR="0067781E">
        <w:t xml:space="preserve"> </w:t>
      </w:r>
      <w:proofErr w:type="spellStart"/>
      <w:r w:rsidR="0067781E" w:rsidRPr="00742B41">
        <w:rPr>
          <w:rFonts w:ascii="Courier New" w:hAnsi="Courier New" w:cs="Courier New"/>
        </w:rPr>
        <w:t>kubectl</w:t>
      </w:r>
      <w:proofErr w:type="spellEnd"/>
      <w:r w:rsidR="0067781E">
        <w:t xml:space="preserve"> </w:t>
      </w:r>
      <w:r w:rsidR="005A3AD9">
        <w:t>CLI</w:t>
      </w:r>
      <w:r w:rsidR="003F5D0E">
        <w:t xml:space="preserve">, it is nice to have the Kubernetes GUI also for visualization and administration. </w:t>
      </w:r>
      <w:r w:rsidR="005A3AD9">
        <w:t xml:space="preserve"> </w:t>
      </w:r>
      <w:r w:rsidR="0067781E">
        <w:t xml:space="preserve"> </w:t>
      </w:r>
    </w:p>
    <w:p w14:paraId="0B2622F5" w14:textId="77777777" w:rsidR="00AB37F9" w:rsidRDefault="00AB37F9" w:rsidP="00AB37F9">
      <w:pPr>
        <w:pStyle w:val="ListParagraph"/>
        <w:ind w:left="360"/>
      </w:pPr>
    </w:p>
    <w:p w14:paraId="798D3953" w14:textId="375CA7AC" w:rsidR="00451434" w:rsidRPr="00443D9A" w:rsidRDefault="00443D9A" w:rsidP="00443D9A">
      <w:pPr>
        <w:pStyle w:val="ListParagraph"/>
        <w:numPr>
          <w:ilvl w:val="1"/>
          <w:numId w:val="28"/>
        </w:numPr>
      </w:pPr>
      <w:r>
        <w:t>From a sourced terminal</w:t>
      </w:r>
      <w:r w:rsidR="00480D8F">
        <w:t xml:space="preserve">, issue </w:t>
      </w:r>
      <w:r>
        <w:t xml:space="preserve">  </w:t>
      </w:r>
      <w:proofErr w:type="spellStart"/>
      <w:r w:rsidR="00480D8F" w:rsidRPr="00443D9A">
        <w:rPr>
          <w:rFonts w:ascii="Courier New" w:hAnsi="Courier New" w:cs="Courier New"/>
        </w:rPr>
        <w:t>kub</w:t>
      </w:r>
      <w:r w:rsidR="000053F1" w:rsidRPr="00443D9A">
        <w:rPr>
          <w:rFonts w:ascii="Courier New" w:hAnsi="Courier New" w:cs="Courier New"/>
        </w:rPr>
        <w:t>e</w:t>
      </w:r>
      <w:r w:rsidR="00480D8F" w:rsidRPr="00443D9A">
        <w:rPr>
          <w:rFonts w:ascii="Courier New" w:hAnsi="Courier New" w:cs="Courier New"/>
        </w:rPr>
        <w:t>ctl</w:t>
      </w:r>
      <w:proofErr w:type="spellEnd"/>
      <w:r w:rsidR="00480D8F" w:rsidRPr="00443D9A">
        <w:rPr>
          <w:rFonts w:ascii="Courier New" w:hAnsi="Courier New" w:cs="Courier New"/>
        </w:rPr>
        <w:t xml:space="preserve"> proxy </w:t>
      </w:r>
    </w:p>
    <w:p w14:paraId="708C6A1D" w14:textId="77777777" w:rsidR="00451434" w:rsidRDefault="00451434" w:rsidP="00451434">
      <w:pPr>
        <w:pStyle w:val="ListParagraph"/>
        <w:ind w:left="1080"/>
      </w:pPr>
    </w:p>
    <w:p w14:paraId="2C449CD1" w14:textId="77777777" w:rsidR="00443D9A" w:rsidRDefault="00443D9A" w:rsidP="00443D9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roofErr w:type="spellStart"/>
      <w:r>
        <w:rPr>
          <w:rFonts w:ascii="Menlo" w:hAnsi="Menlo" w:cs="Menlo"/>
          <w:color w:val="000000"/>
          <w:szCs w:val="22"/>
        </w:rPr>
        <w:t>kubectl</w:t>
      </w:r>
      <w:proofErr w:type="spellEnd"/>
      <w:r>
        <w:rPr>
          <w:rFonts w:ascii="Menlo" w:hAnsi="Menlo" w:cs="Menlo"/>
          <w:color w:val="000000"/>
          <w:szCs w:val="22"/>
        </w:rPr>
        <w:t xml:space="preserve"> proxy </w:t>
      </w:r>
    </w:p>
    <w:p w14:paraId="201EFCF3" w14:textId="5F40CABA" w:rsidR="00451434" w:rsidRDefault="00443D9A" w:rsidP="00443D9A">
      <w:pPr>
        <w:pStyle w:val="ListParagraph"/>
        <w:ind w:left="1080"/>
      </w:pPr>
      <w:r>
        <w:rPr>
          <w:rFonts w:ascii="Menlo" w:hAnsi="Menlo" w:cs="Menlo"/>
          <w:color w:val="000000"/>
          <w:szCs w:val="22"/>
        </w:rPr>
        <w:t>Starting to serve on 127.0.0.1:8001</w:t>
      </w:r>
    </w:p>
    <w:p w14:paraId="0F171E2D" w14:textId="77777777" w:rsidR="00451434" w:rsidRDefault="00451434" w:rsidP="00451434">
      <w:pPr>
        <w:pStyle w:val="ListParagraph"/>
        <w:ind w:left="1080"/>
      </w:pPr>
    </w:p>
    <w:p w14:paraId="5FDAC9F8" w14:textId="6E2FD3DD" w:rsidR="00451434" w:rsidRDefault="00443D9A" w:rsidP="00451434">
      <w:pPr>
        <w:pStyle w:val="ListParagraph"/>
        <w:numPr>
          <w:ilvl w:val="1"/>
          <w:numId w:val="28"/>
        </w:numPr>
      </w:pPr>
      <w:r>
        <w:t xml:space="preserve">In a browser, </w:t>
      </w:r>
      <w:r w:rsidR="00240D41">
        <w:t xml:space="preserve">browse to </w:t>
      </w:r>
      <w:hyperlink r:id="rId52" w:history="1">
        <w:r w:rsidR="00240D41" w:rsidRPr="00D20961">
          <w:rPr>
            <w:rStyle w:val="Hyperlink"/>
          </w:rPr>
          <w:t>http://127.0.0.1:8001/ui</w:t>
        </w:r>
      </w:hyperlink>
      <w:r w:rsidR="00240D41">
        <w:t xml:space="preserve"> to launch the </w:t>
      </w:r>
      <w:r w:rsidR="00BF5906">
        <w:t>Kubernetes</w:t>
      </w:r>
      <w:r w:rsidR="00240D41">
        <w:t xml:space="preserve"> GUI</w:t>
      </w:r>
    </w:p>
    <w:p w14:paraId="33300066" w14:textId="77777777" w:rsidR="00240D41" w:rsidRDefault="00240D41" w:rsidP="00240D41">
      <w:pPr>
        <w:pStyle w:val="ListParagraph"/>
        <w:ind w:left="1080"/>
      </w:pPr>
    </w:p>
    <w:p w14:paraId="427F78BA" w14:textId="6E29B885" w:rsidR="00240D41" w:rsidRDefault="00240D41" w:rsidP="00240D41">
      <w:pPr>
        <w:pStyle w:val="ListParagraph"/>
        <w:ind w:left="1080"/>
      </w:pPr>
      <w:r w:rsidRPr="001C2A5A">
        <w:rPr>
          <w:noProof/>
        </w:rPr>
        <w:drawing>
          <wp:inline distT="0" distB="0" distL="0" distR="0" wp14:anchorId="74A952BA" wp14:editId="6B723706">
            <wp:extent cx="5274945" cy="2812654"/>
            <wp:effectExtent l="0" t="0" r="825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85698" cy="2818387"/>
                    </a:xfrm>
                    <a:prstGeom prst="rect">
                      <a:avLst/>
                    </a:prstGeom>
                  </pic:spPr>
                </pic:pic>
              </a:graphicData>
            </a:graphic>
          </wp:inline>
        </w:drawing>
      </w:r>
    </w:p>
    <w:p w14:paraId="5198AEFE" w14:textId="697E16AB" w:rsidR="00854316" w:rsidRDefault="00854316" w:rsidP="00240D41">
      <w:pPr>
        <w:pStyle w:val="ListParagraph"/>
        <w:ind w:left="1080"/>
      </w:pPr>
    </w:p>
    <w:p w14:paraId="25389A81" w14:textId="155DEC4D" w:rsidR="00854316" w:rsidRDefault="00854316" w:rsidP="00240D41">
      <w:pPr>
        <w:pStyle w:val="ListParagraph"/>
        <w:ind w:left="1080"/>
      </w:pPr>
      <w:r>
        <w:t xml:space="preserve">This might ask you to sign in.   If so, view the KUBECONFG </w:t>
      </w:r>
      <w:proofErr w:type="gramStart"/>
      <w:r>
        <w:t>defined  .</w:t>
      </w:r>
      <w:proofErr w:type="spellStart"/>
      <w:proofErr w:type="gramEnd"/>
      <w:r>
        <w:t>yml</w:t>
      </w:r>
      <w:proofErr w:type="spellEnd"/>
      <w:r>
        <w:t xml:space="preserve"> file for the </w:t>
      </w:r>
      <w:r w:rsidRPr="00854316">
        <w:rPr>
          <w:b/>
        </w:rPr>
        <w:t>id-token</w:t>
      </w:r>
      <w:r>
        <w:t xml:space="preserve">.  Copy the id-token value and paste in the UI after selecting </w:t>
      </w:r>
      <w:r w:rsidRPr="00854316">
        <w:rPr>
          <w:b/>
        </w:rPr>
        <w:t>Token</w:t>
      </w:r>
      <w:r>
        <w:t xml:space="preserve">. Once you do this, it will save the value and you will not need to log in again.  For example: </w:t>
      </w:r>
    </w:p>
    <w:p w14:paraId="00B194FD" w14:textId="77777777" w:rsidR="00854316" w:rsidRDefault="00854316" w:rsidP="00240D41">
      <w:pPr>
        <w:pStyle w:val="ListParagraph"/>
        <w:ind w:left="1080"/>
      </w:pPr>
    </w:p>
    <w:p w14:paraId="1AA7824B" w14:textId="77777777" w:rsidR="00854316" w:rsidRDefault="00854316" w:rsidP="00854316">
      <w:pPr>
        <w:pStyle w:val="ListParagraph"/>
        <w:ind w:left="1080"/>
      </w:pPr>
      <w:r>
        <w:t>user:</w:t>
      </w:r>
    </w:p>
    <w:p w14:paraId="273E42C7" w14:textId="77777777" w:rsidR="00854316" w:rsidRDefault="00854316" w:rsidP="00854316">
      <w:pPr>
        <w:pStyle w:val="ListParagraph"/>
        <w:ind w:left="1080"/>
      </w:pPr>
      <w:r>
        <w:t xml:space="preserve">    </w:t>
      </w:r>
      <w:proofErr w:type="spellStart"/>
      <w:r>
        <w:t>auth</w:t>
      </w:r>
      <w:proofErr w:type="spellEnd"/>
      <w:r>
        <w:t>-provider:</w:t>
      </w:r>
    </w:p>
    <w:p w14:paraId="1A94835E" w14:textId="77777777" w:rsidR="00854316" w:rsidRDefault="00854316" w:rsidP="00854316">
      <w:pPr>
        <w:pStyle w:val="ListParagraph"/>
        <w:ind w:left="1080"/>
      </w:pPr>
      <w:r>
        <w:t xml:space="preserve">      name: </w:t>
      </w:r>
      <w:proofErr w:type="spellStart"/>
      <w:r>
        <w:t>oidc</w:t>
      </w:r>
      <w:proofErr w:type="spellEnd"/>
    </w:p>
    <w:p w14:paraId="4E807408" w14:textId="77777777" w:rsidR="00854316" w:rsidRDefault="00854316" w:rsidP="00854316">
      <w:pPr>
        <w:pStyle w:val="ListParagraph"/>
        <w:ind w:left="1080"/>
      </w:pPr>
      <w:r>
        <w:t xml:space="preserve">      </w:t>
      </w:r>
      <w:proofErr w:type="spellStart"/>
      <w:r>
        <w:t>config</w:t>
      </w:r>
      <w:proofErr w:type="spellEnd"/>
      <w:r>
        <w:t>:</w:t>
      </w:r>
    </w:p>
    <w:p w14:paraId="30F02A4D" w14:textId="77777777" w:rsidR="00854316" w:rsidRDefault="00854316" w:rsidP="00854316">
      <w:pPr>
        <w:pStyle w:val="ListParagraph"/>
        <w:ind w:left="1080"/>
      </w:pPr>
      <w:r>
        <w:lastRenderedPageBreak/>
        <w:t xml:space="preserve">        client-id: </w:t>
      </w:r>
      <w:proofErr w:type="spellStart"/>
      <w:r>
        <w:t>bx</w:t>
      </w:r>
      <w:proofErr w:type="spellEnd"/>
    </w:p>
    <w:p w14:paraId="0893AC2F" w14:textId="77777777" w:rsidR="00854316" w:rsidRDefault="00854316" w:rsidP="00854316">
      <w:pPr>
        <w:pStyle w:val="ListParagraph"/>
        <w:ind w:left="1080"/>
      </w:pPr>
      <w:r>
        <w:t xml:space="preserve">        client-secret: </w:t>
      </w:r>
      <w:proofErr w:type="spellStart"/>
      <w:r>
        <w:t>bx</w:t>
      </w:r>
      <w:proofErr w:type="spellEnd"/>
    </w:p>
    <w:p w14:paraId="2441433E" w14:textId="77777777" w:rsidR="00854316" w:rsidRPr="00854316" w:rsidRDefault="00854316" w:rsidP="00854316">
      <w:pPr>
        <w:pStyle w:val="ListParagraph"/>
        <w:ind w:left="1080"/>
        <w:rPr>
          <w:b/>
        </w:rPr>
      </w:pPr>
      <w:r>
        <w:t xml:space="preserve">        id-token: </w:t>
      </w:r>
      <w:r w:rsidRPr="00854316">
        <w:rPr>
          <w:b/>
        </w:rPr>
        <w:t>eyJraWQiOiIyMDE3MTAzMC0wMDowMDowMCIsImFsZyI6IlJTMjU2In0.eyJpYW1faWQiOiJJQk1pZC0xMDAwMDBBODRHIiwiaXNzIjoiaHR0cHM6Ly9pYW0ubmcuYmx1ZW1peC5uZXQva3ViZXJuZXRlcyIsInN1YiI6Im1hY3RvbUB1cy5pYm0uY29tIiwiYXVkIjoiYngiLCJleHAiOjE1MTg2MTgzMDIsImlhdCI6MTUxODYxNDcwMn0.f7dghYXhJj0YrEwVb_42FMTSS2RP7d97Qv6dT7YIFt6Q4-IjaXRfWiCztkYdQMwJk04OlpuvRXyQeEGW8TDj2O_kzvI-KlsFWdZRxaSujF8TI0SkOt2w1eVn3GnqEwmQpGSTI2aeeXgMSPU5bQw3V3t9hi4gCKJrb3tFQ2DYPVv9_TWCRG48stJTrt06_OQuNqGOAq4qdOY115ZWjOGq94hqBSf1rs_2d0M9AJnHMWC5k7wpu3mtGf3q86wx2G1kowChbexGDOaI9Sx3pQzDtdUHHxLLYpBXe_PlG3gh8AwxwIq4z2ukbfGVkAEPSMzvak0nUHzbngqA4FgWlIazDg</w:t>
      </w:r>
    </w:p>
    <w:p w14:paraId="3F1A2824" w14:textId="76BD75E4" w:rsidR="00854316" w:rsidRDefault="00854316" w:rsidP="00854316">
      <w:pPr>
        <w:pStyle w:val="ListParagraph"/>
        <w:ind w:left="1080"/>
      </w:pPr>
      <w:r>
        <w:t xml:space="preserve">        </w:t>
      </w:r>
      <w:proofErr w:type="spellStart"/>
      <w:r>
        <w:t>idp</w:t>
      </w:r>
      <w:proofErr w:type="spellEnd"/>
      <w:r>
        <w:t>-issuer-</w:t>
      </w:r>
      <w:proofErr w:type="spellStart"/>
      <w:r>
        <w:t>url</w:t>
      </w:r>
      <w:proofErr w:type="spellEnd"/>
      <w:r>
        <w:t>: https://iam.ng.bluemix.net/kubernetes</w:t>
      </w:r>
    </w:p>
    <w:p w14:paraId="23ACB2C5" w14:textId="77777777" w:rsidR="00240D41" w:rsidRDefault="00240D41" w:rsidP="00240D41">
      <w:pPr>
        <w:pStyle w:val="ListParagraph"/>
        <w:ind w:left="1080"/>
      </w:pPr>
    </w:p>
    <w:p w14:paraId="0463C7BB" w14:textId="14EA15B7" w:rsidR="00240D41" w:rsidRDefault="0084066E" w:rsidP="00240D41">
      <w:pPr>
        <w:pStyle w:val="ListParagraph"/>
        <w:numPr>
          <w:ilvl w:val="1"/>
          <w:numId w:val="28"/>
        </w:numPr>
      </w:pPr>
      <w:r>
        <w:t xml:space="preserve">You may want to iconize the terminal window </w:t>
      </w:r>
      <w:r w:rsidR="00F94999">
        <w:t>of step 8a now</w:t>
      </w:r>
      <w:r w:rsidR="00AB37F9">
        <w:t xml:space="preserve"> and keep the Kubernetes GUI running</w:t>
      </w:r>
      <w:r w:rsidR="00F94999">
        <w:t>.</w:t>
      </w:r>
    </w:p>
    <w:p w14:paraId="4C06A34A" w14:textId="77777777" w:rsidR="00F94999" w:rsidRDefault="00F94999" w:rsidP="00F94999">
      <w:pPr>
        <w:pStyle w:val="ListParagraph"/>
        <w:ind w:left="1080"/>
      </w:pPr>
    </w:p>
    <w:p w14:paraId="06BAC7C1" w14:textId="23AA9F35" w:rsidR="00FC3F37" w:rsidRDefault="00443D9A" w:rsidP="00CB7FED">
      <w:pPr>
        <w:pStyle w:val="ListParagraph"/>
        <w:numPr>
          <w:ilvl w:val="0"/>
          <w:numId w:val="28"/>
        </w:numPr>
      </w:pPr>
      <w:r>
        <w:t>You will deploy the D</w:t>
      </w:r>
      <w:r w:rsidR="00B058C8">
        <w:t>ocker image that you created and placed in</w:t>
      </w:r>
      <w:r w:rsidR="00FE7523">
        <w:t xml:space="preserve"> the</w:t>
      </w:r>
      <w:r w:rsidR="00B058C8">
        <w:t xml:space="preserve"> Bluemix Container Registry in Step 5 from</w:t>
      </w:r>
      <w:r w:rsidR="00D43C4F">
        <w:t xml:space="preserve"> the</w:t>
      </w:r>
      <w:r w:rsidR="00B058C8">
        <w:t xml:space="preserve"> </w:t>
      </w:r>
      <w:proofErr w:type="spellStart"/>
      <w:r w:rsidR="00B058C8" w:rsidRPr="00D43C4F">
        <w:rPr>
          <w:rFonts w:ascii="Courier New" w:hAnsi="Courier New" w:cs="Courier New"/>
        </w:rPr>
        <w:t>kubectl</w:t>
      </w:r>
      <w:proofErr w:type="spellEnd"/>
      <w:r w:rsidR="00B058C8">
        <w:t xml:space="preserve"> CLI using an </w:t>
      </w:r>
      <w:proofErr w:type="spellStart"/>
      <w:r w:rsidR="00B058C8">
        <w:t>yml</w:t>
      </w:r>
      <w:proofErr w:type="spellEnd"/>
      <w:r w:rsidR="00B058C8">
        <w:t xml:space="preserve"> file. </w:t>
      </w:r>
      <w:proofErr w:type="gramStart"/>
      <w:r w:rsidR="003F5CBA">
        <w:t xml:space="preserve">The </w:t>
      </w:r>
      <w:r w:rsidR="009E303C">
        <w:t xml:space="preserve"> machine</w:t>
      </w:r>
      <w:proofErr w:type="gramEnd"/>
      <w:r w:rsidR="009E303C">
        <w:t xml:space="preserve">, has the </w:t>
      </w:r>
      <w:proofErr w:type="spellStart"/>
      <w:r>
        <w:rPr>
          <w:rFonts w:ascii="Courier New" w:hAnsi="Courier New" w:cs="Courier New"/>
        </w:rPr>
        <w:t>emp-app</w:t>
      </w:r>
      <w:r w:rsidR="009E303C" w:rsidRPr="009E303C">
        <w:rPr>
          <w:rFonts w:ascii="Courier New" w:hAnsi="Courier New" w:cs="Courier New"/>
        </w:rPr>
        <w:t>.yml</w:t>
      </w:r>
      <w:proofErr w:type="spellEnd"/>
      <w:r w:rsidR="009E303C">
        <w:t xml:space="preserve"> fi</w:t>
      </w:r>
      <w:r w:rsidR="0035105E">
        <w:t>l</w:t>
      </w:r>
      <w:r w:rsidR="009E303C">
        <w:t>e in</w:t>
      </w:r>
      <w:r w:rsidR="0032552B">
        <w:t xml:space="preserve"> the</w:t>
      </w:r>
      <w:r w:rsidR="009E303C">
        <w:t xml:space="preserve"> </w:t>
      </w:r>
      <w:r w:rsidR="00794455">
        <w:rPr>
          <w:rFonts w:ascii="Courier New" w:hAnsi="Courier New" w:cs="Courier New"/>
        </w:rPr>
        <w:t>{LAB_HOME}</w:t>
      </w:r>
      <w:r w:rsidR="009E303C" w:rsidRPr="0032552B">
        <w:rPr>
          <w:rFonts w:ascii="Courier New" w:hAnsi="Courier New" w:cs="Courier New"/>
        </w:rPr>
        <w:t>/</w:t>
      </w:r>
      <w:r w:rsidR="00794455">
        <w:rPr>
          <w:rFonts w:ascii="Courier New" w:hAnsi="Courier New" w:cs="Courier New"/>
        </w:rPr>
        <w:t xml:space="preserve">labs/cloud/6_CaaSandDb2Warehouse </w:t>
      </w:r>
      <w:r w:rsidR="009E303C">
        <w:t xml:space="preserve">directory. </w:t>
      </w:r>
    </w:p>
    <w:p w14:paraId="4DBDF0E8" w14:textId="77777777" w:rsidR="00FC3F37" w:rsidRDefault="00FC3F37" w:rsidP="00FC3F37">
      <w:pPr>
        <w:pStyle w:val="ListParagraph"/>
        <w:ind w:left="1080"/>
      </w:pPr>
    </w:p>
    <w:p w14:paraId="174C48D2" w14:textId="5B44BE04" w:rsidR="00F938EB" w:rsidRDefault="00443D9A" w:rsidP="00FC3F37">
      <w:pPr>
        <w:pStyle w:val="ListParagraph"/>
        <w:numPr>
          <w:ilvl w:val="1"/>
          <w:numId w:val="28"/>
        </w:numPr>
      </w:pPr>
      <w:r>
        <w:t>Edit</w:t>
      </w:r>
      <w:r w:rsidR="00CF6105">
        <w:t xml:space="preserve"> the </w:t>
      </w:r>
      <w:r w:rsidR="00794455">
        <w:rPr>
          <w:rFonts w:ascii="Courier New" w:hAnsi="Courier New" w:cs="Courier New"/>
        </w:rPr>
        <w:t>{LAB_</w:t>
      </w:r>
      <w:proofErr w:type="gramStart"/>
      <w:r w:rsidR="00794455">
        <w:rPr>
          <w:rFonts w:ascii="Courier New" w:hAnsi="Courier New" w:cs="Courier New"/>
        </w:rPr>
        <w:t>HOME}</w:t>
      </w:r>
      <w:r w:rsidR="00CF6105" w:rsidRPr="004B140F">
        <w:rPr>
          <w:rFonts w:ascii="Courier New" w:hAnsi="Courier New" w:cs="Courier New"/>
        </w:rPr>
        <w:t>/lab/</w:t>
      </w:r>
      <w:proofErr w:type="spellStart"/>
      <w:r w:rsidR="00CF6105">
        <w:rPr>
          <w:rStyle w:val="CodeChar"/>
        </w:rPr>
        <w:t>ibmcontainer</w:t>
      </w:r>
      <w:proofErr w:type="spellEnd"/>
      <w:r w:rsidR="00CF6105" w:rsidRPr="004B140F">
        <w:rPr>
          <w:rFonts w:ascii="Courier New" w:hAnsi="Courier New" w:cs="Courier New"/>
        </w:rPr>
        <w:t>/</w:t>
      </w:r>
      <w:proofErr w:type="spellStart"/>
      <w:r>
        <w:rPr>
          <w:rFonts w:ascii="Courier New" w:hAnsi="Courier New" w:cs="Courier New"/>
        </w:rPr>
        <w:t>emp-app</w:t>
      </w:r>
      <w:r w:rsidR="00CF6105" w:rsidRPr="0035105E">
        <w:rPr>
          <w:rFonts w:ascii="Courier New" w:hAnsi="Courier New" w:cs="Courier New"/>
        </w:rPr>
        <w:t>.yml</w:t>
      </w:r>
      <w:proofErr w:type="spellEnd"/>
      <w:proofErr w:type="gramEnd"/>
      <w:r w:rsidR="00CF6105" w:rsidRPr="0035105E">
        <w:rPr>
          <w:rFonts w:ascii="Courier New" w:hAnsi="Courier New" w:cs="Courier New"/>
        </w:rPr>
        <w:t xml:space="preserve"> </w:t>
      </w:r>
      <w:r w:rsidR="00CF6105">
        <w:t xml:space="preserve">file to place </w:t>
      </w:r>
      <w:r w:rsidR="00E0177F">
        <w:t xml:space="preserve">the namespace that you have used in the </w:t>
      </w:r>
      <w:r>
        <w:t>IBM Cloud</w:t>
      </w:r>
      <w:r w:rsidR="00E0177F">
        <w:t xml:space="preserve"> Container Registry (refer to step 4 of this section) </w:t>
      </w:r>
      <w:r w:rsidR="00CF6105">
        <w:t>your namespace</w:t>
      </w:r>
      <w:r w:rsidR="00E0177F">
        <w:t xml:space="preserve"> in the value for the image attribute. </w:t>
      </w:r>
    </w:p>
    <w:p w14:paraId="3E56214A" w14:textId="77777777" w:rsidR="00631776" w:rsidRDefault="00631776" w:rsidP="00631776">
      <w:pPr>
        <w:pStyle w:val="ListParagraph"/>
        <w:ind w:left="360"/>
      </w:pPr>
    </w:p>
    <w:p w14:paraId="5F2B1C82" w14:textId="77777777" w:rsidR="00443D9A" w:rsidRDefault="00443D9A" w:rsidP="00443D9A">
      <w:pPr>
        <w:pStyle w:val="ListParagraph"/>
        <w:ind w:left="1080"/>
      </w:pPr>
      <w:r>
        <w:t xml:space="preserve">  spec:</w:t>
      </w:r>
    </w:p>
    <w:p w14:paraId="13F1973F" w14:textId="77777777" w:rsidR="00443D9A" w:rsidRDefault="00443D9A" w:rsidP="00443D9A">
      <w:pPr>
        <w:pStyle w:val="ListParagraph"/>
        <w:ind w:left="1080"/>
      </w:pPr>
      <w:r>
        <w:t xml:space="preserve">      containers:</w:t>
      </w:r>
    </w:p>
    <w:p w14:paraId="36441491" w14:textId="77777777" w:rsidR="00443D9A" w:rsidRDefault="00443D9A" w:rsidP="00443D9A">
      <w:pPr>
        <w:pStyle w:val="ListParagraph"/>
        <w:ind w:left="1080"/>
      </w:pPr>
      <w:r>
        <w:t xml:space="preserve">        - name: </w:t>
      </w:r>
      <w:proofErr w:type="spellStart"/>
      <w:r>
        <w:t>emp</w:t>
      </w:r>
      <w:proofErr w:type="spellEnd"/>
      <w:r>
        <w:t>-deployment</w:t>
      </w:r>
    </w:p>
    <w:p w14:paraId="6CD5DFDB" w14:textId="0332E1B4" w:rsidR="00443D9A" w:rsidRDefault="00443D9A" w:rsidP="00443D9A">
      <w:pPr>
        <w:pStyle w:val="ListParagraph"/>
        <w:ind w:left="1080"/>
      </w:pPr>
      <w:r>
        <w:t xml:space="preserve">          image: "registry.</w:t>
      </w:r>
      <w:r w:rsidRPr="00443D9A">
        <w:rPr>
          <w:color w:val="FF0000"/>
        </w:rPr>
        <w:t>ng</w:t>
      </w:r>
      <w:r>
        <w:t>.bluemix.net/</w:t>
      </w:r>
      <w:r w:rsidRPr="00443D9A">
        <w:rPr>
          <w:color w:val="FF0000"/>
        </w:rPr>
        <w:t>CHANGE-ME</w:t>
      </w:r>
      <w:r>
        <w:t>/</w:t>
      </w:r>
      <w:proofErr w:type="spellStart"/>
      <w:proofErr w:type="gramStart"/>
      <w:r>
        <w:t>emp:latest</w:t>
      </w:r>
      <w:proofErr w:type="spellEnd"/>
      <w:proofErr w:type="gramEnd"/>
      <w:r>
        <w:t>"</w:t>
      </w:r>
    </w:p>
    <w:p w14:paraId="4D644307" w14:textId="0F3401E7" w:rsidR="007E2B4E" w:rsidRDefault="00443D9A" w:rsidP="00443D9A">
      <w:pPr>
        <w:pStyle w:val="ListParagraph"/>
        <w:ind w:left="1080"/>
      </w:pPr>
      <w:r>
        <w:t xml:space="preserve">          </w:t>
      </w:r>
      <w:proofErr w:type="spellStart"/>
      <w:r>
        <w:t>imagePullPolicy</w:t>
      </w:r>
      <w:proofErr w:type="spellEnd"/>
      <w:r>
        <w:t>: Always</w:t>
      </w:r>
    </w:p>
    <w:p w14:paraId="5939C459" w14:textId="77777777" w:rsidR="00443D9A" w:rsidRDefault="00443D9A" w:rsidP="00443D9A">
      <w:pPr>
        <w:pStyle w:val="ListParagraph"/>
        <w:ind w:left="1080"/>
      </w:pPr>
    </w:p>
    <w:p w14:paraId="475C08A4" w14:textId="326DF23B" w:rsidR="003C217F" w:rsidRDefault="00443D9A" w:rsidP="003C217F">
      <w:pPr>
        <w:pStyle w:val="ListParagraph"/>
        <w:numPr>
          <w:ilvl w:val="1"/>
          <w:numId w:val="28"/>
        </w:numPr>
      </w:pPr>
      <w:r>
        <w:t xml:space="preserve">In a sourced </w:t>
      </w:r>
      <w:r w:rsidR="00821865">
        <w:t>terminal, cd to</w:t>
      </w:r>
      <w:r w:rsidR="009E066E">
        <w:t xml:space="preserve"> the</w:t>
      </w:r>
      <w:r w:rsidR="00821865">
        <w:t xml:space="preserve"> </w:t>
      </w:r>
      <w:r w:rsidR="00794455">
        <w:rPr>
          <w:rFonts w:ascii="Courier New" w:hAnsi="Courier New" w:cs="Courier New"/>
        </w:rPr>
        <w:t>{LAB_</w:t>
      </w:r>
      <w:proofErr w:type="gramStart"/>
      <w:r w:rsidR="00794455">
        <w:rPr>
          <w:rFonts w:ascii="Courier New" w:hAnsi="Courier New" w:cs="Courier New"/>
        </w:rPr>
        <w:t>HOME}labs</w:t>
      </w:r>
      <w:proofErr w:type="gramEnd"/>
      <w:r w:rsidR="00794455">
        <w:rPr>
          <w:rFonts w:ascii="Courier New" w:hAnsi="Courier New" w:cs="Courier New"/>
        </w:rPr>
        <w:t xml:space="preserve">/cloud/6_CaaSandDb2Warehouse </w:t>
      </w:r>
      <w:r w:rsidR="009E066E">
        <w:t xml:space="preserve">directory </w:t>
      </w:r>
      <w:r w:rsidR="00821865">
        <w:t>(or provide the full path name</w:t>
      </w:r>
      <w:r w:rsidR="0035105E">
        <w:t xml:space="preserve"> of the file</w:t>
      </w:r>
      <w:r w:rsidR="00821865">
        <w:t xml:space="preserve">) </w:t>
      </w:r>
      <w:r w:rsidR="0068219C">
        <w:t xml:space="preserve">and execute </w:t>
      </w:r>
      <w:r w:rsidR="00821865">
        <w:t xml:space="preserve"> </w:t>
      </w:r>
      <w:r w:rsidR="003C217F">
        <w:t xml:space="preserve"> </w:t>
      </w:r>
    </w:p>
    <w:p w14:paraId="0AFE8E8C" w14:textId="45E5D56B" w:rsidR="0035105E" w:rsidRPr="0035105E" w:rsidRDefault="00443D9A" w:rsidP="0035105E">
      <w:pPr>
        <w:pStyle w:val="ListParagraph"/>
        <w:ind w:left="1080"/>
        <w:rPr>
          <w:rFonts w:ascii="Courier New" w:hAnsi="Courier New" w:cs="Courier New"/>
        </w:rPr>
      </w:pPr>
      <w:proofErr w:type="spellStart"/>
      <w:r>
        <w:rPr>
          <w:rFonts w:ascii="Courier New" w:hAnsi="Courier New" w:cs="Courier New"/>
        </w:rPr>
        <w:t>kubectl</w:t>
      </w:r>
      <w:proofErr w:type="spellEnd"/>
      <w:r>
        <w:rPr>
          <w:rFonts w:ascii="Courier New" w:hAnsi="Courier New" w:cs="Courier New"/>
        </w:rPr>
        <w:t xml:space="preserve"> create –f </w:t>
      </w:r>
      <w:proofErr w:type="spellStart"/>
      <w:r>
        <w:rPr>
          <w:rFonts w:ascii="Courier New" w:hAnsi="Courier New" w:cs="Courier New"/>
        </w:rPr>
        <w:t>emp-app</w:t>
      </w:r>
      <w:r w:rsidR="0035105E" w:rsidRPr="0035105E">
        <w:rPr>
          <w:rFonts w:ascii="Courier New" w:hAnsi="Courier New" w:cs="Courier New"/>
        </w:rPr>
        <w:t>.yml</w:t>
      </w:r>
      <w:proofErr w:type="spellEnd"/>
      <w:r w:rsidR="0035105E" w:rsidRPr="0035105E">
        <w:rPr>
          <w:rFonts w:ascii="Courier New" w:hAnsi="Courier New" w:cs="Courier New"/>
        </w:rPr>
        <w:t xml:space="preserve"> </w:t>
      </w:r>
    </w:p>
    <w:p w14:paraId="5390CE12" w14:textId="77777777" w:rsidR="0035105E" w:rsidRDefault="0035105E" w:rsidP="0035105E">
      <w:pPr>
        <w:pStyle w:val="ListParagraph"/>
        <w:ind w:left="1080"/>
      </w:pPr>
    </w:p>
    <w:p w14:paraId="03E6FCBC" w14:textId="77777777" w:rsidR="00C00CF2" w:rsidRDefault="00C00CF2" w:rsidP="00C00C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 xml:space="preserve">$ </w:t>
      </w:r>
      <w:proofErr w:type="spellStart"/>
      <w:r>
        <w:rPr>
          <w:rFonts w:ascii="Menlo" w:hAnsi="Menlo" w:cs="Menlo"/>
          <w:color w:val="000000"/>
          <w:szCs w:val="22"/>
        </w:rPr>
        <w:t>kubectl</w:t>
      </w:r>
      <w:proofErr w:type="spellEnd"/>
      <w:r>
        <w:rPr>
          <w:rFonts w:ascii="Menlo" w:hAnsi="Menlo" w:cs="Menlo"/>
          <w:color w:val="000000"/>
          <w:szCs w:val="22"/>
        </w:rPr>
        <w:t xml:space="preserve"> create -f </w:t>
      </w:r>
      <w:proofErr w:type="spellStart"/>
      <w:r>
        <w:rPr>
          <w:rFonts w:ascii="Menlo" w:hAnsi="Menlo" w:cs="Menlo"/>
          <w:color w:val="000000"/>
          <w:szCs w:val="22"/>
        </w:rPr>
        <w:t>emp-app.yml</w:t>
      </w:r>
      <w:proofErr w:type="spellEnd"/>
      <w:r>
        <w:rPr>
          <w:rFonts w:ascii="Menlo" w:hAnsi="Menlo" w:cs="Menlo"/>
          <w:color w:val="000000"/>
          <w:szCs w:val="22"/>
        </w:rPr>
        <w:t xml:space="preserve"> </w:t>
      </w:r>
    </w:p>
    <w:p w14:paraId="75B72E13" w14:textId="77777777" w:rsidR="00C00CF2" w:rsidRDefault="00C00CF2" w:rsidP="00C00C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deployment "</w:t>
      </w:r>
      <w:proofErr w:type="spellStart"/>
      <w:r>
        <w:rPr>
          <w:rFonts w:ascii="Menlo" w:hAnsi="Menlo" w:cs="Menlo"/>
          <w:color w:val="000000"/>
          <w:szCs w:val="22"/>
        </w:rPr>
        <w:t>emp</w:t>
      </w:r>
      <w:proofErr w:type="spellEnd"/>
      <w:r>
        <w:rPr>
          <w:rFonts w:ascii="Menlo" w:hAnsi="Menlo" w:cs="Menlo"/>
          <w:color w:val="000000"/>
          <w:szCs w:val="22"/>
        </w:rPr>
        <w:t>-deployment" created</w:t>
      </w:r>
    </w:p>
    <w:p w14:paraId="6DBA231C" w14:textId="6C2F82BB" w:rsidR="0035105E" w:rsidRPr="00C00CF2" w:rsidRDefault="00C00CF2" w:rsidP="00C00C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C00CF2">
        <w:rPr>
          <w:rFonts w:ascii="Menlo" w:hAnsi="Menlo" w:cs="Menlo"/>
          <w:color w:val="000000"/>
          <w:szCs w:val="22"/>
        </w:rPr>
        <w:t>service "</w:t>
      </w:r>
      <w:proofErr w:type="spellStart"/>
      <w:r w:rsidRPr="00C00CF2">
        <w:rPr>
          <w:rFonts w:ascii="Menlo" w:hAnsi="Menlo" w:cs="Menlo"/>
          <w:color w:val="000000"/>
          <w:szCs w:val="22"/>
        </w:rPr>
        <w:t>emp</w:t>
      </w:r>
      <w:proofErr w:type="spellEnd"/>
      <w:r w:rsidRPr="00C00CF2">
        <w:rPr>
          <w:rFonts w:ascii="Menlo" w:hAnsi="Menlo" w:cs="Menlo"/>
          <w:color w:val="000000"/>
          <w:szCs w:val="22"/>
        </w:rPr>
        <w:t>-service" created</w:t>
      </w:r>
    </w:p>
    <w:p w14:paraId="5E607B0D" w14:textId="77777777" w:rsidR="00AB37F9" w:rsidRDefault="00AB37F9" w:rsidP="0035105E">
      <w:pPr>
        <w:pStyle w:val="ListParagraph"/>
        <w:ind w:left="1080"/>
      </w:pPr>
    </w:p>
    <w:p w14:paraId="79D13132" w14:textId="37AAB2F0" w:rsidR="00BD006E" w:rsidRDefault="002D5EDF" w:rsidP="003C217F">
      <w:pPr>
        <w:pStyle w:val="ListParagraph"/>
        <w:numPr>
          <w:ilvl w:val="1"/>
          <w:numId w:val="28"/>
        </w:numPr>
      </w:pPr>
      <w:r>
        <w:t>A</w:t>
      </w:r>
      <w:r w:rsidR="00BD006E">
        <w:t xml:space="preserve"> click to the </w:t>
      </w:r>
      <w:r w:rsidR="00BD006E" w:rsidRPr="007A0AB9">
        <w:rPr>
          <w:b/>
        </w:rPr>
        <w:t>Deployment</w:t>
      </w:r>
      <w:r w:rsidR="007A0AB9" w:rsidRPr="007A0AB9">
        <w:rPr>
          <w:b/>
        </w:rPr>
        <w:t>s</w:t>
      </w:r>
      <w:r w:rsidR="007A0AB9">
        <w:t xml:space="preserve"> link</w:t>
      </w:r>
      <w:r w:rsidR="00BD006E">
        <w:t xml:space="preserve"> of the K8s GUI </w:t>
      </w:r>
    </w:p>
    <w:p w14:paraId="67C4DB3E" w14:textId="77777777" w:rsidR="00981B15" w:rsidRDefault="00981B15" w:rsidP="00981B15">
      <w:pPr>
        <w:pStyle w:val="ListParagraph"/>
        <w:ind w:left="1080"/>
      </w:pPr>
    </w:p>
    <w:p w14:paraId="1E7B5BBA" w14:textId="26EB7703" w:rsidR="00BD006E" w:rsidRDefault="00BD006E" w:rsidP="00BD006E">
      <w:pPr>
        <w:pStyle w:val="ListParagraph"/>
        <w:ind w:left="1080"/>
      </w:pPr>
      <w:r w:rsidRPr="00BD006E">
        <w:rPr>
          <w:noProof/>
        </w:rPr>
        <w:drawing>
          <wp:inline distT="0" distB="0" distL="0" distR="0" wp14:anchorId="3241859B" wp14:editId="411177BC">
            <wp:extent cx="1852295" cy="2813685"/>
            <wp:effectExtent l="0" t="0" r="190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61329" cy="2827408"/>
                    </a:xfrm>
                    <a:prstGeom prst="rect">
                      <a:avLst/>
                    </a:prstGeom>
                  </pic:spPr>
                </pic:pic>
              </a:graphicData>
            </a:graphic>
          </wp:inline>
        </w:drawing>
      </w:r>
    </w:p>
    <w:p w14:paraId="70430D88" w14:textId="77777777" w:rsidR="007A0AB9" w:rsidRDefault="007A0AB9" w:rsidP="00BD006E">
      <w:pPr>
        <w:pStyle w:val="ListParagraph"/>
        <w:ind w:left="1080"/>
      </w:pPr>
    </w:p>
    <w:p w14:paraId="576B1669" w14:textId="48A71BD6" w:rsidR="007A0AB9" w:rsidRDefault="007A0AB9" w:rsidP="00BD006E">
      <w:pPr>
        <w:pStyle w:val="ListParagraph"/>
        <w:ind w:left="1080"/>
      </w:pPr>
      <w:r>
        <w:t xml:space="preserve">and a refresh of the screen should show the new </w:t>
      </w:r>
      <w:proofErr w:type="spellStart"/>
      <w:r w:rsidR="0032509A" w:rsidRPr="0032509A">
        <w:rPr>
          <w:rFonts w:ascii="Courier New" w:hAnsi="Courier New" w:cs="Courier New"/>
        </w:rPr>
        <w:t>emp</w:t>
      </w:r>
      <w:proofErr w:type="spellEnd"/>
      <w:r w:rsidR="0032509A" w:rsidRPr="0032509A">
        <w:rPr>
          <w:rFonts w:ascii="Courier New" w:hAnsi="Courier New" w:cs="Courier New"/>
        </w:rPr>
        <w:t>-deployment</w:t>
      </w:r>
      <w:r w:rsidR="0032509A">
        <w:t xml:space="preserve"> deployment</w:t>
      </w:r>
      <w:r>
        <w:t>.</w:t>
      </w:r>
    </w:p>
    <w:p w14:paraId="06849EFB" w14:textId="77777777" w:rsidR="00627F02" w:rsidRDefault="00627F02" w:rsidP="00BD006E">
      <w:pPr>
        <w:pStyle w:val="ListParagraph"/>
        <w:ind w:left="1080"/>
      </w:pPr>
    </w:p>
    <w:p w14:paraId="6C966CA9" w14:textId="09E70D84" w:rsidR="007A0AB9" w:rsidRDefault="00627F02" w:rsidP="00AB37F9">
      <w:pPr>
        <w:pStyle w:val="ListParagraph"/>
        <w:ind w:left="1080"/>
      </w:pPr>
      <w:r w:rsidRPr="00627F02">
        <w:rPr>
          <w:noProof/>
        </w:rPr>
        <w:drawing>
          <wp:inline distT="0" distB="0" distL="0" distR="0" wp14:anchorId="4D8F0604" wp14:editId="495DB04E">
            <wp:extent cx="5274945" cy="937555"/>
            <wp:effectExtent l="0" t="0" r="825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8970" cy="940048"/>
                    </a:xfrm>
                    <a:prstGeom prst="rect">
                      <a:avLst/>
                    </a:prstGeom>
                  </pic:spPr>
                </pic:pic>
              </a:graphicData>
            </a:graphic>
          </wp:inline>
        </w:drawing>
      </w:r>
    </w:p>
    <w:p w14:paraId="7FFE3613" w14:textId="77777777" w:rsidR="00AB37F9" w:rsidRDefault="00AB37F9" w:rsidP="00AB37F9">
      <w:pPr>
        <w:pStyle w:val="ListParagraph"/>
        <w:ind w:left="1080"/>
      </w:pPr>
    </w:p>
    <w:p w14:paraId="45816CBF" w14:textId="7AAD5E9E" w:rsidR="002D5EDF" w:rsidRDefault="002D5EDF" w:rsidP="003C217F">
      <w:pPr>
        <w:pStyle w:val="ListParagraph"/>
        <w:numPr>
          <w:ilvl w:val="1"/>
          <w:numId w:val="28"/>
        </w:numPr>
      </w:pPr>
      <w:r>
        <w:t xml:space="preserve">Similarly, a click on the </w:t>
      </w:r>
      <w:r w:rsidRPr="00631776">
        <w:rPr>
          <w:b/>
        </w:rPr>
        <w:t>Services</w:t>
      </w:r>
      <w:r>
        <w:t xml:space="preserve"> link </w:t>
      </w:r>
    </w:p>
    <w:p w14:paraId="40CA1913" w14:textId="77777777" w:rsidR="00AB37F9" w:rsidRDefault="00AB37F9" w:rsidP="00AB37F9">
      <w:pPr>
        <w:pStyle w:val="ListParagraph"/>
        <w:ind w:left="1080"/>
      </w:pPr>
    </w:p>
    <w:p w14:paraId="54B580E5" w14:textId="6D2E72C8" w:rsidR="002D5EDF" w:rsidRDefault="002D5EDF" w:rsidP="002D5EDF">
      <w:pPr>
        <w:pStyle w:val="ListParagraph"/>
        <w:ind w:left="1080"/>
      </w:pPr>
      <w:r w:rsidRPr="002D5EDF">
        <w:rPr>
          <w:noProof/>
        </w:rPr>
        <w:drawing>
          <wp:inline distT="0" distB="0" distL="0" distR="0" wp14:anchorId="29F659F2" wp14:editId="583D3FEC">
            <wp:extent cx="2201545" cy="2813685"/>
            <wp:effectExtent l="0" t="0" r="825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06559" cy="2820093"/>
                    </a:xfrm>
                    <a:prstGeom prst="rect">
                      <a:avLst/>
                    </a:prstGeom>
                  </pic:spPr>
                </pic:pic>
              </a:graphicData>
            </a:graphic>
          </wp:inline>
        </w:drawing>
      </w:r>
    </w:p>
    <w:p w14:paraId="521EC302" w14:textId="77777777" w:rsidR="002D5EDF" w:rsidRDefault="002D5EDF" w:rsidP="002D5EDF">
      <w:pPr>
        <w:pStyle w:val="ListParagraph"/>
        <w:ind w:left="1080"/>
      </w:pPr>
    </w:p>
    <w:p w14:paraId="7D7AC196" w14:textId="497A58BF" w:rsidR="00BD006E" w:rsidRDefault="002D5EDF" w:rsidP="002D5EDF">
      <w:pPr>
        <w:pStyle w:val="ListParagraph"/>
        <w:ind w:left="1080"/>
      </w:pPr>
      <w:r>
        <w:lastRenderedPageBreak/>
        <w:t xml:space="preserve">followed by a screen refresh should show </w:t>
      </w:r>
      <w:r w:rsidR="0032509A">
        <w:t>the</w:t>
      </w:r>
      <w:r w:rsidR="00631776">
        <w:t xml:space="preserve"> just</w:t>
      </w:r>
      <w:r w:rsidR="00CA5B64">
        <w:t xml:space="preserve"> created </w:t>
      </w:r>
      <w:proofErr w:type="spellStart"/>
      <w:r w:rsidR="00CA5B64" w:rsidRPr="00CA5B64">
        <w:rPr>
          <w:rFonts w:ascii="Courier New" w:hAnsi="Courier New" w:cs="Courier New"/>
        </w:rPr>
        <w:t>emp</w:t>
      </w:r>
      <w:proofErr w:type="spellEnd"/>
      <w:r w:rsidR="00CA5B64" w:rsidRPr="00CA5B64">
        <w:rPr>
          <w:rFonts w:ascii="Courier New" w:hAnsi="Courier New" w:cs="Courier New"/>
        </w:rPr>
        <w:t>-service</w:t>
      </w:r>
      <w:r w:rsidR="00CA5B64">
        <w:t xml:space="preserve"> service</w:t>
      </w:r>
      <w:r w:rsidR="00CA5B64">
        <w:rPr>
          <w:rStyle w:val="FootnoteReference"/>
        </w:rPr>
        <w:footnoteReference w:id="4"/>
      </w:r>
      <w:r w:rsidR="00CA5B64">
        <w:t>.</w:t>
      </w:r>
    </w:p>
    <w:p w14:paraId="58455839" w14:textId="77777777" w:rsidR="0032509A" w:rsidRDefault="0032509A" w:rsidP="002D5EDF">
      <w:pPr>
        <w:pStyle w:val="ListParagraph"/>
        <w:ind w:left="1080"/>
      </w:pPr>
    </w:p>
    <w:p w14:paraId="4AAFCFEC" w14:textId="44D97250" w:rsidR="0032509A" w:rsidRDefault="0032509A" w:rsidP="002D5EDF">
      <w:pPr>
        <w:pStyle w:val="ListParagraph"/>
        <w:ind w:left="1080"/>
      </w:pPr>
      <w:r w:rsidRPr="0032509A">
        <w:rPr>
          <w:noProof/>
        </w:rPr>
        <w:drawing>
          <wp:inline distT="0" distB="0" distL="0" distR="0" wp14:anchorId="6503502F" wp14:editId="18ED2F0A">
            <wp:extent cx="5344795" cy="1293992"/>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87661" cy="1304370"/>
                    </a:xfrm>
                    <a:prstGeom prst="rect">
                      <a:avLst/>
                    </a:prstGeom>
                  </pic:spPr>
                </pic:pic>
              </a:graphicData>
            </a:graphic>
          </wp:inline>
        </w:drawing>
      </w:r>
    </w:p>
    <w:p w14:paraId="4C8415C1" w14:textId="77777777" w:rsidR="0035105E" w:rsidRDefault="0035105E" w:rsidP="0035105E">
      <w:pPr>
        <w:pStyle w:val="ListParagraph"/>
        <w:ind w:left="1080"/>
      </w:pPr>
    </w:p>
    <w:p w14:paraId="79A3DB39" w14:textId="7EFEC102" w:rsidR="00BA1B45" w:rsidRDefault="00AD5C53" w:rsidP="00E25AD9">
      <w:pPr>
        <w:pStyle w:val="ListParagraph"/>
        <w:numPr>
          <w:ilvl w:val="0"/>
          <w:numId w:val="28"/>
        </w:numPr>
      </w:pPr>
      <w:r>
        <w:t>No</w:t>
      </w:r>
      <w:r w:rsidR="00BA1B45">
        <w:t>w it is time to try out the newly deployed application in IBM Bluemix K8s cluster.</w:t>
      </w:r>
    </w:p>
    <w:p w14:paraId="277DEF11" w14:textId="77777777" w:rsidR="00FE2ACD" w:rsidRDefault="00FE2ACD" w:rsidP="00FE2ACD">
      <w:pPr>
        <w:pStyle w:val="ListParagraph"/>
        <w:ind w:left="360"/>
      </w:pPr>
    </w:p>
    <w:p w14:paraId="450ED316" w14:textId="69617E91" w:rsidR="00FF4B00" w:rsidRDefault="00BA1B45" w:rsidP="006E1C3D">
      <w:pPr>
        <w:pStyle w:val="ListParagraph"/>
        <w:numPr>
          <w:ilvl w:val="1"/>
          <w:numId w:val="28"/>
        </w:numPr>
      </w:pPr>
      <w:r>
        <w:t xml:space="preserve">Get the </w:t>
      </w:r>
      <w:r w:rsidR="00A73701">
        <w:t xml:space="preserve">public </w:t>
      </w:r>
      <w:proofErr w:type="spellStart"/>
      <w:r>
        <w:t>ip</w:t>
      </w:r>
      <w:proofErr w:type="spellEnd"/>
      <w:r>
        <w:t xml:space="preserve"> address of the </w:t>
      </w:r>
      <w:r w:rsidR="00467453">
        <w:t xml:space="preserve">lone </w:t>
      </w:r>
      <w:r>
        <w:t xml:space="preserve">worker </w:t>
      </w:r>
      <w:r w:rsidR="00467453">
        <w:t>node</w:t>
      </w:r>
      <w:r w:rsidR="00631776">
        <w:rPr>
          <w:rStyle w:val="FootnoteReference"/>
        </w:rPr>
        <w:footnoteReference w:id="5"/>
      </w:r>
      <w:r w:rsidR="00467453">
        <w:t xml:space="preserve"> of the cluster by issuing the following </w:t>
      </w:r>
      <w:r w:rsidR="00FF4B00">
        <w:t>command</w:t>
      </w:r>
      <w:r w:rsidR="00D43C4F">
        <w:t xml:space="preserve"> </w:t>
      </w:r>
      <w:r w:rsidR="00467453">
        <w:t>from a</w:t>
      </w:r>
      <w:r w:rsidR="008E3209">
        <w:t>ny terminal</w:t>
      </w:r>
      <w:r w:rsidR="00854316">
        <w:t xml:space="preserve"> in your</w:t>
      </w:r>
      <w:r w:rsidR="00467453">
        <w:t xml:space="preserve"> machine </w:t>
      </w:r>
    </w:p>
    <w:p w14:paraId="288AD015" w14:textId="77777777" w:rsidR="00E25AD9" w:rsidRDefault="00E25AD9" w:rsidP="00E25AD9">
      <w:pPr>
        <w:pStyle w:val="ListParagraph"/>
        <w:ind w:left="1080"/>
      </w:pPr>
    </w:p>
    <w:p w14:paraId="50BA1A08" w14:textId="07F8AD8B" w:rsidR="00467453" w:rsidRPr="00FF4B00" w:rsidRDefault="00094BC8" w:rsidP="00467453">
      <w:pPr>
        <w:pStyle w:val="ListParagraph"/>
        <w:ind w:left="1080"/>
        <w:rPr>
          <w:rFonts w:ascii="Courier New" w:hAnsi="Courier New" w:cs="Courier New"/>
        </w:rPr>
      </w:pPr>
      <w:proofErr w:type="spellStart"/>
      <w:r>
        <w:rPr>
          <w:rFonts w:ascii="Courier New" w:hAnsi="Courier New" w:cs="Courier New"/>
        </w:rPr>
        <w:t>bx</w:t>
      </w:r>
      <w:proofErr w:type="spellEnd"/>
      <w:r>
        <w:rPr>
          <w:rFonts w:ascii="Courier New" w:hAnsi="Courier New" w:cs="Courier New"/>
        </w:rPr>
        <w:t xml:space="preserve"> </w:t>
      </w:r>
      <w:proofErr w:type="spellStart"/>
      <w:r>
        <w:rPr>
          <w:rFonts w:ascii="Courier New" w:hAnsi="Courier New" w:cs="Courier New"/>
        </w:rPr>
        <w:t>cs</w:t>
      </w:r>
      <w:proofErr w:type="spellEnd"/>
      <w:r>
        <w:rPr>
          <w:rFonts w:ascii="Courier New" w:hAnsi="Courier New" w:cs="Courier New"/>
        </w:rPr>
        <w:t xml:space="preserve"> workers </w:t>
      </w:r>
      <w:r w:rsidR="008E3209">
        <w:rPr>
          <w:rFonts w:ascii="Courier New" w:hAnsi="Courier New" w:cs="Courier New"/>
        </w:rPr>
        <w:t xml:space="preserve">&lt;cluster name&gt; </w:t>
      </w:r>
    </w:p>
    <w:p w14:paraId="6C48D43F" w14:textId="77777777" w:rsidR="00FF4B00" w:rsidRDefault="00FF4B00" w:rsidP="00467453">
      <w:pPr>
        <w:pStyle w:val="ListParagraph"/>
        <w:ind w:left="1080"/>
      </w:pPr>
    </w:p>
    <w:p w14:paraId="2244165B" w14:textId="77777777" w:rsidR="00854316" w:rsidRDefault="00854316" w:rsidP="008543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120"/>
        <w:rPr>
          <w:rFonts w:ascii="Menlo" w:hAnsi="Menlo" w:cs="Menlo"/>
          <w:color w:val="000000"/>
          <w:szCs w:val="22"/>
        </w:rPr>
      </w:pPr>
      <w:proofErr w:type="spellStart"/>
      <w:r>
        <w:rPr>
          <w:rFonts w:ascii="Menlo" w:hAnsi="Menlo" w:cs="Menlo"/>
          <w:color w:val="000000"/>
          <w:szCs w:val="22"/>
        </w:rPr>
        <w:t>bx</w:t>
      </w:r>
      <w:proofErr w:type="spellEnd"/>
      <w:r>
        <w:rPr>
          <w:rFonts w:ascii="Menlo" w:hAnsi="Menlo" w:cs="Menlo"/>
          <w:color w:val="000000"/>
          <w:szCs w:val="22"/>
        </w:rPr>
        <w:t xml:space="preserve"> </w:t>
      </w:r>
      <w:proofErr w:type="spellStart"/>
      <w:r>
        <w:rPr>
          <w:rFonts w:ascii="Menlo" w:hAnsi="Menlo" w:cs="Menlo"/>
          <w:color w:val="000000"/>
          <w:szCs w:val="22"/>
        </w:rPr>
        <w:t>cs</w:t>
      </w:r>
      <w:proofErr w:type="spellEnd"/>
      <w:r>
        <w:rPr>
          <w:rFonts w:ascii="Menlo" w:hAnsi="Menlo" w:cs="Menlo"/>
          <w:color w:val="000000"/>
          <w:szCs w:val="22"/>
        </w:rPr>
        <w:t xml:space="preserve"> workers </w:t>
      </w:r>
      <w:proofErr w:type="spellStart"/>
      <w:r>
        <w:rPr>
          <w:rFonts w:ascii="Menlo" w:hAnsi="Menlo" w:cs="Menlo"/>
          <w:color w:val="000000"/>
          <w:szCs w:val="22"/>
        </w:rPr>
        <w:t>EmployeeCluster-inst</w:t>
      </w:r>
      <w:proofErr w:type="spellEnd"/>
    </w:p>
    <w:p w14:paraId="291A5BA7" w14:textId="77777777" w:rsidR="00854316" w:rsidRDefault="00854316" w:rsidP="008543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120"/>
        <w:rPr>
          <w:rFonts w:ascii="Menlo" w:hAnsi="Menlo" w:cs="Menlo"/>
          <w:color w:val="000000"/>
          <w:szCs w:val="22"/>
        </w:rPr>
      </w:pPr>
      <w:r>
        <w:rPr>
          <w:rFonts w:ascii="Menlo" w:hAnsi="Menlo" w:cs="Menlo"/>
          <w:b/>
          <w:bCs/>
          <w:color w:val="2FB41D"/>
          <w:szCs w:val="22"/>
        </w:rPr>
        <w:t>OK</w:t>
      </w:r>
    </w:p>
    <w:p w14:paraId="733AF127" w14:textId="77777777" w:rsidR="00854316" w:rsidRDefault="00854316" w:rsidP="008543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120"/>
        <w:rPr>
          <w:rFonts w:ascii="Menlo" w:hAnsi="Menlo" w:cs="Menlo"/>
          <w:color w:val="000000"/>
          <w:szCs w:val="22"/>
        </w:rPr>
      </w:pPr>
      <w:r>
        <w:rPr>
          <w:rFonts w:ascii="Menlo" w:hAnsi="Menlo" w:cs="Menlo"/>
          <w:b/>
          <w:bCs/>
          <w:color w:val="000000"/>
          <w:szCs w:val="22"/>
        </w:rPr>
        <w:t>ID</w:t>
      </w:r>
      <w:r>
        <w:rPr>
          <w:rFonts w:ascii="Menlo" w:hAnsi="Menlo" w:cs="Menlo"/>
          <w:color w:val="000000"/>
          <w:szCs w:val="22"/>
        </w:rPr>
        <w:t xml:space="preserve">                                                 </w:t>
      </w:r>
      <w:r>
        <w:rPr>
          <w:rFonts w:ascii="Menlo" w:hAnsi="Menlo" w:cs="Menlo"/>
          <w:b/>
          <w:bCs/>
          <w:color w:val="000000"/>
          <w:szCs w:val="22"/>
        </w:rPr>
        <w:t>Public IP</w:t>
      </w:r>
      <w:r>
        <w:rPr>
          <w:rFonts w:ascii="Menlo" w:hAnsi="Menlo" w:cs="Menlo"/>
          <w:color w:val="000000"/>
          <w:szCs w:val="22"/>
        </w:rPr>
        <w:t xml:space="preserve">        </w:t>
      </w:r>
      <w:r>
        <w:rPr>
          <w:rFonts w:ascii="Menlo" w:hAnsi="Menlo" w:cs="Menlo"/>
          <w:b/>
          <w:bCs/>
          <w:color w:val="000000"/>
          <w:szCs w:val="22"/>
        </w:rPr>
        <w:t>Private IP</w:t>
      </w:r>
      <w:r>
        <w:rPr>
          <w:rFonts w:ascii="Menlo" w:hAnsi="Menlo" w:cs="Menlo"/>
          <w:color w:val="000000"/>
          <w:szCs w:val="22"/>
        </w:rPr>
        <w:t xml:space="preserve">     </w:t>
      </w:r>
      <w:r>
        <w:rPr>
          <w:rFonts w:ascii="Menlo" w:hAnsi="Menlo" w:cs="Menlo"/>
          <w:b/>
          <w:bCs/>
          <w:color w:val="000000"/>
          <w:szCs w:val="22"/>
        </w:rPr>
        <w:t>Machine Type</w:t>
      </w:r>
      <w:r>
        <w:rPr>
          <w:rFonts w:ascii="Menlo" w:hAnsi="Menlo" w:cs="Menlo"/>
          <w:color w:val="000000"/>
          <w:szCs w:val="22"/>
        </w:rPr>
        <w:t xml:space="preserve">   </w:t>
      </w:r>
      <w:r>
        <w:rPr>
          <w:rFonts w:ascii="Menlo" w:hAnsi="Menlo" w:cs="Menlo"/>
          <w:b/>
          <w:bCs/>
          <w:color w:val="000000"/>
          <w:szCs w:val="22"/>
        </w:rPr>
        <w:t>State</w:t>
      </w:r>
      <w:r>
        <w:rPr>
          <w:rFonts w:ascii="Menlo" w:hAnsi="Menlo" w:cs="Menlo"/>
          <w:color w:val="000000"/>
          <w:szCs w:val="22"/>
        </w:rPr>
        <w:t xml:space="preserve">    </w:t>
      </w:r>
      <w:r>
        <w:rPr>
          <w:rFonts w:ascii="Menlo" w:hAnsi="Menlo" w:cs="Menlo"/>
          <w:b/>
          <w:bCs/>
          <w:color w:val="000000"/>
          <w:szCs w:val="22"/>
        </w:rPr>
        <w:t>Status</w:t>
      </w:r>
      <w:r>
        <w:rPr>
          <w:rFonts w:ascii="Menlo" w:hAnsi="Menlo" w:cs="Menlo"/>
          <w:color w:val="000000"/>
          <w:szCs w:val="22"/>
        </w:rPr>
        <w:t xml:space="preserve">   </w:t>
      </w:r>
      <w:r>
        <w:rPr>
          <w:rFonts w:ascii="Menlo" w:hAnsi="Menlo" w:cs="Menlo"/>
          <w:b/>
          <w:bCs/>
          <w:color w:val="000000"/>
          <w:szCs w:val="22"/>
        </w:rPr>
        <w:t>Zone</w:t>
      </w:r>
      <w:r>
        <w:rPr>
          <w:rFonts w:ascii="Menlo" w:hAnsi="Menlo" w:cs="Menlo"/>
          <w:color w:val="000000"/>
          <w:szCs w:val="22"/>
        </w:rPr>
        <w:t xml:space="preserve">    </w:t>
      </w:r>
      <w:r>
        <w:rPr>
          <w:rFonts w:ascii="Menlo" w:hAnsi="Menlo" w:cs="Menlo"/>
          <w:b/>
          <w:bCs/>
          <w:color w:val="000000"/>
          <w:szCs w:val="22"/>
        </w:rPr>
        <w:t>Version</w:t>
      </w:r>
      <w:r>
        <w:rPr>
          <w:rFonts w:ascii="Menlo" w:hAnsi="Menlo" w:cs="Menlo"/>
          <w:color w:val="000000"/>
          <w:szCs w:val="22"/>
        </w:rPr>
        <w:t xml:space="preserve">   </w:t>
      </w:r>
    </w:p>
    <w:p w14:paraId="37425D0E" w14:textId="77777777" w:rsidR="00854316" w:rsidRDefault="00854316" w:rsidP="008543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120"/>
        <w:rPr>
          <w:rFonts w:ascii="Menlo" w:hAnsi="Menlo" w:cs="Menlo"/>
          <w:color w:val="000000"/>
          <w:szCs w:val="22"/>
        </w:rPr>
      </w:pPr>
      <w:r>
        <w:rPr>
          <w:rFonts w:ascii="Menlo" w:hAnsi="Menlo" w:cs="Menlo"/>
          <w:b/>
          <w:bCs/>
          <w:color w:val="2EAEBB"/>
          <w:szCs w:val="22"/>
        </w:rPr>
        <w:t>kube-hou02-pa80eab4814e854982a990e4fb8f61ae23-w1</w:t>
      </w:r>
      <w:r>
        <w:rPr>
          <w:rFonts w:ascii="Menlo" w:hAnsi="Menlo" w:cs="Menlo"/>
          <w:color w:val="000000"/>
          <w:szCs w:val="22"/>
        </w:rPr>
        <w:t xml:space="preserve">   184.172.214.41   10.47.84.195   free           normal   Ready    hou02   1.8.6_1506   </w:t>
      </w:r>
    </w:p>
    <w:p w14:paraId="1075FF0A" w14:textId="5C417543" w:rsidR="00FF4B00" w:rsidRDefault="00FF4B00" w:rsidP="00E25AD9">
      <w:pPr>
        <w:pStyle w:val="ListParagraph"/>
        <w:ind w:left="1080"/>
      </w:pPr>
    </w:p>
    <w:p w14:paraId="0EB3F356" w14:textId="77777777" w:rsidR="00E25AD9" w:rsidRDefault="00E25AD9" w:rsidP="00E25AD9">
      <w:pPr>
        <w:pStyle w:val="ListParagraph"/>
        <w:ind w:left="1080"/>
      </w:pPr>
    </w:p>
    <w:p w14:paraId="18B63CBB" w14:textId="75C142C6" w:rsidR="00FF4B00" w:rsidRDefault="00FF4B00" w:rsidP="00467453">
      <w:pPr>
        <w:pStyle w:val="ListParagraph"/>
        <w:ind w:left="1080"/>
      </w:pPr>
      <w:r>
        <w:t xml:space="preserve">Note down the </w:t>
      </w:r>
      <w:r w:rsidR="00E25AD9">
        <w:t>Public IP</w:t>
      </w:r>
      <w:r>
        <w:t xml:space="preserve"> </w:t>
      </w:r>
      <w:proofErr w:type="gramStart"/>
      <w:r>
        <w:t>address  _</w:t>
      </w:r>
      <w:proofErr w:type="gramEnd"/>
      <w:r>
        <w:t>____________________  of the worker node.</w:t>
      </w:r>
      <w:r w:rsidR="00854316">
        <w:t xml:space="preserve">  Above would be 184.172.214.41</w:t>
      </w:r>
    </w:p>
    <w:p w14:paraId="2B0DC72E" w14:textId="77777777" w:rsidR="00FF4B00" w:rsidRDefault="00FF4B00" w:rsidP="00467453">
      <w:pPr>
        <w:pStyle w:val="ListParagraph"/>
        <w:ind w:left="1080"/>
      </w:pPr>
    </w:p>
    <w:p w14:paraId="452106BA" w14:textId="3ECA87CE" w:rsidR="00467453" w:rsidRDefault="003F5CBA" w:rsidP="00BA1B45">
      <w:pPr>
        <w:pStyle w:val="ListParagraph"/>
        <w:numPr>
          <w:ilvl w:val="1"/>
          <w:numId w:val="28"/>
        </w:numPr>
      </w:pPr>
      <w:r>
        <w:t xml:space="preserve">In a browser from your </w:t>
      </w:r>
      <w:r w:rsidR="00FF4B00">
        <w:t xml:space="preserve">machine or from anywhere else including your laptop, access the application using the   </w:t>
      </w:r>
      <w:r w:rsidR="00FF4B00" w:rsidRPr="007C714D">
        <w:rPr>
          <w:rFonts w:ascii="Courier New" w:hAnsi="Courier New" w:cs="Courier New"/>
        </w:rPr>
        <w:t xml:space="preserve">http://&lt;worker node </w:t>
      </w:r>
      <w:r w:rsidR="0018326E">
        <w:rPr>
          <w:rFonts w:ascii="Courier New" w:hAnsi="Courier New" w:cs="Courier New"/>
        </w:rPr>
        <w:t>pubic-</w:t>
      </w:r>
      <w:proofErr w:type="spellStart"/>
      <w:r w:rsidR="00FF4B00" w:rsidRPr="007C714D">
        <w:rPr>
          <w:rFonts w:ascii="Courier New" w:hAnsi="Courier New" w:cs="Courier New"/>
        </w:rPr>
        <w:t>ip</w:t>
      </w:r>
      <w:proofErr w:type="spellEnd"/>
      <w:r w:rsidR="00FF4B00" w:rsidRPr="007C714D">
        <w:rPr>
          <w:rFonts w:ascii="Courier New" w:hAnsi="Courier New" w:cs="Courier New"/>
        </w:rPr>
        <w:t>-address&gt;</w:t>
      </w:r>
      <w:r w:rsidR="00D80325" w:rsidRPr="007C714D">
        <w:rPr>
          <w:rFonts w:ascii="Courier New" w:hAnsi="Courier New" w:cs="Courier New"/>
        </w:rPr>
        <w:t>:30191/</w:t>
      </w:r>
      <w:proofErr w:type="spellStart"/>
      <w:r w:rsidR="00D80325" w:rsidRPr="007C714D">
        <w:rPr>
          <w:rFonts w:ascii="Courier New" w:hAnsi="Courier New" w:cs="Courier New"/>
        </w:rPr>
        <w:t>EmployeeApp</w:t>
      </w:r>
      <w:proofErr w:type="spellEnd"/>
      <w:r w:rsidR="00D80325">
        <w:t xml:space="preserve">. </w:t>
      </w:r>
      <w:r w:rsidR="00FF4B00">
        <w:t xml:space="preserve">  </w:t>
      </w:r>
    </w:p>
    <w:p w14:paraId="1DE7D540" w14:textId="77777777" w:rsidR="00D80325" w:rsidRDefault="00D80325" w:rsidP="00D80325">
      <w:pPr>
        <w:pStyle w:val="ListParagraph"/>
        <w:ind w:left="1080"/>
      </w:pPr>
    </w:p>
    <w:p w14:paraId="61ECCB6B" w14:textId="5444B989" w:rsidR="00D80325" w:rsidRDefault="00D80325" w:rsidP="00D80325">
      <w:pPr>
        <w:pStyle w:val="ListParagraph"/>
        <w:ind w:left="1080"/>
      </w:pPr>
      <w:r w:rsidRPr="006439D2">
        <w:rPr>
          <w:noProof/>
        </w:rPr>
        <w:lastRenderedPageBreak/>
        <w:drawing>
          <wp:inline distT="0" distB="0" distL="0" distR="0" wp14:anchorId="6B8EABA9" wp14:editId="6B6D4B3F">
            <wp:extent cx="5302946" cy="13090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02946" cy="1309025"/>
                    </a:xfrm>
                    <a:prstGeom prst="rect">
                      <a:avLst/>
                    </a:prstGeom>
                  </pic:spPr>
                </pic:pic>
              </a:graphicData>
            </a:graphic>
          </wp:inline>
        </w:drawing>
      </w:r>
    </w:p>
    <w:p w14:paraId="1C8BB457" w14:textId="77777777" w:rsidR="00D80325" w:rsidRDefault="00D80325" w:rsidP="00D80325">
      <w:pPr>
        <w:pStyle w:val="ListParagraph"/>
        <w:ind w:left="1080"/>
      </w:pPr>
    </w:p>
    <w:p w14:paraId="7EDD0289" w14:textId="4F47B18C" w:rsidR="003952D6" w:rsidRDefault="00D80325" w:rsidP="00D80325">
      <w:pPr>
        <w:pStyle w:val="ListParagraph"/>
        <w:ind w:left="1080"/>
      </w:pPr>
      <w:r>
        <w:t xml:space="preserve">Try out the application </w:t>
      </w:r>
      <w:r w:rsidR="003952D6">
        <w:t xml:space="preserve">by getting the list of employees, doing some other CRUD operations on the </w:t>
      </w:r>
      <w:r w:rsidR="00854316">
        <w:t>Db2 Warehouse on IBM Cloud</w:t>
      </w:r>
      <w:r w:rsidR="003952D6">
        <w:t xml:space="preserve"> data base. </w:t>
      </w:r>
    </w:p>
    <w:p w14:paraId="33230DF3" w14:textId="77777777" w:rsidR="003952D6" w:rsidRDefault="003952D6" w:rsidP="00D80325">
      <w:pPr>
        <w:pStyle w:val="ListParagraph"/>
        <w:ind w:left="1080"/>
      </w:pPr>
    </w:p>
    <w:p w14:paraId="21BD6E95" w14:textId="7B481607" w:rsidR="003952D6" w:rsidRDefault="003952D6" w:rsidP="00D80325">
      <w:pPr>
        <w:pStyle w:val="ListParagraph"/>
        <w:ind w:left="1080"/>
      </w:pPr>
      <w:r w:rsidRPr="00C959A8">
        <w:rPr>
          <w:noProof/>
        </w:rPr>
        <w:drawing>
          <wp:inline distT="0" distB="0" distL="0" distR="0" wp14:anchorId="17820AD3" wp14:editId="2E9E3C2E">
            <wp:extent cx="4786272" cy="5238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94751" cy="5248031"/>
                    </a:xfrm>
                    <a:prstGeom prst="rect">
                      <a:avLst/>
                    </a:prstGeom>
                  </pic:spPr>
                </pic:pic>
              </a:graphicData>
            </a:graphic>
          </wp:inline>
        </w:drawing>
      </w:r>
    </w:p>
    <w:p w14:paraId="126C2264" w14:textId="77777777" w:rsidR="003952D6" w:rsidRDefault="003952D6" w:rsidP="00D80325">
      <w:pPr>
        <w:pStyle w:val="ListParagraph"/>
        <w:ind w:left="1080"/>
      </w:pPr>
    </w:p>
    <w:p w14:paraId="4DDF8BA1" w14:textId="14F422AB" w:rsidR="003952D6" w:rsidRDefault="003952D6" w:rsidP="00D80325">
      <w:pPr>
        <w:pStyle w:val="ListParagraph"/>
        <w:ind w:left="1080"/>
      </w:pPr>
      <w:r>
        <w:t xml:space="preserve">The application should behave identically </w:t>
      </w:r>
      <w:r w:rsidR="00631776">
        <w:t>illustrat</w:t>
      </w:r>
      <w:r w:rsidR="00C313F3">
        <w:t xml:space="preserve">ing the success of the </w:t>
      </w:r>
      <w:r w:rsidR="00C313F3" w:rsidRPr="00631776">
        <w:rPr>
          <w:b/>
        </w:rPr>
        <w:t>lift-and-shift</w:t>
      </w:r>
      <w:r w:rsidR="00C313F3">
        <w:t xml:space="preserve"> </w:t>
      </w:r>
      <w:r w:rsidR="00631776">
        <w:t>exercise that you just completed</w:t>
      </w:r>
      <w:r w:rsidR="00C313F3">
        <w:t xml:space="preserve"> using </w:t>
      </w:r>
      <w:r w:rsidR="00631776">
        <w:t>a container</w:t>
      </w:r>
      <w:r w:rsidR="00C313F3">
        <w:t xml:space="preserve">.  </w:t>
      </w:r>
      <w:r>
        <w:t xml:space="preserve"> </w:t>
      </w:r>
    </w:p>
    <w:p w14:paraId="62DAE6C9" w14:textId="77777777" w:rsidR="003952D6" w:rsidRDefault="003952D6" w:rsidP="00D80325">
      <w:pPr>
        <w:pStyle w:val="ListParagraph"/>
        <w:ind w:left="1080"/>
      </w:pPr>
    </w:p>
    <w:p w14:paraId="15206D74" w14:textId="36857A79" w:rsidR="00EC0691" w:rsidRDefault="00365B9A" w:rsidP="00BA1B45">
      <w:pPr>
        <w:pStyle w:val="ListParagraph"/>
        <w:numPr>
          <w:ilvl w:val="1"/>
          <w:numId w:val="28"/>
        </w:numPr>
      </w:pPr>
      <w:r>
        <w:lastRenderedPageBreak/>
        <w:t xml:space="preserve">In the K8s GUI, a click on the </w:t>
      </w:r>
      <w:r w:rsidRPr="00365B9A">
        <w:rPr>
          <w:b/>
        </w:rPr>
        <w:t>Pods</w:t>
      </w:r>
      <w:r>
        <w:t xml:space="preserve"> link, will show the CPU and Memory usage of the Pod hosting </w:t>
      </w:r>
      <w:r w:rsidR="00251EFB">
        <w:t>the lone</w:t>
      </w:r>
      <w:r>
        <w:t xml:space="preserve"> container.</w:t>
      </w:r>
      <w:r w:rsidR="00D14080">
        <w:t xml:space="preserve"> </w:t>
      </w:r>
    </w:p>
    <w:p w14:paraId="4A54A493" w14:textId="77777777" w:rsidR="00EC0691" w:rsidRDefault="00EC0691" w:rsidP="00EC0691">
      <w:pPr>
        <w:pStyle w:val="ListParagraph"/>
        <w:ind w:left="1080"/>
      </w:pPr>
    </w:p>
    <w:p w14:paraId="34C3840E" w14:textId="4BADCE0C" w:rsidR="00EC0691" w:rsidRDefault="00EC0691" w:rsidP="00EC0691">
      <w:pPr>
        <w:pStyle w:val="ListParagraph"/>
        <w:ind w:left="1080"/>
      </w:pPr>
      <w:r w:rsidRPr="006C642E">
        <w:rPr>
          <w:noProof/>
        </w:rPr>
        <w:drawing>
          <wp:inline distT="0" distB="0" distL="0" distR="0" wp14:anchorId="65C68EB4" wp14:editId="57E9D8BF">
            <wp:extent cx="5344795" cy="281368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48750" cy="2815767"/>
                    </a:xfrm>
                    <a:prstGeom prst="rect">
                      <a:avLst/>
                    </a:prstGeom>
                  </pic:spPr>
                </pic:pic>
              </a:graphicData>
            </a:graphic>
          </wp:inline>
        </w:drawing>
      </w:r>
    </w:p>
    <w:p w14:paraId="2C3A69EE" w14:textId="77777777" w:rsidR="00EC0691" w:rsidRDefault="00EC0691" w:rsidP="00EC0691">
      <w:pPr>
        <w:pStyle w:val="ListParagraph"/>
        <w:ind w:left="1080"/>
      </w:pPr>
    </w:p>
    <w:p w14:paraId="23E51A82" w14:textId="77777777" w:rsidR="002A63DE" w:rsidRDefault="002A63DE" w:rsidP="00EC0691">
      <w:pPr>
        <w:pStyle w:val="ListParagraph"/>
        <w:ind w:left="1080"/>
      </w:pPr>
    </w:p>
    <w:p w14:paraId="57FE90B9" w14:textId="77777777" w:rsidR="00EC0691" w:rsidRDefault="00EC0691" w:rsidP="00EC0691">
      <w:pPr>
        <w:pStyle w:val="ListParagraph"/>
        <w:ind w:left="1080"/>
      </w:pPr>
    </w:p>
    <w:p w14:paraId="14305F72" w14:textId="73831A47" w:rsidR="00EC0691" w:rsidRDefault="00EC0691" w:rsidP="00BA1B45">
      <w:pPr>
        <w:pStyle w:val="ListParagraph"/>
        <w:numPr>
          <w:ilvl w:val="1"/>
          <w:numId w:val="28"/>
        </w:numPr>
      </w:pPr>
      <w:r>
        <w:t xml:space="preserve">A click on the </w:t>
      </w:r>
      <w:r w:rsidRPr="00EC0691">
        <w:rPr>
          <w:noProof/>
        </w:rPr>
        <w:drawing>
          <wp:inline distT="0" distB="0" distL="0" distR="0" wp14:anchorId="6981390A" wp14:editId="1D761392">
            <wp:extent cx="304800" cy="241300"/>
            <wp:effectExtent l="0" t="0" r="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4800" cy="241300"/>
                    </a:xfrm>
                    <a:prstGeom prst="rect">
                      <a:avLst/>
                    </a:prstGeom>
                  </pic:spPr>
                </pic:pic>
              </a:graphicData>
            </a:graphic>
          </wp:inline>
        </w:drawing>
      </w:r>
      <w:r>
        <w:t xml:space="preserve">icon of the lone container </w:t>
      </w:r>
      <w:r w:rsidR="00BA1B45">
        <w:t xml:space="preserve">of the </w:t>
      </w:r>
      <w:r>
        <w:t>pod will show the container log.</w:t>
      </w:r>
    </w:p>
    <w:p w14:paraId="2AFF65C3" w14:textId="77777777" w:rsidR="00222B63" w:rsidRDefault="00222B63" w:rsidP="00222B63">
      <w:pPr>
        <w:pStyle w:val="ListParagraph"/>
        <w:ind w:left="1080"/>
      </w:pPr>
    </w:p>
    <w:p w14:paraId="53E20393" w14:textId="0247B9E3" w:rsidR="00EC0691" w:rsidRDefault="00EC0691" w:rsidP="00EC0691">
      <w:pPr>
        <w:pStyle w:val="ListParagraph"/>
        <w:ind w:left="1080"/>
      </w:pPr>
      <w:r w:rsidRPr="002B21D7">
        <w:rPr>
          <w:noProof/>
        </w:rPr>
        <w:drawing>
          <wp:inline distT="0" distB="0" distL="0" distR="0" wp14:anchorId="14B2EF6B" wp14:editId="1F77243B">
            <wp:extent cx="5943600" cy="35053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05389"/>
                    </a:xfrm>
                    <a:prstGeom prst="rect">
                      <a:avLst/>
                    </a:prstGeom>
                  </pic:spPr>
                </pic:pic>
              </a:graphicData>
            </a:graphic>
          </wp:inline>
        </w:drawing>
      </w:r>
    </w:p>
    <w:p w14:paraId="1AB08E17" w14:textId="77777777" w:rsidR="00EC0691" w:rsidRDefault="00EC0691" w:rsidP="00EC0691">
      <w:pPr>
        <w:pStyle w:val="ListParagraph"/>
        <w:ind w:left="1080"/>
      </w:pPr>
    </w:p>
    <w:p w14:paraId="0BA1D332" w14:textId="2896D383" w:rsidR="00CB7FED" w:rsidRDefault="00AC6D8B" w:rsidP="00242EA7">
      <w:pPr>
        <w:pStyle w:val="ListParagraph"/>
        <w:numPr>
          <w:ilvl w:val="1"/>
          <w:numId w:val="28"/>
        </w:numPr>
      </w:pPr>
      <w:r>
        <w:lastRenderedPageBreak/>
        <w:t>You can explore other resources in the K8s GUI.</w:t>
      </w:r>
    </w:p>
    <w:p w14:paraId="72D68A5D" w14:textId="776AB426" w:rsidR="00DB4BC3" w:rsidRDefault="00F63FAC" w:rsidP="008637CD">
      <w:pPr>
        <w:pStyle w:val="Heading3"/>
      </w:pPr>
      <w:bookmarkStart w:id="12" w:name="_Toc489544946"/>
      <w:bookmarkStart w:id="13" w:name="_Toc506209763"/>
      <w:r>
        <w:t>7</w:t>
      </w:r>
      <w:r w:rsidR="000A6C60">
        <w:t xml:space="preserve">. </w:t>
      </w:r>
      <w:r w:rsidR="00DB4BC3">
        <w:t xml:space="preserve">Scale the </w:t>
      </w:r>
      <w:r w:rsidR="009A1E6D">
        <w:t xml:space="preserve">Containerized </w:t>
      </w:r>
      <w:r w:rsidR="00DB4BC3">
        <w:t>Application</w:t>
      </w:r>
      <w:r w:rsidR="009A1E6D">
        <w:t xml:space="preserve"> </w:t>
      </w:r>
      <w:r w:rsidR="00DB4BC3">
        <w:t xml:space="preserve">in </w:t>
      </w:r>
      <w:r w:rsidR="000339FC">
        <w:t xml:space="preserve">IBM </w:t>
      </w:r>
      <w:r w:rsidR="00DB4BC3">
        <w:t>Bluemix</w:t>
      </w:r>
      <w:bookmarkEnd w:id="12"/>
      <w:bookmarkEnd w:id="13"/>
    </w:p>
    <w:p w14:paraId="6C53F80B" w14:textId="0D55C935" w:rsidR="00A544D4" w:rsidRDefault="000A6C60" w:rsidP="000A6C60">
      <w:r>
        <w:t xml:space="preserve">Kubernetes by </w:t>
      </w:r>
      <w:r w:rsidR="00703F61">
        <w:t>default</w:t>
      </w:r>
      <w:r>
        <w:t xml:space="preserve"> </w:t>
      </w:r>
      <w:r w:rsidR="009153C2">
        <w:t xml:space="preserve">provide </w:t>
      </w:r>
      <w:r w:rsidR="00A544D4">
        <w:t>auto recoverability</w:t>
      </w:r>
      <w:r w:rsidR="009153C2">
        <w:t xml:space="preserve"> of the </w:t>
      </w:r>
      <w:r w:rsidR="00A544D4">
        <w:t xml:space="preserve">pods and hence </w:t>
      </w:r>
      <w:r w:rsidR="009153C2">
        <w:t xml:space="preserve">containers. </w:t>
      </w:r>
      <w:r w:rsidR="00703F61">
        <w:t>It is also very easy to scale deployments in a K8s environment. In this section, you will</w:t>
      </w:r>
      <w:r w:rsidR="00844B46">
        <w:t xml:space="preserve"> try out some scalability and </w:t>
      </w:r>
      <w:r w:rsidR="001178C7">
        <w:t>recoverability</w:t>
      </w:r>
      <w:r w:rsidR="00844B46">
        <w:t xml:space="preserve"> aspects of K8s deployme</w:t>
      </w:r>
      <w:r w:rsidR="003E121B">
        <w:t>n</w:t>
      </w:r>
      <w:r w:rsidR="00844B46">
        <w:t>ts.</w:t>
      </w:r>
    </w:p>
    <w:p w14:paraId="46E1AA7F" w14:textId="77777777" w:rsidR="00A544D4" w:rsidRDefault="00A544D4" w:rsidP="000A6C60"/>
    <w:p w14:paraId="3F961C5B" w14:textId="340113E6" w:rsidR="00A544D4" w:rsidRDefault="002D5252" w:rsidP="00A544D4">
      <w:pPr>
        <w:pStyle w:val="ListParagraph"/>
        <w:numPr>
          <w:ilvl w:val="0"/>
          <w:numId w:val="30"/>
        </w:numPr>
      </w:pPr>
      <w:r>
        <w:t xml:space="preserve">You can scale a deployment is many ways: using commands from the </w:t>
      </w:r>
      <w:proofErr w:type="spellStart"/>
      <w:r w:rsidRPr="002D5252">
        <w:rPr>
          <w:rFonts w:ascii="Courier New" w:hAnsi="Courier New" w:cs="Courier New"/>
        </w:rPr>
        <w:t>kub</w:t>
      </w:r>
      <w:r w:rsidR="00A544D4">
        <w:rPr>
          <w:rFonts w:ascii="Courier New" w:hAnsi="Courier New" w:cs="Courier New"/>
        </w:rPr>
        <w:t>ec</w:t>
      </w:r>
      <w:r w:rsidRPr="002D5252">
        <w:rPr>
          <w:rFonts w:ascii="Courier New" w:hAnsi="Courier New" w:cs="Courier New"/>
        </w:rPr>
        <w:t>tl</w:t>
      </w:r>
      <w:proofErr w:type="spellEnd"/>
      <w:r>
        <w:t xml:space="preserve"> CLI, from K8s GUI or by editing the K8s </w:t>
      </w:r>
      <w:proofErr w:type="spellStart"/>
      <w:r w:rsidRPr="002D5252">
        <w:rPr>
          <w:rFonts w:ascii="Courier New" w:hAnsi="Courier New" w:cs="Courier New"/>
        </w:rPr>
        <w:t>yml</w:t>
      </w:r>
      <w:proofErr w:type="spellEnd"/>
      <w:r>
        <w:t xml:space="preserve"> file dynamically from the </w:t>
      </w:r>
      <w:proofErr w:type="spellStart"/>
      <w:r w:rsidRPr="002D5252">
        <w:rPr>
          <w:rFonts w:ascii="Courier New" w:hAnsi="Courier New" w:cs="Courier New"/>
        </w:rPr>
        <w:t>kubectl</w:t>
      </w:r>
      <w:proofErr w:type="spellEnd"/>
      <w:r>
        <w:t xml:space="preserve"> CLI. For simplicity and convenience, we will use </w:t>
      </w:r>
      <w:proofErr w:type="spellStart"/>
      <w:r w:rsidRPr="002D5252">
        <w:rPr>
          <w:rFonts w:ascii="Courier New" w:hAnsi="Courier New" w:cs="Courier New"/>
        </w:rPr>
        <w:t>kubectl</w:t>
      </w:r>
      <w:proofErr w:type="spellEnd"/>
      <w:r>
        <w:t xml:space="preserve"> command for scaling.</w:t>
      </w:r>
    </w:p>
    <w:p w14:paraId="625F7DA5" w14:textId="77777777" w:rsidR="00A544D4" w:rsidRDefault="00A544D4" w:rsidP="00A544D4">
      <w:pPr>
        <w:pStyle w:val="ListParagraph"/>
        <w:ind w:left="360"/>
      </w:pPr>
    </w:p>
    <w:p w14:paraId="4EF46279" w14:textId="10236169" w:rsidR="0019779E" w:rsidRDefault="0019779E" w:rsidP="00A544D4">
      <w:pPr>
        <w:pStyle w:val="ListParagraph"/>
        <w:numPr>
          <w:ilvl w:val="1"/>
          <w:numId w:val="30"/>
        </w:numPr>
      </w:pPr>
      <w:r>
        <w:t>From a sourced terminal in yo</w:t>
      </w:r>
      <w:r w:rsidR="002D5252">
        <w:t>ur machine,</w:t>
      </w:r>
      <w:r>
        <w:t xml:space="preserve"> scale the number of </w:t>
      </w:r>
      <w:r w:rsidR="00364B3B">
        <w:t>pod</w:t>
      </w:r>
      <w:r>
        <w:t xml:space="preserve">s of the </w:t>
      </w:r>
      <w:proofErr w:type="spellStart"/>
      <w:r w:rsidRPr="0019779E">
        <w:rPr>
          <w:rFonts w:ascii="Courier New" w:hAnsi="Courier New" w:cs="Courier New"/>
        </w:rPr>
        <w:t>emp</w:t>
      </w:r>
      <w:proofErr w:type="spellEnd"/>
      <w:r w:rsidRPr="0019779E">
        <w:rPr>
          <w:rFonts w:ascii="Courier New" w:hAnsi="Courier New" w:cs="Courier New"/>
        </w:rPr>
        <w:t>-deployment</w:t>
      </w:r>
      <w:r>
        <w:t xml:space="preserve"> deployment </w:t>
      </w:r>
      <w:r w:rsidR="00356E56">
        <w:t xml:space="preserve">up </w:t>
      </w:r>
      <w:r>
        <w:t xml:space="preserve">to </w:t>
      </w:r>
      <w:r w:rsidRPr="00356E56">
        <w:rPr>
          <w:rFonts w:ascii="Courier New" w:hAnsi="Courier New" w:cs="Courier New"/>
        </w:rPr>
        <w:t>3</w:t>
      </w:r>
      <w:r>
        <w:t xml:space="preserve"> by issuing the command </w:t>
      </w:r>
    </w:p>
    <w:p w14:paraId="2468C522" w14:textId="77777777" w:rsidR="00A544D4" w:rsidRDefault="00A544D4" w:rsidP="00A544D4">
      <w:pPr>
        <w:pStyle w:val="ListParagraph"/>
        <w:ind w:left="1080"/>
      </w:pPr>
    </w:p>
    <w:p w14:paraId="66AC461F" w14:textId="7EAC6339" w:rsidR="0019779E" w:rsidRDefault="0019779E" w:rsidP="00A544D4">
      <w:pPr>
        <w:pStyle w:val="ListParagraph"/>
        <w:ind w:left="1080"/>
        <w:rPr>
          <w:rFonts w:ascii="Courier New" w:hAnsi="Courier New" w:cs="Courier New"/>
        </w:rPr>
      </w:pPr>
      <w:proofErr w:type="spellStart"/>
      <w:r w:rsidRPr="0019779E">
        <w:rPr>
          <w:rFonts w:ascii="Courier New" w:hAnsi="Courier New" w:cs="Courier New"/>
        </w:rPr>
        <w:t>kubectl</w:t>
      </w:r>
      <w:proofErr w:type="spellEnd"/>
      <w:r w:rsidRPr="0019779E">
        <w:rPr>
          <w:rFonts w:ascii="Courier New" w:hAnsi="Courier New" w:cs="Courier New"/>
        </w:rPr>
        <w:t xml:space="preserve"> scale --replicas=3 deployment/</w:t>
      </w:r>
      <w:proofErr w:type="spellStart"/>
      <w:r w:rsidRPr="0019779E">
        <w:rPr>
          <w:rFonts w:ascii="Courier New" w:hAnsi="Courier New" w:cs="Courier New"/>
        </w:rPr>
        <w:t>emp</w:t>
      </w:r>
      <w:proofErr w:type="spellEnd"/>
      <w:r w:rsidRPr="0019779E">
        <w:rPr>
          <w:rFonts w:ascii="Courier New" w:hAnsi="Courier New" w:cs="Courier New"/>
        </w:rPr>
        <w:t>-deployment</w:t>
      </w:r>
    </w:p>
    <w:p w14:paraId="36678B93" w14:textId="77777777" w:rsidR="00A544D4" w:rsidRPr="00A544D4" w:rsidRDefault="00A544D4" w:rsidP="00854316">
      <w:pPr>
        <w:pStyle w:val="ListParagraph"/>
        <w:ind w:left="2160"/>
        <w:rPr>
          <w:rFonts w:ascii="Courier New" w:hAnsi="Courier New" w:cs="Courier New"/>
        </w:rPr>
      </w:pPr>
    </w:p>
    <w:p w14:paraId="41E32CB4" w14:textId="2900B8E0" w:rsidR="00854316" w:rsidRDefault="00854316" w:rsidP="008543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 xml:space="preserve">$ </w:t>
      </w:r>
      <w:proofErr w:type="spellStart"/>
      <w:r>
        <w:rPr>
          <w:rFonts w:ascii="Menlo" w:hAnsi="Menlo" w:cs="Menlo"/>
          <w:color w:val="000000"/>
          <w:szCs w:val="22"/>
        </w:rPr>
        <w:t>kubectl</w:t>
      </w:r>
      <w:proofErr w:type="spellEnd"/>
      <w:r>
        <w:rPr>
          <w:rFonts w:ascii="Menlo" w:hAnsi="Menlo" w:cs="Menlo"/>
          <w:color w:val="000000"/>
          <w:szCs w:val="22"/>
        </w:rPr>
        <w:t xml:space="preserve"> scale --replicas=3 deployment/</w:t>
      </w:r>
      <w:proofErr w:type="spellStart"/>
      <w:r>
        <w:rPr>
          <w:rFonts w:ascii="Menlo" w:hAnsi="Menlo" w:cs="Menlo"/>
          <w:color w:val="000000"/>
          <w:szCs w:val="22"/>
        </w:rPr>
        <w:t>emp</w:t>
      </w:r>
      <w:proofErr w:type="spellEnd"/>
      <w:r>
        <w:rPr>
          <w:rFonts w:ascii="Menlo" w:hAnsi="Menlo" w:cs="Menlo"/>
          <w:color w:val="000000"/>
          <w:szCs w:val="22"/>
        </w:rPr>
        <w:t>-deployment</w:t>
      </w:r>
    </w:p>
    <w:p w14:paraId="2BF8B1B1" w14:textId="13D73399" w:rsidR="0019779E" w:rsidRPr="00854316" w:rsidRDefault="00854316" w:rsidP="008543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854316">
        <w:rPr>
          <w:rFonts w:ascii="Menlo" w:hAnsi="Menlo" w:cs="Menlo"/>
          <w:color w:val="000000"/>
          <w:szCs w:val="22"/>
        </w:rPr>
        <w:t>deployment "</w:t>
      </w:r>
      <w:proofErr w:type="spellStart"/>
      <w:r w:rsidRPr="00854316">
        <w:rPr>
          <w:rFonts w:ascii="Menlo" w:hAnsi="Menlo" w:cs="Menlo"/>
          <w:color w:val="000000"/>
          <w:szCs w:val="22"/>
        </w:rPr>
        <w:t>emp</w:t>
      </w:r>
      <w:proofErr w:type="spellEnd"/>
      <w:r w:rsidRPr="00854316">
        <w:rPr>
          <w:rFonts w:ascii="Menlo" w:hAnsi="Menlo" w:cs="Menlo"/>
          <w:color w:val="000000"/>
          <w:szCs w:val="22"/>
        </w:rPr>
        <w:t>-deployment" scaled</w:t>
      </w:r>
    </w:p>
    <w:p w14:paraId="02B9C64A" w14:textId="77777777" w:rsidR="0019779E" w:rsidRDefault="0019779E" w:rsidP="0019779E">
      <w:pPr>
        <w:pStyle w:val="ListParagraph"/>
        <w:ind w:left="1080"/>
      </w:pPr>
    </w:p>
    <w:p w14:paraId="0A42A7B7" w14:textId="7CCAB748" w:rsidR="0019779E" w:rsidRDefault="00940C59" w:rsidP="002D5252">
      <w:pPr>
        <w:pStyle w:val="ListParagraph"/>
        <w:numPr>
          <w:ilvl w:val="1"/>
          <w:numId w:val="30"/>
        </w:numPr>
      </w:pPr>
      <w:r>
        <w:t xml:space="preserve">On a navigation </w:t>
      </w:r>
      <w:r w:rsidR="0019779E">
        <w:t xml:space="preserve">to the </w:t>
      </w:r>
      <w:r w:rsidR="0019779E" w:rsidRPr="00940C59">
        <w:rPr>
          <w:b/>
        </w:rPr>
        <w:t>Pods</w:t>
      </w:r>
      <w:r w:rsidR="0019779E">
        <w:t xml:space="preserve"> link of the K8s G</w:t>
      </w:r>
      <w:r>
        <w:t xml:space="preserve">UI with a possible </w:t>
      </w:r>
      <w:r w:rsidR="00A544D4">
        <w:t xml:space="preserve">screen </w:t>
      </w:r>
      <w:r>
        <w:t>refresh, should</w:t>
      </w:r>
      <w:r w:rsidR="0019779E">
        <w:t xml:space="preserve"> display </w:t>
      </w:r>
      <w:r w:rsidR="00364B3B">
        <w:t xml:space="preserve">the </w:t>
      </w:r>
      <w:r w:rsidR="0019779E">
        <w:t xml:space="preserve">three </w:t>
      </w:r>
      <w:r w:rsidR="00364B3B">
        <w:t>pod</w:t>
      </w:r>
      <w:r w:rsidR="0019779E">
        <w:t xml:space="preserve">s for the </w:t>
      </w:r>
      <w:proofErr w:type="spellStart"/>
      <w:r w:rsidR="0019779E" w:rsidRPr="0019779E">
        <w:rPr>
          <w:rFonts w:ascii="Courier New" w:hAnsi="Courier New" w:cs="Courier New"/>
        </w:rPr>
        <w:t>emp</w:t>
      </w:r>
      <w:proofErr w:type="spellEnd"/>
      <w:r w:rsidR="0019779E" w:rsidRPr="0019779E">
        <w:rPr>
          <w:rFonts w:ascii="Courier New" w:hAnsi="Courier New" w:cs="Courier New"/>
        </w:rPr>
        <w:t>-deployment</w:t>
      </w:r>
      <w:r w:rsidR="0019779E">
        <w:t xml:space="preserve"> deployment.</w:t>
      </w:r>
    </w:p>
    <w:p w14:paraId="48F396B4" w14:textId="75751BE1" w:rsidR="0019779E" w:rsidRDefault="0019779E" w:rsidP="0019779E">
      <w:pPr>
        <w:pStyle w:val="ListParagraph"/>
        <w:ind w:left="1080"/>
      </w:pPr>
    </w:p>
    <w:p w14:paraId="56B7B04F" w14:textId="5FF3B9DD" w:rsidR="0019779E" w:rsidRDefault="0019779E" w:rsidP="0019779E">
      <w:pPr>
        <w:pStyle w:val="ListParagraph"/>
        <w:ind w:left="1080"/>
      </w:pPr>
      <w:r w:rsidRPr="009C3AF3">
        <w:rPr>
          <w:noProof/>
        </w:rPr>
        <w:drawing>
          <wp:inline distT="0" distB="0" distL="0" distR="0" wp14:anchorId="242E3418" wp14:editId="2D50A9B6">
            <wp:extent cx="4995822" cy="2847101"/>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0816" cy="2867044"/>
                    </a:xfrm>
                    <a:prstGeom prst="rect">
                      <a:avLst/>
                    </a:prstGeom>
                  </pic:spPr>
                </pic:pic>
              </a:graphicData>
            </a:graphic>
          </wp:inline>
        </w:drawing>
      </w:r>
    </w:p>
    <w:p w14:paraId="28BB7C87" w14:textId="77777777" w:rsidR="0019779E" w:rsidRDefault="0019779E" w:rsidP="0019779E">
      <w:pPr>
        <w:pStyle w:val="ListParagraph"/>
        <w:ind w:left="1080"/>
      </w:pPr>
    </w:p>
    <w:p w14:paraId="7D99AEFA" w14:textId="7C13A447" w:rsidR="00940C59" w:rsidRDefault="00940C59" w:rsidP="0019779E">
      <w:pPr>
        <w:pStyle w:val="ListParagraph"/>
        <w:ind w:left="1080"/>
      </w:pPr>
      <w:r>
        <w:lastRenderedPageBreak/>
        <w:t>N</w:t>
      </w:r>
      <w:r w:rsidR="00364B3B">
        <w:t>ote the top and bottom pod</w:t>
      </w:r>
      <w:r>
        <w:t>s in the GUI got added because of the scale up operations</w:t>
      </w:r>
      <w:r w:rsidR="00711A0B">
        <w:t xml:space="preserve">. </w:t>
      </w:r>
    </w:p>
    <w:p w14:paraId="0B34A48F" w14:textId="77777777" w:rsidR="00940C59" w:rsidRDefault="00940C59" w:rsidP="00940C59">
      <w:pPr>
        <w:pStyle w:val="ListParagraph"/>
        <w:ind w:left="1080"/>
      </w:pPr>
    </w:p>
    <w:p w14:paraId="2115D849" w14:textId="037B5437" w:rsidR="007C714D" w:rsidRDefault="00711A0B" w:rsidP="002D5252">
      <w:pPr>
        <w:pStyle w:val="ListParagraph"/>
        <w:numPr>
          <w:ilvl w:val="1"/>
          <w:numId w:val="30"/>
        </w:numPr>
      </w:pPr>
      <w:r>
        <w:t xml:space="preserve">Continue to access </w:t>
      </w:r>
      <w:r w:rsidR="005333F5">
        <w:t xml:space="preserve">and use </w:t>
      </w:r>
      <w:r>
        <w:t xml:space="preserve">the application in </w:t>
      </w:r>
      <w:r w:rsidR="007C714D">
        <w:t xml:space="preserve">an identical </w:t>
      </w:r>
      <w:r>
        <w:t>way</w:t>
      </w:r>
      <w:r w:rsidR="007C714D">
        <w:t xml:space="preserve"> as you did in Section 4: browsing to </w:t>
      </w:r>
      <w:r w:rsidR="007C714D" w:rsidRPr="007C714D">
        <w:rPr>
          <w:rFonts w:ascii="Courier New" w:hAnsi="Courier New" w:cs="Courier New"/>
        </w:rPr>
        <w:t xml:space="preserve">http://&lt;worker node </w:t>
      </w:r>
      <w:proofErr w:type="spellStart"/>
      <w:r w:rsidR="007C714D" w:rsidRPr="007C714D">
        <w:rPr>
          <w:rFonts w:ascii="Courier New" w:hAnsi="Courier New" w:cs="Courier New"/>
        </w:rPr>
        <w:t>ip</w:t>
      </w:r>
      <w:proofErr w:type="spellEnd"/>
      <w:r w:rsidR="007C714D" w:rsidRPr="007C714D">
        <w:rPr>
          <w:rFonts w:ascii="Courier New" w:hAnsi="Courier New" w:cs="Courier New"/>
        </w:rPr>
        <w:t>-address&gt;:30191/</w:t>
      </w:r>
      <w:proofErr w:type="spellStart"/>
      <w:r w:rsidR="007C714D" w:rsidRPr="007C714D">
        <w:rPr>
          <w:rFonts w:ascii="Courier New" w:hAnsi="Courier New" w:cs="Courier New"/>
        </w:rPr>
        <w:t>EmployeeApp</w:t>
      </w:r>
      <w:proofErr w:type="spellEnd"/>
      <w:r w:rsidR="007C714D">
        <w:t xml:space="preserve"> </w:t>
      </w:r>
      <w:r w:rsidR="00375A8D">
        <w:t xml:space="preserve">  i</w:t>
      </w:r>
      <w:r w:rsidR="007C714D">
        <w:t xml:space="preserve">n a browser. </w:t>
      </w:r>
      <w:r>
        <w:t xml:space="preserve">K8s by default will distribute the </w:t>
      </w:r>
      <w:r w:rsidR="007C714D">
        <w:t xml:space="preserve">input requests to all the three </w:t>
      </w:r>
      <w:r w:rsidR="00587B2F">
        <w:t>pods</w:t>
      </w:r>
      <w:r w:rsidR="007C714D">
        <w:t xml:space="preserve"> in a round-robin fashion.</w:t>
      </w:r>
    </w:p>
    <w:p w14:paraId="05ADE06E" w14:textId="23A51FC0" w:rsidR="004771F1" w:rsidRDefault="004771F1" w:rsidP="004771F1">
      <w:pPr>
        <w:pStyle w:val="ListParagraph"/>
        <w:ind w:left="1080"/>
      </w:pPr>
    </w:p>
    <w:p w14:paraId="10BFCD50" w14:textId="40BEA6F7" w:rsidR="004771F1" w:rsidRDefault="004771F1" w:rsidP="004771F1">
      <w:pPr>
        <w:pStyle w:val="ListParagraph"/>
        <w:ind w:left="1080"/>
      </w:pPr>
      <w:r w:rsidRPr="00F03ECF">
        <w:rPr>
          <w:noProof/>
        </w:rPr>
        <w:drawing>
          <wp:inline distT="0" distB="0" distL="0" distR="0" wp14:anchorId="6D18202E" wp14:editId="676F7DD9">
            <wp:extent cx="4777247" cy="913488"/>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8832" cy="959683"/>
                    </a:xfrm>
                    <a:prstGeom prst="rect">
                      <a:avLst/>
                    </a:prstGeom>
                  </pic:spPr>
                </pic:pic>
              </a:graphicData>
            </a:graphic>
          </wp:inline>
        </w:drawing>
      </w:r>
    </w:p>
    <w:p w14:paraId="4A7FD5F0" w14:textId="77777777" w:rsidR="00587B2F" w:rsidRDefault="00587B2F" w:rsidP="00587B2F">
      <w:pPr>
        <w:pStyle w:val="ListParagraph"/>
        <w:ind w:left="1080"/>
      </w:pPr>
    </w:p>
    <w:p w14:paraId="253F309B" w14:textId="77777777" w:rsidR="00587B2F" w:rsidRDefault="00587B2F" w:rsidP="00587B2F">
      <w:pPr>
        <w:pStyle w:val="ListParagraph"/>
        <w:ind w:left="1080"/>
      </w:pPr>
    </w:p>
    <w:p w14:paraId="3170FB1B" w14:textId="36648CF1" w:rsidR="004771F1" w:rsidRDefault="004771F1" w:rsidP="00587B2F">
      <w:pPr>
        <w:pStyle w:val="ListParagraph"/>
        <w:ind w:left="1080"/>
      </w:pPr>
      <w:r>
        <w:t>Add an employee</w:t>
      </w:r>
    </w:p>
    <w:p w14:paraId="29343142" w14:textId="77777777" w:rsidR="004771F1" w:rsidRDefault="004771F1" w:rsidP="004771F1">
      <w:pPr>
        <w:pStyle w:val="ListParagraph"/>
        <w:ind w:left="1080"/>
      </w:pPr>
    </w:p>
    <w:p w14:paraId="5252777C" w14:textId="21338528" w:rsidR="004771F1" w:rsidRDefault="004771F1" w:rsidP="004771F1">
      <w:pPr>
        <w:pStyle w:val="ListParagraph"/>
        <w:ind w:left="1080"/>
      </w:pPr>
      <w:r w:rsidRPr="000C63C5">
        <w:rPr>
          <w:noProof/>
        </w:rPr>
        <w:drawing>
          <wp:inline distT="0" distB="0" distL="0" distR="0" wp14:anchorId="0851E109" wp14:editId="72C303D3">
            <wp:extent cx="5275222" cy="2195830"/>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92001" cy="2202814"/>
                    </a:xfrm>
                    <a:prstGeom prst="rect">
                      <a:avLst/>
                    </a:prstGeom>
                  </pic:spPr>
                </pic:pic>
              </a:graphicData>
            </a:graphic>
          </wp:inline>
        </w:drawing>
      </w:r>
    </w:p>
    <w:p w14:paraId="2BA361A2" w14:textId="77777777" w:rsidR="004771F1" w:rsidRDefault="004771F1" w:rsidP="004771F1">
      <w:pPr>
        <w:pStyle w:val="ListParagraph"/>
        <w:ind w:left="1080"/>
      </w:pPr>
    </w:p>
    <w:p w14:paraId="2D5A753C" w14:textId="77777777" w:rsidR="00587B2F" w:rsidRDefault="00587B2F" w:rsidP="004771F1">
      <w:pPr>
        <w:pStyle w:val="ListParagraph"/>
        <w:ind w:left="1080"/>
      </w:pPr>
    </w:p>
    <w:p w14:paraId="386E01D2" w14:textId="6F48B99E" w:rsidR="004771F1" w:rsidRDefault="004771F1" w:rsidP="004771F1">
      <w:pPr>
        <w:pStyle w:val="ListParagraph"/>
        <w:ind w:left="1080"/>
      </w:pPr>
      <w:r w:rsidRPr="00595929">
        <w:rPr>
          <w:noProof/>
        </w:rPr>
        <w:drawing>
          <wp:inline distT="0" distB="0" distL="0" distR="0" wp14:anchorId="5405C48E" wp14:editId="69C5D69D">
            <wp:extent cx="5132315" cy="87191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2768" cy="885580"/>
                    </a:xfrm>
                    <a:prstGeom prst="rect">
                      <a:avLst/>
                    </a:prstGeom>
                  </pic:spPr>
                </pic:pic>
              </a:graphicData>
            </a:graphic>
          </wp:inline>
        </w:drawing>
      </w:r>
    </w:p>
    <w:p w14:paraId="3619B2F9" w14:textId="77777777" w:rsidR="004771F1" w:rsidRDefault="004771F1" w:rsidP="004771F1">
      <w:pPr>
        <w:pStyle w:val="ListParagraph"/>
        <w:ind w:left="1080"/>
      </w:pPr>
    </w:p>
    <w:p w14:paraId="5088094D" w14:textId="77777777" w:rsidR="004771F1" w:rsidRDefault="004771F1" w:rsidP="004771F1">
      <w:pPr>
        <w:pStyle w:val="ListParagraph"/>
        <w:ind w:left="1080"/>
      </w:pPr>
      <w:r>
        <w:t xml:space="preserve">Verify the addition </w:t>
      </w:r>
    </w:p>
    <w:p w14:paraId="12F3BCEC" w14:textId="77777777" w:rsidR="004771F1" w:rsidRDefault="004771F1" w:rsidP="004771F1">
      <w:pPr>
        <w:pStyle w:val="ListParagraph"/>
        <w:ind w:left="1080"/>
      </w:pPr>
    </w:p>
    <w:p w14:paraId="0DD9AA8A" w14:textId="1C662A00" w:rsidR="004771F1" w:rsidRDefault="004771F1" w:rsidP="004771F1">
      <w:pPr>
        <w:pStyle w:val="ListParagraph"/>
        <w:ind w:left="1080"/>
      </w:pPr>
      <w:r w:rsidRPr="002F414C">
        <w:rPr>
          <w:noProof/>
        </w:rPr>
        <w:lastRenderedPageBreak/>
        <w:drawing>
          <wp:inline distT="0" distB="0" distL="0" distR="0" wp14:anchorId="1666006B" wp14:editId="0C962894">
            <wp:extent cx="5732594" cy="1172845"/>
            <wp:effectExtent l="0" t="0" r="825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86404" cy="1204313"/>
                    </a:xfrm>
                    <a:prstGeom prst="rect">
                      <a:avLst/>
                    </a:prstGeom>
                  </pic:spPr>
                </pic:pic>
              </a:graphicData>
            </a:graphic>
          </wp:inline>
        </w:drawing>
      </w:r>
    </w:p>
    <w:p w14:paraId="7A8C8B65" w14:textId="77777777" w:rsidR="005F55AD" w:rsidRDefault="005F55AD" w:rsidP="004771F1">
      <w:pPr>
        <w:pStyle w:val="ListParagraph"/>
        <w:ind w:left="1080"/>
      </w:pPr>
    </w:p>
    <w:p w14:paraId="6CC03EA7" w14:textId="24E8D82C" w:rsidR="004771F1" w:rsidRDefault="004771F1" w:rsidP="004771F1">
      <w:pPr>
        <w:pStyle w:val="ListParagraph"/>
        <w:ind w:left="1080"/>
      </w:pPr>
      <w:r w:rsidRPr="005E2C75">
        <w:rPr>
          <w:noProof/>
        </w:rPr>
        <w:drawing>
          <wp:inline distT="0" distB="0" distL="0" distR="0" wp14:anchorId="13B9CBA1" wp14:editId="7DA8A6AA">
            <wp:extent cx="5414645" cy="1410656"/>
            <wp:effectExtent l="0" t="0" r="0" b="1206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23729" cy="1413023"/>
                    </a:xfrm>
                    <a:prstGeom prst="rect">
                      <a:avLst/>
                    </a:prstGeom>
                  </pic:spPr>
                </pic:pic>
              </a:graphicData>
            </a:graphic>
          </wp:inline>
        </w:drawing>
      </w:r>
    </w:p>
    <w:p w14:paraId="71A5AE1D" w14:textId="77777777" w:rsidR="004771F1" w:rsidRDefault="004771F1" w:rsidP="004771F1">
      <w:pPr>
        <w:pStyle w:val="ListParagraph"/>
        <w:ind w:left="1080"/>
      </w:pPr>
    </w:p>
    <w:p w14:paraId="2598B150" w14:textId="2A0A0AE5" w:rsidR="00835F96" w:rsidRDefault="004A7B86" w:rsidP="004771F1">
      <w:pPr>
        <w:pStyle w:val="ListParagraph"/>
        <w:ind w:left="1080"/>
      </w:pPr>
      <w:r>
        <w:t>All the three pod</w:t>
      </w:r>
      <w:r w:rsidR="00835F96">
        <w:t>s should show roughly similar CPU utilizations in the K8s GUI</w:t>
      </w:r>
      <w:r w:rsidR="00532BBF">
        <w:t>.  You may need to refresh your browser.</w:t>
      </w:r>
    </w:p>
    <w:p w14:paraId="6F30619E" w14:textId="77777777" w:rsidR="00835F96" w:rsidRDefault="00835F96" w:rsidP="004771F1">
      <w:pPr>
        <w:pStyle w:val="ListParagraph"/>
        <w:ind w:left="1080"/>
      </w:pPr>
    </w:p>
    <w:p w14:paraId="30A2E927" w14:textId="77777777" w:rsidR="00835F96" w:rsidRDefault="00835F96" w:rsidP="004771F1">
      <w:pPr>
        <w:pStyle w:val="ListParagraph"/>
        <w:ind w:left="1080"/>
      </w:pPr>
      <w:r w:rsidRPr="0060508E">
        <w:rPr>
          <w:noProof/>
        </w:rPr>
        <w:drawing>
          <wp:inline distT="0" distB="0" distL="0" distR="0" wp14:anchorId="3A6835A6" wp14:editId="1C12B1E4">
            <wp:extent cx="5274945" cy="3785788"/>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86245" cy="3793898"/>
                    </a:xfrm>
                    <a:prstGeom prst="rect">
                      <a:avLst/>
                    </a:prstGeom>
                  </pic:spPr>
                </pic:pic>
              </a:graphicData>
            </a:graphic>
          </wp:inline>
        </w:drawing>
      </w:r>
    </w:p>
    <w:p w14:paraId="7FD38BB4" w14:textId="77777777" w:rsidR="00835F96" w:rsidRDefault="00835F96" w:rsidP="004771F1">
      <w:pPr>
        <w:pStyle w:val="ListParagraph"/>
        <w:ind w:left="1080"/>
      </w:pPr>
    </w:p>
    <w:p w14:paraId="7A879953" w14:textId="73836010" w:rsidR="004771F1" w:rsidRDefault="00835F96" w:rsidP="005826EC">
      <w:pPr>
        <w:pStyle w:val="ListParagraph"/>
        <w:ind w:left="1080"/>
      </w:pPr>
      <w:r>
        <w:t xml:space="preserve"> </w:t>
      </w:r>
    </w:p>
    <w:p w14:paraId="18745232" w14:textId="77777777" w:rsidR="00CF23AB" w:rsidRDefault="005826EC" w:rsidP="005826EC">
      <w:pPr>
        <w:pStyle w:val="ListParagraph"/>
        <w:numPr>
          <w:ilvl w:val="0"/>
          <w:numId w:val="30"/>
        </w:numPr>
      </w:pPr>
      <w:r>
        <w:t xml:space="preserve">You can scale </w:t>
      </w:r>
      <w:r w:rsidR="00CF23AB">
        <w:t xml:space="preserve">down a </w:t>
      </w:r>
      <w:r>
        <w:t xml:space="preserve">deployment </w:t>
      </w:r>
      <w:r w:rsidR="00CF23AB">
        <w:t>in the same way as you scaled up.</w:t>
      </w:r>
    </w:p>
    <w:p w14:paraId="7F6BEEE4" w14:textId="47B3172D" w:rsidR="00DC7425" w:rsidRDefault="005826EC" w:rsidP="00DC7425">
      <w:pPr>
        <w:pStyle w:val="ListParagraph"/>
        <w:numPr>
          <w:ilvl w:val="1"/>
          <w:numId w:val="30"/>
        </w:numPr>
      </w:pPr>
      <w:r>
        <w:lastRenderedPageBreak/>
        <w:t xml:space="preserve"> </w:t>
      </w:r>
      <w:r w:rsidR="00DC7425">
        <w:t>From a</w:t>
      </w:r>
      <w:r w:rsidR="003F5CBA">
        <w:t xml:space="preserve"> sourced terminal in your</w:t>
      </w:r>
      <w:r w:rsidR="00DC7425">
        <w:t xml:space="preserve"> machine, scale down the number of </w:t>
      </w:r>
      <w:r w:rsidR="00364B3B">
        <w:t xml:space="preserve">pods </w:t>
      </w:r>
      <w:r w:rsidR="00DC7425">
        <w:t xml:space="preserve">of the </w:t>
      </w:r>
      <w:proofErr w:type="spellStart"/>
      <w:r w:rsidR="00DC7425" w:rsidRPr="0019779E">
        <w:rPr>
          <w:rFonts w:ascii="Courier New" w:hAnsi="Courier New" w:cs="Courier New"/>
        </w:rPr>
        <w:t>emp</w:t>
      </w:r>
      <w:proofErr w:type="spellEnd"/>
      <w:r w:rsidR="00DC7425" w:rsidRPr="0019779E">
        <w:rPr>
          <w:rFonts w:ascii="Courier New" w:hAnsi="Courier New" w:cs="Courier New"/>
        </w:rPr>
        <w:t>-deployment</w:t>
      </w:r>
      <w:r w:rsidR="00DC7425">
        <w:t xml:space="preserve"> deployment to </w:t>
      </w:r>
      <w:r w:rsidR="00DC7425" w:rsidRPr="00DC7425">
        <w:rPr>
          <w:rFonts w:ascii="Courier New" w:hAnsi="Courier New" w:cs="Courier New"/>
        </w:rPr>
        <w:t>2</w:t>
      </w:r>
      <w:r w:rsidR="00DC7425">
        <w:t xml:space="preserve"> by issuing the command </w:t>
      </w:r>
    </w:p>
    <w:p w14:paraId="6AB8A513" w14:textId="77777777" w:rsidR="00DC7425" w:rsidRDefault="00DC7425" w:rsidP="00DC7425">
      <w:pPr>
        <w:pStyle w:val="ListParagraph"/>
        <w:ind w:left="1080"/>
      </w:pPr>
    </w:p>
    <w:p w14:paraId="48A1BAAB" w14:textId="5459FFF5" w:rsidR="00DC7425" w:rsidRDefault="00DC7425" w:rsidP="00DC7425">
      <w:pPr>
        <w:pStyle w:val="ListParagraph"/>
        <w:ind w:left="1080"/>
        <w:rPr>
          <w:rFonts w:ascii="Courier New" w:hAnsi="Courier New" w:cs="Courier New"/>
        </w:rPr>
      </w:pPr>
      <w:proofErr w:type="spellStart"/>
      <w:r>
        <w:rPr>
          <w:rFonts w:ascii="Courier New" w:hAnsi="Courier New" w:cs="Courier New"/>
        </w:rPr>
        <w:t>kubectl</w:t>
      </w:r>
      <w:proofErr w:type="spellEnd"/>
      <w:r>
        <w:rPr>
          <w:rFonts w:ascii="Courier New" w:hAnsi="Courier New" w:cs="Courier New"/>
        </w:rPr>
        <w:t xml:space="preserve"> scale --replicas=2</w:t>
      </w:r>
      <w:r w:rsidRPr="0019779E">
        <w:rPr>
          <w:rFonts w:ascii="Courier New" w:hAnsi="Courier New" w:cs="Courier New"/>
        </w:rPr>
        <w:t xml:space="preserve"> deployment/</w:t>
      </w:r>
      <w:proofErr w:type="spellStart"/>
      <w:r w:rsidRPr="0019779E">
        <w:rPr>
          <w:rFonts w:ascii="Courier New" w:hAnsi="Courier New" w:cs="Courier New"/>
        </w:rPr>
        <w:t>emp</w:t>
      </w:r>
      <w:proofErr w:type="spellEnd"/>
      <w:r w:rsidRPr="0019779E">
        <w:rPr>
          <w:rFonts w:ascii="Courier New" w:hAnsi="Courier New" w:cs="Courier New"/>
        </w:rPr>
        <w:t>-deployment</w:t>
      </w:r>
    </w:p>
    <w:p w14:paraId="73A74AC7" w14:textId="77777777" w:rsidR="00356E56" w:rsidRDefault="00356E56" w:rsidP="00DC7425">
      <w:pPr>
        <w:pStyle w:val="ListParagraph"/>
        <w:ind w:left="1080"/>
        <w:rPr>
          <w:rFonts w:ascii="Courier New" w:hAnsi="Courier New" w:cs="Courier New"/>
        </w:rPr>
      </w:pPr>
    </w:p>
    <w:p w14:paraId="0B1722BB" w14:textId="77777777" w:rsidR="00C00CF2" w:rsidRDefault="00C00CF2" w:rsidP="00C00C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720"/>
        <w:rPr>
          <w:rFonts w:ascii="Menlo" w:hAnsi="Menlo" w:cs="Menlo"/>
          <w:color w:val="000000"/>
          <w:szCs w:val="22"/>
        </w:rPr>
      </w:pPr>
      <w:r>
        <w:rPr>
          <w:rFonts w:ascii="Menlo" w:hAnsi="Menlo" w:cs="Menlo"/>
          <w:color w:val="000000"/>
          <w:szCs w:val="22"/>
        </w:rPr>
        <w:t xml:space="preserve">$ </w:t>
      </w:r>
      <w:proofErr w:type="spellStart"/>
      <w:r>
        <w:rPr>
          <w:rFonts w:ascii="Menlo" w:hAnsi="Menlo" w:cs="Menlo"/>
          <w:color w:val="000000"/>
          <w:szCs w:val="22"/>
        </w:rPr>
        <w:t>kubectl</w:t>
      </w:r>
      <w:proofErr w:type="spellEnd"/>
      <w:r>
        <w:rPr>
          <w:rFonts w:ascii="Menlo" w:hAnsi="Menlo" w:cs="Menlo"/>
          <w:color w:val="000000"/>
          <w:szCs w:val="22"/>
        </w:rPr>
        <w:t xml:space="preserve"> scale --replicas=2 deployment/</w:t>
      </w:r>
      <w:proofErr w:type="spellStart"/>
      <w:r>
        <w:rPr>
          <w:rFonts w:ascii="Menlo" w:hAnsi="Menlo" w:cs="Menlo"/>
          <w:color w:val="000000"/>
          <w:szCs w:val="22"/>
        </w:rPr>
        <w:t>emp</w:t>
      </w:r>
      <w:proofErr w:type="spellEnd"/>
      <w:r>
        <w:rPr>
          <w:rFonts w:ascii="Menlo" w:hAnsi="Menlo" w:cs="Menlo"/>
          <w:color w:val="000000"/>
          <w:szCs w:val="22"/>
        </w:rPr>
        <w:t>-deployment</w:t>
      </w:r>
    </w:p>
    <w:p w14:paraId="091A0E01" w14:textId="5C7EE4AA" w:rsidR="00356E56" w:rsidRPr="00C00CF2" w:rsidRDefault="00C00CF2" w:rsidP="00C00CF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720"/>
        <w:rPr>
          <w:rFonts w:ascii="Menlo" w:hAnsi="Menlo" w:cs="Menlo"/>
          <w:color w:val="000000"/>
          <w:szCs w:val="22"/>
        </w:rPr>
      </w:pPr>
      <w:r w:rsidRPr="00C00CF2">
        <w:rPr>
          <w:rFonts w:ascii="Menlo" w:hAnsi="Menlo" w:cs="Menlo"/>
          <w:color w:val="000000"/>
          <w:szCs w:val="22"/>
        </w:rPr>
        <w:t>deployment "</w:t>
      </w:r>
      <w:proofErr w:type="spellStart"/>
      <w:r w:rsidRPr="00C00CF2">
        <w:rPr>
          <w:rFonts w:ascii="Menlo" w:hAnsi="Menlo" w:cs="Menlo"/>
          <w:color w:val="000000"/>
          <w:szCs w:val="22"/>
        </w:rPr>
        <w:t>emp</w:t>
      </w:r>
      <w:proofErr w:type="spellEnd"/>
      <w:r w:rsidRPr="00C00CF2">
        <w:rPr>
          <w:rFonts w:ascii="Menlo" w:hAnsi="Menlo" w:cs="Menlo"/>
          <w:color w:val="000000"/>
          <w:szCs w:val="22"/>
        </w:rPr>
        <w:t>-deployment" scaled</w:t>
      </w:r>
    </w:p>
    <w:p w14:paraId="3D6346D7" w14:textId="77777777" w:rsidR="00356E56" w:rsidRPr="0019779E" w:rsidRDefault="00356E56" w:rsidP="00DC7425">
      <w:pPr>
        <w:pStyle w:val="ListParagraph"/>
        <w:ind w:left="1080"/>
        <w:rPr>
          <w:rFonts w:ascii="Courier New" w:hAnsi="Courier New" w:cs="Courier New"/>
        </w:rPr>
      </w:pPr>
    </w:p>
    <w:p w14:paraId="73ECAE80" w14:textId="15B89EA1" w:rsidR="00356E56" w:rsidRDefault="00356E56" w:rsidP="00356E56">
      <w:pPr>
        <w:pStyle w:val="ListParagraph"/>
        <w:numPr>
          <w:ilvl w:val="1"/>
          <w:numId w:val="30"/>
        </w:numPr>
      </w:pPr>
      <w:r>
        <w:t xml:space="preserve">On a navigation to the </w:t>
      </w:r>
      <w:r w:rsidRPr="00940C59">
        <w:rPr>
          <w:b/>
        </w:rPr>
        <w:t>Pods</w:t>
      </w:r>
      <w:r>
        <w:t xml:space="preserve"> link of the K8s GUI with a possible refresh, should</w:t>
      </w:r>
      <w:r w:rsidR="009360B3">
        <w:t xml:space="preserve"> display two</w:t>
      </w:r>
      <w:r>
        <w:t xml:space="preserve"> </w:t>
      </w:r>
      <w:r w:rsidR="004A7B86">
        <w:t>pod</w:t>
      </w:r>
      <w:r>
        <w:t xml:space="preserve">s for the </w:t>
      </w:r>
      <w:proofErr w:type="spellStart"/>
      <w:r w:rsidRPr="0019779E">
        <w:rPr>
          <w:rFonts w:ascii="Courier New" w:hAnsi="Courier New" w:cs="Courier New"/>
        </w:rPr>
        <w:t>emp</w:t>
      </w:r>
      <w:proofErr w:type="spellEnd"/>
      <w:r w:rsidRPr="0019779E">
        <w:rPr>
          <w:rFonts w:ascii="Courier New" w:hAnsi="Courier New" w:cs="Courier New"/>
        </w:rPr>
        <w:t>-deployment</w:t>
      </w:r>
      <w:r>
        <w:t xml:space="preserve"> deployment.</w:t>
      </w:r>
    </w:p>
    <w:p w14:paraId="17C1C411" w14:textId="77777777" w:rsidR="007C714D" w:rsidRDefault="007C714D" w:rsidP="007C714D">
      <w:pPr>
        <w:pStyle w:val="ListParagraph"/>
        <w:ind w:left="1080"/>
      </w:pPr>
    </w:p>
    <w:p w14:paraId="7F8B82DC" w14:textId="777F98F1" w:rsidR="007C714D" w:rsidRDefault="009360B3" w:rsidP="007C714D">
      <w:pPr>
        <w:pStyle w:val="ListParagraph"/>
        <w:ind w:left="1080"/>
      </w:pPr>
      <w:r w:rsidRPr="00BB2598">
        <w:rPr>
          <w:noProof/>
        </w:rPr>
        <w:drawing>
          <wp:inline distT="0" distB="0" distL="0" distR="0" wp14:anchorId="751B5A78" wp14:editId="220DC7FC">
            <wp:extent cx="5275222" cy="3002280"/>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5151" cy="3013622"/>
                    </a:xfrm>
                    <a:prstGeom prst="rect">
                      <a:avLst/>
                    </a:prstGeom>
                  </pic:spPr>
                </pic:pic>
              </a:graphicData>
            </a:graphic>
          </wp:inline>
        </w:drawing>
      </w:r>
    </w:p>
    <w:p w14:paraId="61F67A1D" w14:textId="5E172908" w:rsidR="000A6C60" w:rsidRPr="000A6C60" w:rsidRDefault="007C714D" w:rsidP="007C714D">
      <w:pPr>
        <w:pStyle w:val="ListParagraph"/>
        <w:ind w:left="1080"/>
      </w:pPr>
      <w:r>
        <w:t xml:space="preserve"> </w:t>
      </w:r>
    </w:p>
    <w:p w14:paraId="5DB52E55" w14:textId="678D44E9" w:rsidR="00E7178D" w:rsidRDefault="00E7178D" w:rsidP="00E7178D">
      <w:pPr>
        <w:pStyle w:val="ListParagraph"/>
        <w:ind w:left="1080"/>
      </w:pPr>
      <w:r>
        <w:t xml:space="preserve">Or from a sourced terminal </w:t>
      </w:r>
    </w:p>
    <w:p w14:paraId="0ABF4A2D" w14:textId="77777777" w:rsidR="00E7178D" w:rsidRDefault="00E7178D" w:rsidP="00E7178D">
      <w:pPr>
        <w:pStyle w:val="ListParagraph"/>
        <w:ind w:left="1080"/>
      </w:pPr>
    </w:p>
    <w:p w14:paraId="42631CBB" w14:textId="77777777" w:rsidR="00532BBF" w:rsidRDefault="00532BBF" w:rsidP="00532B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roofErr w:type="spellStart"/>
      <w:r>
        <w:rPr>
          <w:rFonts w:ascii="Menlo" w:hAnsi="Menlo" w:cs="Menlo"/>
          <w:color w:val="000000"/>
          <w:szCs w:val="22"/>
        </w:rPr>
        <w:t>kubectl</w:t>
      </w:r>
      <w:proofErr w:type="spellEnd"/>
      <w:r>
        <w:rPr>
          <w:rFonts w:ascii="Menlo" w:hAnsi="Menlo" w:cs="Menlo"/>
          <w:color w:val="000000"/>
          <w:szCs w:val="22"/>
        </w:rPr>
        <w:t xml:space="preserve"> get pods</w:t>
      </w:r>
    </w:p>
    <w:p w14:paraId="6F51F79D" w14:textId="77777777" w:rsidR="00532BBF" w:rsidRDefault="00532BBF" w:rsidP="00532B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NAME                              READY     STATUS    RESTARTS   AGE</w:t>
      </w:r>
    </w:p>
    <w:p w14:paraId="2F2FF319" w14:textId="77777777" w:rsidR="00532BBF" w:rsidRDefault="00532BBF" w:rsidP="00532B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emp-deployment-5457759b9d-8482k   1/1       Running   0          17m</w:t>
      </w:r>
    </w:p>
    <w:p w14:paraId="0E7FB302" w14:textId="556F7031" w:rsidR="00E7178D" w:rsidRPr="00532BBF" w:rsidRDefault="00532BBF" w:rsidP="00532B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532BBF">
        <w:rPr>
          <w:rFonts w:ascii="Menlo" w:hAnsi="Menlo" w:cs="Menlo"/>
          <w:color w:val="000000"/>
          <w:szCs w:val="22"/>
        </w:rPr>
        <w:t>emp-deployment-5457759b9d-z57tk   1/1       Running   0          6m</w:t>
      </w:r>
    </w:p>
    <w:p w14:paraId="31999110" w14:textId="77777777" w:rsidR="00E7178D" w:rsidRDefault="00E7178D" w:rsidP="00E7178D">
      <w:pPr>
        <w:pStyle w:val="ListParagraph"/>
        <w:ind w:left="1080"/>
      </w:pPr>
    </w:p>
    <w:p w14:paraId="002B5C39" w14:textId="77777777" w:rsidR="00336B25" w:rsidRDefault="00E7178D" w:rsidP="00E7178D">
      <w:pPr>
        <w:pStyle w:val="ListParagraph"/>
        <w:numPr>
          <w:ilvl w:val="1"/>
          <w:numId w:val="30"/>
        </w:numPr>
      </w:pPr>
      <w:r>
        <w:lastRenderedPageBreak/>
        <w:t xml:space="preserve">You may perform CRUD operations on the database using the </w:t>
      </w:r>
      <w:proofErr w:type="spellStart"/>
      <w:r w:rsidRPr="00336B25">
        <w:rPr>
          <w:rFonts w:ascii="Courier New" w:hAnsi="Courier New" w:cs="Courier New"/>
        </w:rPr>
        <w:t>EmployeeApp</w:t>
      </w:r>
      <w:proofErr w:type="spellEnd"/>
      <w:r>
        <w:t xml:space="preserve"> application </w:t>
      </w:r>
      <w:r w:rsidR="00BE3060">
        <w:t xml:space="preserve">during and after the scaling down process. </w:t>
      </w:r>
      <w:r w:rsidR="00F14B13">
        <w:t>To the users of the application, all the scaling operations should be functionally transparent</w:t>
      </w:r>
      <w:r w:rsidR="00F14B13">
        <w:rPr>
          <w:rStyle w:val="FootnoteReference"/>
        </w:rPr>
        <w:footnoteReference w:id="6"/>
      </w:r>
      <w:r w:rsidR="00F14B13">
        <w:t xml:space="preserve">. </w:t>
      </w:r>
    </w:p>
    <w:p w14:paraId="62E25424" w14:textId="77777777" w:rsidR="00336B25" w:rsidRDefault="00336B25" w:rsidP="00336B25">
      <w:pPr>
        <w:pStyle w:val="ListParagraph"/>
        <w:ind w:left="1080"/>
      </w:pPr>
    </w:p>
    <w:p w14:paraId="13F14959" w14:textId="01862DF8" w:rsidR="00336B25" w:rsidRDefault="00336B25" w:rsidP="00336B25">
      <w:pPr>
        <w:pStyle w:val="ListParagraph"/>
        <w:ind w:left="1080"/>
      </w:pPr>
      <w:r w:rsidRPr="000161AB">
        <w:rPr>
          <w:noProof/>
        </w:rPr>
        <w:drawing>
          <wp:inline distT="0" distB="0" distL="0" distR="0" wp14:anchorId="139E4542" wp14:editId="4A126C5E">
            <wp:extent cx="5943600" cy="8451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845185"/>
                    </a:xfrm>
                    <a:prstGeom prst="rect">
                      <a:avLst/>
                    </a:prstGeom>
                  </pic:spPr>
                </pic:pic>
              </a:graphicData>
            </a:graphic>
          </wp:inline>
        </w:drawing>
      </w:r>
    </w:p>
    <w:p w14:paraId="3FD437E7" w14:textId="77777777" w:rsidR="00336B25" w:rsidRDefault="00336B25" w:rsidP="00336B25">
      <w:pPr>
        <w:pStyle w:val="ListParagraph"/>
        <w:ind w:left="1080"/>
      </w:pPr>
    </w:p>
    <w:p w14:paraId="6E44C6EB" w14:textId="4E2D963B" w:rsidR="00336B25" w:rsidRDefault="00336B25" w:rsidP="00336B25">
      <w:pPr>
        <w:pStyle w:val="ListParagraph"/>
        <w:ind w:left="1080"/>
      </w:pPr>
      <w:r w:rsidRPr="0039487B">
        <w:rPr>
          <w:noProof/>
        </w:rPr>
        <w:drawing>
          <wp:inline distT="0" distB="0" distL="0" distR="0" wp14:anchorId="45E92AC7" wp14:editId="13C696B6">
            <wp:extent cx="5943600" cy="21342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134235"/>
                    </a:xfrm>
                    <a:prstGeom prst="rect">
                      <a:avLst/>
                    </a:prstGeom>
                  </pic:spPr>
                </pic:pic>
              </a:graphicData>
            </a:graphic>
          </wp:inline>
        </w:drawing>
      </w:r>
    </w:p>
    <w:p w14:paraId="2A979C13" w14:textId="77777777" w:rsidR="00336B25" w:rsidRDefault="00336B25" w:rsidP="00336B25">
      <w:pPr>
        <w:pStyle w:val="ListParagraph"/>
        <w:ind w:left="1080"/>
      </w:pPr>
    </w:p>
    <w:p w14:paraId="154B4CFC" w14:textId="700A0D54" w:rsidR="00336B25" w:rsidRDefault="00336B25" w:rsidP="00336B25">
      <w:pPr>
        <w:pStyle w:val="ListParagraph"/>
        <w:ind w:left="1080"/>
      </w:pPr>
      <w:r w:rsidRPr="004D0F9F">
        <w:rPr>
          <w:noProof/>
        </w:rPr>
        <w:drawing>
          <wp:inline distT="0" distB="0" distL="0" distR="0" wp14:anchorId="4CAE442E" wp14:editId="76412D5E">
            <wp:extent cx="5943600" cy="9994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999490"/>
                    </a:xfrm>
                    <a:prstGeom prst="rect">
                      <a:avLst/>
                    </a:prstGeom>
                  </pic:spPr>
                </pic:pic>
              </a:graphicData>
            </a:graphic>
          </wp:inline>
        </w:drawing>
      </w:r>
    </w:p>
    <w:p w14:paraId="229B57C9" w14:textId="77777777" w:rsidR="00336B25" w:rsidRDefault="00336B25" w:rsidP="00336B25">
      <w:pPr>
        <w:pStyle w:val="ListParagraph"/>
        <w:ind w:left="1080"/>
      </w:pPr>
    </w:p>
    <w:p w14:paraId="6E44A68B" w14:textId="5AB61EE0" w:rsidR="00336B25" w:rsidRDefault="00336B25" w:rsidP="00336B25">
      <w:pPr>
        <w:pStyle w:val="ListParagraph"/>
        <w:ind w:left="1080"/>
      </w:pPr>
      <w:r w:rsidRPr="002B12DD">
        <w:rPr>
          <w:noProof/>
        </w:rPr>
        <w:drawing>
          <wp:inline distT="0" distB="0" distL="0" distR="0" wp14:anchorId="17CB654C" wp14:editId="35C3145D">
            <wp:extent cx="5943600" cy="1849755"/>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849755"/>
                    </a:xfrm>
                    <a:prstGeom prst="rect">
                      <a:avLst/>
                    </a:prstGeom>
                  </pic:spPr>
                </pic:pic>
              </a:graphicData>
            </a:graphic>
          </wp:inline>
        </w:drawing>
      </w:r>
    </w:p>
    <w:p w14:paraId="2F697419" w14:textId="77777777" w:rsidR="00336B25" w:rsidRDefault="00336B25" w:rsidP="00336B25">
      <w:pPr>
        <w:pStyle w:val="ListParagraph"/>
        <w:ind w:left="1080"/>
      </w:pPr>
    </w:p>
    <w:p w14:paraId="4FD7E8C8" w14:textId="290A10E8" w:rsidR="00336B25" w:rsidRDefault="00336B25" w:rsidP="00336B25">
      <w:pPr>
        <w:pStyle w:val="ListParagraph"/>
        <w:ind w:left="1080"/>
      </w:pPr>
      <w:r w:rsidRPr="008B1553">
        <w:rPr>
          <w:noProof/>
        </w:rPr>
        <w:lastRenderedPageBreak/>
        <w:drawing>
          <wp:inline distT="0" distB="0" distL="0" distR="0" wp14:anchorId="02375C5E" wp14:editId="58CEC4DA">
            <wp:extent cx="5943600" cy="16833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683385"/>
                    </a:xfrm>
                    <a:prstGeom prst="rect">
                      <a:avLst/>
                    </a:prstGeom>
                  </pic:spPr>
                </pic:pic>
              </a:graphicData>
            </a:graphic>
          </wp:inline>
        </w:drawing>
      </w:r>
    </w:p>
    <w:p w14:paraId="04D52F59" w14:textId="77777777" w:rsidR="00336B25" w:rsidRDefault="00336B25" w:rsidP="00336B25">
      <w:pPr>
        <w:pStyle w:val="ListParagraph"/>
        <w:ind w:left="1080"/>
      </w:pPr>
    </w:p>
    <w:p w14:paraId="5BA1F84B" w14:textId="5EDFAE49" w:rsidR="00202917" w:rsidRDefault="00202917" w:rsidP="00202917">
      <w:pPr>
        <w:pStyle w:val="ListParagraph"/>
        <w:numPr>
          <w:ilvl w:val="0"/>
          <w:numId w:val="30"/>
        </w:numPr>
      </w:pPr>
      <w:r>
        <w:t xml:space="preserve">You can try out the K8s high availability by bringing down a </w:t>
      </w:r>
      <w:r w:rsidR="00181712">
        <w:t>pod</w:t>
      </w:r>
      <w:r>
        <w:t xml:space="preserve"> from the K8s GUI.</w:t>
      </w:r>
    </w:p>
    <w:p w14:paraId="458AFDCB" w14:textId="77777777" w:rsidR="007820C8" w:rsidRDefault="007820C8" w:rsidP="007820C8">
      <w:pPr>
        <w:pStyle w:val="ListParagraph"/>
        <w:ind w:left="360"/>
      </w:pPr>
    </w:p>
    <w:p w14:paraId="1E002A21" w14:textId="2BD7A665" w:rsidR="00897514" w:rsidRDefault="00880DDE" w:rsidP="00202917">
      <w:pPr>
        <w:pStyle w:val="ListParagraph"/>
        <w:numPr>
          <w:ilvl w:val="1"/>
          <w:numId w:val="30"/>
        </w:numPr>
      </w:pPr>
      <w:r>
        <w:t xml:space="preserve">In the K8s </w:t>
      </w:r>
      <w:r w:rsidR="00541BA9">
        <w:t xml:space="preserve">GI, after navigating to the </w:t>
      </w:r>
      <w:r w:rsidR="00897514" w:rsidRPr="004A7B86">
        <w:rPr>
          <w:b/>
        </w:rPr>
        <w:t>Pods</w:t>
      </w:r>
      <w:r w:rsidR="00897514">
        <w:t xml:space="preserve"> link, click on the extreme right icon</w:t>
      </w:r>
      <w:r w:rsidR="004A7B86">
        <w:t xml:space="preserve"> of a pod</w:t>
      </w:r>
      <w:r w:rsidR="00897514">
        <w:t xml:space="preserve"> as shown.</w:t>
      </w:r>
    </w:p>
    <w:p w14:paraId="16FC9A4C" w14:textId="56868725" w:rsidR="00897514" w:rsidRDefault="00AA66B5" w:rsidP="00897514">
      <w:pPr>
        <w:pStyle w:val="ListParagraph"/>
        <w:ind w:left="1080"/>
      </w:pPr>
      <w:r w:rsidRPr="00AA66B5">
        <w:rPr>
          <w:noProof/>
        </w:rPr>
        <w:drawing>
          <wp:inline distT="0" distB="0" distL="0" distR="0" wp14:anchorId="01FB7B86" wp14:editId="0203893D">
            <wp:extent cx="4716145" cy="1104900"/>
            <wp:effectExtent l="0" t="0" r="8255" b="127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21728" cy="1106208"/>
                    </a:xfrm>
                    <a:prstGeom prst="rect">
                      <a:avLst/>
                    </a:prstGeom>
                  </pic:spPr>
                </pic:pic>
              </a:graphicData>
            </a:graphic>
          </wp:inline>
        </w:drawing>
      </w:r>
    </w:p>
    <w:p w14:paraId="64EA8558" w14:textId="075D07B0" w:rsidR="001F17B3" w:rsidRDefault="00E7178D" w:rsidP="00897514">
      <w:pPr>
        <w:pStyle w:val="ListParagraph"/>
        <w:ind w:left="1080"/>
      </w:pPr>
      <w:r>
        <w:t xml:space="preserve"> </w:t>
      </w:r>
    </w:p>
    <w:p w14:paraId="0818C639" w14:textId="77777777" w:rsidR="00C27E92" w:rsidRDefault="00C27E92" w:rsidP="00202917">
      <w:pPr>
        <w:pStyle w:val="ListParagraph"/>
        <w:numPr>
          <w:ilvl w:val="1"/>
          <w:numId w:val="30"/>
        </w:numPr>
      </w:pPr>
      <w:r>
        <w:t xml:space="preserve">Click on </w:t>
      </w:r>
      <w:r w:rsidRPr="00181712">
        <w:rPr>
          <w:b/>
        </w:rPr>
        <w:t>Delete</w:t>
      </w:r>
      <w:r>
        <w:t>.</w:t>
      </w:r>
    </w:p>
    <w:p w14:paraId="79C60B8D" w14:textId="78BE5879" w:rsidR="00C27E92" w:rsidRDefault="00C27E92" w:rsidP="00C27E92">
      <w:pPr>
        <w:pStyle w:val="ListParagraph"/>
        <w:ind w:left="1080"/>
      </w:pPr>
      <w:r w:rsidRPr="00C27E92">
        <w:rPr>
          <w:noProof/>
        </w:rPr>
        <w:drawing>
          <wp:inline distT="0" distB="0" distL="0" distR="0" wp14:anchorId="39551909" wp14:editId="4C99326D">
            <wp:extent cx="3179722" cy="12827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97077" cy="1289701"/>
                    </a:xfrm>
                    <a:prstGeom prst="rect">
                      <a:avLst/>
                    </a:prstGeom>
                  </pic:spPr>
                </pic:pic>
              </a:graphicData>
            </a:graphic>
          </wp:inline>
        </w:drawing>
      </w:r>
    </w:p>
    <w:p w14:paraId="5E2CADFD" w14:textId="77777777" w:rsidR="007820C8" w:rsidRDefault="007820C8" w:rsidP="00C27E92">
      <w:pPr>
        <w:pStyle w:val="ListParagraph"/>
        <w:ind w:left="1080"/>
      </w:pPr>
    </w:p>
    <w:p w14:paraId="5D2EA2C1" w14:textId="35998915" w:rsidR="007820C8" w:rsidRDefault="007820C8" w:rsidP="00C27E92">
      <w:pPr>
        <w:pStyle w:val="ListParagraph"/>
        <w:ind w:left="1080"/>
      </w:pPr>
      <w:r>
        <w:t xml:space="preserve">and confirm the </w:t>
      </w:r>
      <w:r w:rsidRPr="007820C8">
        <w:rPr>
          <w:b/>
        </w:rPr>
        <w:t>Delete a Pod</w:t>
      </w:r>
      <w:r>
        <w:t xml:space="preserve"> dialogue</w:t>
      </w:r>
    </w:p>
    <w:p w14:paraId="6DE2B681" w14:textId="6CC3DC0C" w:rsidR="001F17B3" w:rsidRDefault="007820C8" w:rsidP="00C27E92">
      <w:pPr>
        <w:pStyle w:val="ListParagraph"/>
        <w:ind w:left="1080"/>
      </w:pPr>
      <w:r w:rsidRPr="007820C8">
        <w:rPr>
          <w:noProof/>
        </w:rPr>
        <w:drawing>
          <wp:inline distT="0" distB="0" distL="0" distR="0" wp14:anchorId="30DD9E43" wp14:editId="5D1E39AE">
            <wp:extent cx="4576445" cy="117294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82146" cy="1174407"/>
                    </a:xfrm>
                    <a:prstGeom prst="rect">
                      <a:avLst/>
                    </a:prstGeom>
                  </pic:spPr>
                </pic:pic>
              </a:graphicData>
            </a:graphic>
          </wp:inline>
        </w:drawing>
      </w:r>
      <w:r w:rsidR="00C27E92">
        <w:t xml:space="preserve"> </w:t>
      </w:r>
    </w:p>
    <w:p w14:paraId="00371BB5" w14:textId="77777777" w:rsidR="007820C8" w:rsidRDefault="007820C8" w:rsidP="00C27E92">
      <w:pPr>
        <w:pStyle w:val="ListParagraph"/>
        <w:ind w:left="1080"/>
      </w:pPr>
    </w:p>
    <w:p w14:paraId="345B6C50" w14:textId="30A83687" w:rsidR="00C27E92" w:rsidRDefault="00C27E92" w:rsidP="00202917">
      <w:pPr>
        <w:pStyle w:val="ListParagraph"/>
        <w:numPr>
          <w:ilvl w:val="1"/>
          <w:numId w:val="30"/>
        </w:numPr>
      </w:pPr>
      <w:r>
        <w:t xml:space="preserve">K8s should start bringing down the requested </w:t>
      </w:r>
      <w:r w:rsidR="007820C8">
        <w:t>pod</w:t>
      </w:r>
      <w:r>
        <w:t xml:space="preserve"> and </w:t>
      </w:r>
      <w:r w:rsidR="00181712">
        <w:t xml:space="preserve">you will see it is </w:t>
      </w:r>
      <w:r>
        <w:t>immediately</w:t>
      </w:r>
      <w:r w:rsidR="00181712">
        <w:t xml:space="preserve"> starting</w:t>
      </w:r>
      <w:r w:rsidR="00004ED7">
        <w:t xml:space="preserve"> a new</w:t>
      </w:r>
      <w:r>
        <w:t xml:space="preserve"> one to maintain the desired number of replicas.</w:t>
      </w:r>
    </w:p>
    <w:p w14:paraId="1CE3F810" w14:textId="2A1944EC" w:rsidR="00AA66B5" w:rsidRDefault="00AA66B5" w:rsidP="00C27E92">
      <w:pPr>
        <w:pStyle w:val="ListParagraph"/>
        <w:ind w:left="1080"/>
      </w:pPr>
    </w:p>
    <w:p w14:paraId="5233D904" w14:textId="7EAEFAB8" w:rsidR="00AA1AA5" w:rsidRDefault="00EE7B41" w:rsidP="00C27E92">
      <w:pPr>
        <w:pStyle w:val="ListParagraph"/>
        <w:ind w:left="1080"/>
      </w:pPr>
      <w:r w:rsidRPr="00EE7B41">
        <w:rPr>
          <w:noProof/>
        </w:rPr>
        <w:lastRenderedPageBreak/>
        <w:drawing>
          <wp:inline distT="0" distB="0" distL="0" distR="0" wp14:anchorId="19D5552A" wp14:editId="4FB7B65D">
            <wp:extent cx="5694322" cy="198374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08986" cy="1988848"/>
                    </a:xfrm>
                    <a:prstGeom prst="rect">
                      <a:avLst/>
                    </a:prstGeom>
                  </pic:spPr>
                </pic:pic>
              </a:graphicData>
            </a:graphic>
          </wp:inline>
        </w:drawing>
      </w:r>
    </w:p>
    <w:p w14:paraId="2675DCBD" w14:textId="77777777" w:rsidR="00AA1AA5" w:rsidRDefault="00AA1AA5" w:rsidP="00C27E92">
      <w:pPr>
        <w:pStyle w:val="ListParagraph"/>
        <w:ind w:left="1080"/>
      </w:pPr>
    </w:p>
    <w:p w14:paraId="12A211AF" w14:textId="77777777" w:rsidR="00AA1AA5" w:rsidRDefault="00AA1AA5" w:rsidP="00C27E92">
      <w:pPr>
        <w:pStyle w:val="ListParagraph"/>
        <w:ind w:left="1080"/>
      </w:pPr>
    </w:p>
    <w:p w14:paraId="3D2F4BEB" w14:textId="464E240F" w:rsidR="00004ED7" w:rsidRDefault="00004ED7" w:rsidP="00C27E92">
      <w:pPr>
        <w:pStyle w:val="ListParagraph"/>
        <w:ind w:left="1080"/>
      </w:pPr>
      <w:r>
        <w:t>After a few seconds, you should see only two pods – the last two of the above picture.</w:t>
      </w:r>
    </w:p>
    <w:p w14:paraId="39928D93" w14:textId="77777777" w:rsidR="00004ED7" w:rsidRDefault="00004ED7" w:rsidP="00C27E92">
      <w:pPr>
        <w:pStyle w:val="ListParagraph"/>
        <w:ind w:left="1080"/>
      </w:pPr>
    </w:p>
    <w:p w14:paraId="4DFE2A9A" w14:textId="38158169" w:rsidR="00BD35CA" w:rsidRDefault="00BD35CA" w:rsidP="00C27E92">
      <w:pPr>
        <w:pStyle w:val="ListParagraph"/>
        <w:ind w:left="1080"/>
      </w:pPr>
      <w:r w:rsidRPr="00BD35CA">
        <w:rPr>
          <w:noProof/>
        </w:rPr>
        <w:drawing>
          <wp:inline distT="0" distB="0" distL="0" distR="0" wp14:anchorId="2C1269EB" wp14:editId="6321C6C8">
            <wp:extent cx="5943600" cy="1720215"/>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720215"/>
                    </a:xfrm>
                    <a:prstGeom prst="rect">
                      <a:avLst/>
                    </a:prstGeom>
                  </pic:spPr>
                </pic:pic>
              </a:graphicData>
            </a:graphic>
          </wp:inline>
        </w:drawing>
      </w:r>
    </w:p>
    <w:p w14:paraId="3ECA1D41" w14:textId="77777777" w:rsidR="00004ED7" w:rsidRDefault="00004ED7" w:rsidP="00C27E92">
      <w:pPr>
        <w:pStyle w:val="ListParagraph"/>
        <w:ind w:left="1080"/>
      </w:pPr>
    </w:p>
    <w:p w14:paraId="5A804592" w14:textId="77777777" w:rsidR="00004ED7" w:rsidRDefault="00004ED7" w:rsidP="00C27E92">
      <w:pPr>
        <w:pStyle w:val="ListParagraph"/>
        <w:ind w:left="1080"/>
      </w:pPr>
    </w:p>
    <w:p w14:paraId="7AE7A31A" w14:textId="0E6988E8" w:rsidR="009020B2" w:rsidRDefault="00C27E92" w:rsidP="00EF07E2">
      <w:pPr>
        <w:pStyle w:val="ListParagraph"/>
        <w:numPr>
          <w:ilvl w:val="1"/>
          <w:numId w:val="30"/>
        </w:numPr>
      </w:pPr>
      <w:r>
        <w:t xml:space="preserve">The state </w:t>
      </w:r>
      <w:r w:rsidR="007820C8">
        <w:t>of the pod</w:t>
      </w:r>
      <w:r>
        <w:t xml:space="preserve">s can </w:t>
      </w:r>
      <w:r w:rsidR="003D4FD2">
        <w:t xml:space="preserve">also </w:t>
      </w:r>
      <w:r>
        <w:t xml:space="preserve">be </w:t>
      </w:r>
      <w:r w:rsidR="003D4FD2">
        <w:t xml:space="preserve">monitored from a sourced terminal using </w:t>
      </w:r>
      <w:proofErr w:type="spellStart"/>
      <w:r w:rsidR="003D4FD2" w:rsidRPr="003D4FD2">
        <w:rPr>
          <w:rFonts w:ascii="Courier New" w:hAnsi="Courier New" w:cs="Courier New"/>
        </w:rPr>
        <w:t>kubectl</w:t>
      </w:r>
      <w:proofErr w:type="spellEnd"/>
      <w:r w:rsidR="003D4FD2">
        <w:t>.</w:t>
      </w:r>
      <w:r>
        <w:t xml:space="preserve"> </w:t>
      </w:r>
    </w:p>
    <w:p w14:paraId="47A94B2F" w14:textId="77777777" w:rsidR="009F7957" w:rsidRDefault="009F7957" w:rsidP="00912C4E">
      <w:pPr>
        <w:pStyle w:val="ListParagraph"/>
        <w:ind w:left="1080"/>
      </w:pPr>
    </w:p>
    <w:p w14:paraId="0D91859D" w14:textId="7EDAE425" w:rsidR="00532BBF" w:rsidRDefault="00532BBF" w:rsidP="00532B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 xml:space="preserve">$ </w:t>
      </w:r>
      <w:proofErr w:type="spellStart"/>
      <w:r>
        <w:rPr>
          <w:rFonts w:ascii="Menlo" w:hAnsi="Menlo" w:cs="Menlo"/>
          <w:color w:val="000000"/>
          <w:szCs w:val="22"/>
        </w:rPr>
        <w:t>kubectl</w:t>
      </w:r>
      <w:proofErr w:type="spellEnd"/>
      <w:r>
        <w:rPr>
          <w:rFonts w:ascii="Menlo" w:hAnsi="Menlo" w:cs="Menlo"/>
          <w:color w:val="000000"/>
          <w:szCs w:val="22"/>
        </w:rPr>
        <w:t xml:space="preserve"> get pods</w:t>
      </w:r>
    </w:p>
    <w:p w14:paraId="22BF7EDA" w14:textId="77777777" w:rsidR="00532BBF" w:rsidRDefault="00532BBF" w:rsidP="00532B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NAME                              READY     STATUS    RESTARTS   AGE</w:t>
      </w:r>
    </w:p>
    <w:p w14:paraId="2772281F" w14:textId="77777777" w:rsidR="00532BBF" w:rsidRDefault="00532BBF" w:rsidP="00532B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emp-deployment-5457759b9d-8482k   1/1       Running   0          18m</w:t>
      </w:r>
    </w:p>
    <w:p w14:paraId="6179E635" w14:textId="2EA6C399" w:rsidR="00532BBF" w:rsidRDefault="00532BBF" w:rsidP="00532B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emp-deployment-5457759b9d-z57tk   1/1       Running   0          8m     &lt;-</w:t>
      </w:r>
    </w:p>
    <w:p w14:paraId="0888DA46" w14:textId="77777777" w:rsidR="00532BBF" w:rsidRDefault="00532BBF" w:rsidP="00532B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
    <w:p w14:paraId="4768EF96" w14:textId="77777777" w:rsidR="00532BBF" w:rsidRDefault="00532BBF" w:rsidP="00532B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p>
    <w:p w14:paraId="1C815AE5" w14:textId="052A6B74" w:rsidR="00532BBF" w:rsidRDefault="00532BBF" w:rsidP="00532B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 xml:space="preserve">$ </w:t>
      </w:r>
      <w:proofErr w:type="spellStart"/>
      <w:r>
        <w:rPr>
          <w:rFonts w:ascii="Menlo" w:hAnsi="Menlo" w:cs="Menlo"/>
          <w:color w:val="000000"/>
          <w:szCs w:val="22"/>
        </w:rPr>
        <w:t>kubectl</w:t>
      </w:r>
      <w:proofErr w:type="spellEnd"/>
      <w:r>
        <w:rPr>
          <w:rFonts w:ascii="Menlo" w:hAnsi="Menlo" w:cs="Menlo"/>
          <w:color w:val="000000"/>
          <w:szCs w:val="22"/>
        </w:rPr>
        <w:t xml:space="preserve"> get pods</w:t>
      </w:r>
    </w:p>
    <w:p w14:paraId="2988BC4A" w14:textId="77777777" w:rsidR="00532BBF" w:rsidRDefault="00532BBF" w:rsidP="00532B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NAME                              READY     STATUS    RESTARTS   AGE</w:t>
      </w:r>
    </w:p>
    <w:p w14:paraId="27458E08" w14:textId="77777777" w:rsidR="00532BBF" w:rsidRDefault="00532BBF" w:rsidP="00532B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Pr>
          <w:rFonts w:ascii="Menlo" w:hAnsi="Menlo" w:cs="Menlo"/>
          <w:color w:val="000000"/>
          <w:szCs w:val="22"/>
        </w:rPr>
        <w:t>emp-deployment-5457759b9d-8482k   1/1       Running   0          19m</w:t>
      </w:r>
    </w:p>
    <w:p w14:paraId="4D53F215" w14:textId="12BE6EA1" w:rsidR="00D843A8" w:rsidRPr="00532BBF" w:rsidRDefault="00532BBF" w:rsidP="00532B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1080"/>
        <w:rPr>
          <w:rFonts w:ascii="Menlo" w:hAnsi="Menlo" w:cs="Menlo"/>
          <w:color w:val="000000"/>
          <w:szCs w:val="22"/>
        </w:rPr>
      </w:pPr>
      <w:r w:rsidRPr="00532BBF">
        <w:rPr>
          <w:rFonts w:ascii="Menlo" w:hAnsi="Menlo" w:cs="Menlo"/>
          <w:color w:val="000000"/>
          <w:szCs w:val="22"/>
        </w:rPr>
        <w:lastRenderedPageBreak/>
        <w:t>emp-deployment-5457759b9d-mqqn7   1/1       Running   0          24s</w:t>
      </w:r>
      <w:r>
        <w:rPr>
          <w:rFonts w:ascii="Menlo" w:hAnsi="Menlo" w:cs="Menlo"/>
          <w:color w:val="000000"/>
          <w:szCs w:val="22"/>
        </w:rPr>
        <w:t xml:space="preserve">    &lt;-</w:t>
      </w:r>
    </w:p>
    <w:p w14:paraId="20F60843" w14:textId="77777777" w:rsidR="00745EC0" w:rsidRDefault="00745EC0" w:rsidP="00912C4E">
      <w:pPr>
        <w:pStyle w:val="ListParagraph"/>
        <w:ind w:left="1080"/>
      </w:pPr>
    </w:p>
    <w:p w14:paraId="0630A240" w14:textId="325A90B3" w:rsidR="00912C4E" w:rsidRDefault="00D9774A" w:rsidP="00202917">
      <w:pPr>
        <w:pStyle w:val="ListParagraph"/>
        <w:numPr>
          <w:ilvl w:val="1"/>
          <w:numId w:val="30"/>
        </w:numPr>
      </w:pPr>
      <w:r>
        <w:t xml:space="preserve">You can try out the </w:t>
      </w:r>
      <w:proofErr w:type="spellStart"/>
      <w:r w:rsidRPr="00032BB0">
        <w:rPr>
          <w:rFonts w:ascii="Courier New" w:hAnsi="Courier New" w:cs="Courier New"/>
        </w:rPr>
        <w:t>Employe</w:t>
      </w:r>
      <w:r w:rsidR="00764CCE" w:rsidRPr="00032BB0">
        <w:rPr>
          <w:rFonts w:ascii="Courier New" w:hAnsi="Courier New" w:cs="Courier New"/>
        </w:rPr>
        <w:t>e</w:t>
      </w:r>
      <w:r w:rsidRPr="00032BB0">
        <w:rPr>
          <w:rFonts w:ascii="Courier New" w:hAnsi="Courier New" w:cs="Courier New"/>
        </w:rPr>
        <w:t>App</w:t>
      </w:r>
      <w:proofErr w:type="spellEnd"/>
      <w:r>
        <w:t xml:space="preserve"> applic</w:t>
      </w:r>
      <w:r w:rsidR="00764CCE">
        <w:t>ation from a browser during this pod recoverability exercise. There should not be any effect on the application.</w:t>
      </w:r>
    </w:p>
    <w:p w14:paraId="3548340F" w14:textId="77777777" w:rsidR="00AA66B5" w:rsidRDefault="00AA66B5" w:rsidP="003D4FD2">
      <w:pPr>
        <w:pStyle w:val="ListParagraph"/>
        <w:ind w:left="1080"/>
      </w:pPr>
    </w:p>
    <w:p w14:paraId="6C1ED4CC" w14:textId="77777777" w:rsidR="000F238A" w:rsidRDefault="000F238A" w:rsidP="007E12AE"/>
    <w:p w14:paraId="535C94FB" w14:textId="40E9048F" w:rsidR="008C677C" w:rsidRDefault="009656BB" w:rsidP="008637CD">
      <w:pPr>
        <w:pStyle w:val="Heading3"/>
      </w:pPr>
      <w:bookmarkStart w:id="14" w:name="_Toc489544947"/>
      <w:bookmarkStart w:id="15" w:name="_Toc506209764"/>
      <w:r>
        <w:t>8</w:t>
      </w:r>
      <w:r w:rsidR="008C677C">
        <w:t>. Cleanup</w:t>
      </w:r>
      <w:bookmarkEnd w:id="14"/>
      <w:bookmarkEnd w:id="15"/>
    </w:p>
    <w:p w14:paraId="071232AD" w14:textId="19B484ED" w:rsidR="008C677C" w:rsidRDefault="008C677C" w:rsidP="008C677C">
      <w:r>
        <w:t>In this section</w:t>
      </w:r>
      <w:r w:rsidR="005D2B44">
        <w:t>,</w:t>
      </w:r>
      <w:r>
        <w:t xml:space="preserve"> you will perform some cleanup operations.</w:t>
      </w:r>
    </w:p>
    <w:p w14:paraId="45E40AE6" w14:textId="58B7A4F2" w:rsidR="00125E14" w:rsidRDefault="00125E14" w:rsidP="00125E14">
      <w:pPr>
        <w:pStyle w:val="ListParagraph"/>
        <w:numPr>
          <w:ilvl w:val="0"/>
          <w:numId w:val="33"/>
        </w:numPr>
      </w:pPr>
      <w:r>
        <w:t xml:space="preserve">In a sourced Ubuntu terminal, </w:t>
      </w:r>
      <w:r w:rsidRPr="00CC2E4E">
        <w:rPr>
          <w:rFonts w:ascii="Courier New" w:hAnsi="Courier New" w:cs="Courier New"/>
        </w:rPr>
        <w:t>cd</w:t>
      </w:r>
      <w:r>
        <w:t xml:space="preserve"> to</w:t>
      </w:r>
      <w:r w:rsidR="00CC2E4E">
        <w:t xml:space="preserve"> the</w:t>
      </w:r>
      <w:r>
        <w:t xml:space="preserve"> </w:t>
      </w:r>
      <w:r w:rsidR="00794455">
        <w:rPr>
          <w:rFonts w:ascii="Courier New" w:hAnsi="Courier New" w:cs="Courier New"/>
        </w:rPr>
        <w:t>{LAB_HOME}</w:t>
      </w:r>
      <w:r w:rsidRPr="00125E14">
        <w:rPr>
          <w:rFonts w:ascii="Courier New" w:hAnsi="Courier New" w:cs="Courier New"/>
        </w:rPr>
        <w:t>/</w:t>
      </w:r>
      <w:r w:rsidR="00794455">
        <w:rPr>
          <w:rFonts w:ascii="Courier New" w:hAnsi="Courier New" w:cs="Courier New"/>
        </w:rPr>
        <w:t xml:space="preserve">labs/cloud/6_CaaSandDb2Warehouse </w:t>
      </w:r>
      <w:r>
        <w:t xml:space="preserve">(or provide the full path name of the file) and execute   </w:t>
      </w:r>
    </w:p>
    <w:p w14:paraId="78D8C435" w14:textId="73AA8C13" w:rsidR="008C677C" w:rsidRDefault="00532BBF" w:rsidP="0039547F">
      <w:pPr>
        <w:ind w:firstLine="360"/>
        <w:rPr>
          <w:rFonts w:ascii="Courier New" w:hAnsi="Courier New" w:cs="Courier New"/>
        </w:rPr>
      </w:pPr>
      <w:proofErr w:type="spellStart"/>
      <w:r>
        <w:rPr>
          <w:rFonts w:ascii="Courier New" w:hAnsi="Courier New" w:cs="Courier New"/>
        </w:rPr>
        <w:t>kubectl</w:t>
      </w:r>
      <w:proofErr w:type="spellEnd"/>
      <w:r>
        <w:rPr>
          <w:rFonts w:ascii="Courier New" w:hAnsi="Courier New" w:cs="Courier New"/>
        </w:rPr>
        <w:t xml:space="preserve"> delete –f </w:t>
      </w:r>
      <w:proofErr w:type="spellStart"/>
      <w:r>
        <w:rPr>
          <w:rFonts w:ascii="Courier New" w:hAnsi="Courier New" w:cs="Courier New"/>
        </w:rPr>
        <w:t>emp-app</w:t>
      </w:r>
      <w:r w:rsidR="00125E14" w:rsidRPr="0039547F">
        <w:rPr>
          <w:rFonts w:ascii="Courier New" w:hAnsi="Courier New" w:cs="Courier New"/>
        </w:rPr>
        <w:t>.yml</w:t>
      </w:r>
      <w:proofErr w:type="spellEnd"/>
      <w:r w:rsidR="00125E14" w:rsidRPr="0039547F">
        <w:rPr>
          <w:rFonts w:ascii="Courier New" w:hAnsi="Courier New" w:cs="Courier New"/>
        </w:rPr>
        <w:t xml:space="preserve"> </w:t>
      </w:r>
    </w:p>
    <w:p w14:paraId="09D2F829" w14:textId="5A544632" w:rsidR="00181712" w:rsidRDefault="008101BE" w:rsidP="0039547F">
      <w:pPr>
        <w:pStyle w:val="ListParagraph"/>
        <w:ind w:left="360"/>
      </w:pPr>
      <w:r>
        <w:t>to dele</w:t>
      </w:r>
      <w:r w:rsidR="00CF18D7">
        <w:t xml:space="preserve">te all the K8s resources created in the lab. </w:t>
      </w:r>
      <w:r w:rsidR="00181712">
        <w:t xml:space="preserve"> </w:t>
      </w:r>
    </w:p>
    <w:p w14:paraId="3DE2911F" w14:textId="77777777" w:rsidR="00181712" w:rsidRDefault="00181712" w:rsidP="0039547F">
      <w:pPr>
        <w:pStyle w:val="ListParagraph"/>
        <w:ind w:left="360"/>
      </w:pPr>
    </w:p>
    <w:p w14:paraId="0E51B923" w14:textId="77777777" w:rsidR="00532BBF" w:rsidRDefault="00532BBF" w:rsidP="00532B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560"/>
        <w:rPr>
          <w:rFonts w:ascii="Menlo" w:hAnsi="Menlo" w:cs="Menlo"/>
          <w:color w:val="000000"/>
          <w:szCs w:val="22"/>
        </w:rPr>
      </w:pPr>
      <w:r>
        <w:rPr>
          <w:rFonts w:ascii="Menlo" w:hAnsi="Menlo" w:cs="Menlo"/>
          <w:color w:val="000000"/>
          <w:szCs w:val="22"/>
        </w:rPr>
        <w:t xml:space="preserve">$ </w:t>
      </w:r>
      <w:proofErr w:type="spellStart"/>
      <w:r>
        <w:rPr>
          <w:rFonts w:ascii="Menlo" w:hAnsi="Menlo" w:cs="Menlo"/>
          <w:color w:val="000000"/>
          <w:szCs w:val="22"/>
        </w:rPr>
        <w:t>kubectl</w:t>
      </w:r>
      <w:proofErr w:type="spellEnd"/>
      <w:r>
        <w:rPr>
          <w:rFonts w:ascii="Menlo" w:hAnsi="Menlo" w:cs="Menlo"/>
          <w:color w:val="000000"/>
          <w:szCs w:val="22"/>
        </w:rPr>
        <w:t xml:space="preserve"> delete -f </w:t>
      </w:r>
      <w:proofErr w:type="spellStart"/>
      <w:r>
        <w:rPr>
          <w:rFonts w:ascii="Menlo" w:hAnsi="Menlo" w:cs="Menlo"/>
          <w:color w:val="000000"/>
          <w:szCs w:val="22"/>
        </w:rPr>
        <w:t>emp-app.yml</w:t>
      </w:r>
      <w:proofErr w:type="spellEnd"/>
      <w:r>
        <w:rPr>
          <w:rFonts w:ascii="Menlo" w:hAnsi="Menlo" w:cs="Menlo"/>
          <w:color w:val="000000"/>
          <w:szCs w:val="22"/>
        </w:rPr>
        <w:t xml:space="preserve"> </w:t>
      </w:r>
    </w:p>
    <w:p w14:paraId="2B5875A6" w14:textId="77777777" w:rsidR="00532BBF" w:rsidRDefault="00532BBF" w:rsidP="00532B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560"/>
        <w:rPr>
          <w:rFonts w:ascii="Menlo" w:hAnsi="Menlo" w:cs="Menlo"/>
          <w:color w:val="000000"/>
          <w:szCs w:val="22"/>
        </w:rPr>
      </w:pPr>
      <w:r>
        <w:rPr>
          <w:rFonts w:ascii="Menlo" w:hAnsi="Menlo" w:cs="Menlo"/>
          <w:color w:val="000000"/>
          <w:szCs w:val="22"/>
        </w:rPr>
        <w:t>deployment "</w:t>
      </w:r>
      <w:proofErr w:type="spellStart"/>
      <w:r>
        <w:rPr>
          <w:rFonts w:ascii="Menlo" w:hAnsi="Menlo" w:cs="Menlo"/>
          <w:color w:val="000000"/>
          <w:szCs w:val="22"/>
        </w:rPr>
        <w:t>emp</w:t>
      </w:r>
      <w:proofErr w:type="spellEnd"/>
      <w:r>
        <w:rPr>
          <w:rFonts w:ascii="Menlo" w:hAnsi="Menlo" w:cs="Menlo"/>
          <w:color w:val="000000"/>
          <w:szCs w:val="22"/>
        </w:rPr>
        <w:t>-deployment" deleted</w:t>
      </w:r>
    </w:p>
    <w:p w14:paraId="1DF40032" w14:textId="67474E6A" w:rsidR="0039547F" w:rsidRPr="00532BBF" w:rsidRDefault="00532BBF" w:rsidP="00532B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560"/>
        <w:rPr>
          <w:rFonts w:ascii="Menlo" w:hAnsi="Menlo" w:cs="Menlo"/>
          <w:color w:val="000000"/>
          <w:szCs w:val="22"/>
        </w:rPr>
      </w:pPr>
      <w:r w:rsidRPr="00532BBF">
        <w:rPr>
          <w:rFonts w:ascii="Menlo" w:hAnsi="Menlo" w:cs="Menlo"/>
          <w:color w:val="000000"/>
          <w:szCs w:val="22"/>
        </w:rPr>
        <w:t>service "</w:t>
      </w:r>
      <w:proofErr w:type="spellStart"/>
      <w:r w:rsidRPr="00532BBF">
        <w:rPr>
          <w:rFonts w:ascii="Menlo" w:hAnsi="Menlo" w:cs="Menlo"/>
          <w:color w:val="000000"/>
          <w:szCs w:val="22"/>
        </w:rPr>
        <w:t>emp</w:t>
      </w:r>
      <w:proofErr w:type="spellEnd"/>
      <w:r w:rsidRPr="00532BBF">
        <w:rPr>
          <w:rFonts w:ascii="Menlo" w:hAnsi="Menlo" w:cs="Menlo"/>
          <w:color w:val="000000"/>
          <w:szCs w:val="22"/>
        </w:rPr>
        <w:t>-service" deleted</w:t>
      </w:r>
    </w:p>
    <w:p w14:paraId="3D43EADA" w14:textId="77777777" w:rsidR="0039547F" w:rsidRDefault="0039547F" w:rsidP="0039547F">
      <w:pPr>
        <w:pStyle w:val="ListParagraph"/>
        <w:ind w:left="360"/>
      </w:pPr>
    </w:p>
    <w:p w14:paraId="7F83ECBF" w14:textId="4FC2279B" w:rsidR="0039547F" w:rsidRDefault="0039547F" w:rsidP="0039547F">
      <w:pPr>
        <w:pStyle w:val="ListParagraph"/>
        <w:ind w:left="360"/>
      </w:pPr>
      <w:r>
        <w:t xml:space="preserve">Soon the </w:t>
      </w:r>
      <w:r w:rsidR="005D2B44">
        <w:t>K8s GUI will return to its pristine condition with no resources.</w:t>
      </w:r>
    </w:p>
    <w:p w14:paraId="5DCE55E5" w14:textId="77777777" w:rsidR="005D2B44" w:rsidRDefault="005D2B44" w:rsidP="0039547F">
      <w:pPr>
        <w:pStyle w:val="ListParagraph"/>
        <w:ind w:left="360"/>
      </w:pPr>
    </w:p>
    <w:p w14:paraId="667647FD" w14:textId="5F48EFE4" w:rsidR="005D2B44" w:rsidRDefault="00873C60" w:rsidP="0039547F">
      <w:pPr>
        <w:pStyle w:val="ListParagraph"/>
        <w:ind w:left="360"/>
      </w:pPr>
      <w:r w:rsidRPr="00993B0C">
        <w:rPr>
          <w:noProof/>
        </w:rPr>
        <w:drawing>
          <wp:inline distT="0" distB="0" distL="0" distR="0" wp14:anchorId="0C27E622" wp14:editId="089B81DC">
            <wp:extent cx="5247998" cy="2230120"/>
            <wp:effectExtent l="0" t="0" r="1016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63169" cy="2236567"/>
                    </a:xfrm>
                    <a:prstGeom prst="rect">
                      <a:avLst/>
                    </a:prstGeom>
                  </pic:spPr>
                </pic:pic>
              </a:graphicData>
            </a:graphic>
          </wp:inline>
        </w:drawing>
      </w:r>
    </w:p>
    <w:p w14:paraId="537F7730" w14:textId="77777777" w:rsidR="00873C60" w:rsidRDefault="00873C60" w:rsidP="0039547F">
      <w:pPr>
        <w:pStyle w:val="ListParagraph"/>
        <w:ind w:left="360"/>
      </w:pPr>
    </w:p>
    <w:p w14:paraId="66C4345E" w14:textId="141F4390" w:rsidR="0001228D" w:rsidRDefault="00873C60" w:rsidP="00125E14">
      <w:pPr>
        <w:pStyle w:val="ListParagraph"/>
        <w:numPr>
          <w:ilvl w:val="0"/>
          <w:numId w:val="33"/>
        </w:numPr>
      </w:pPr>
      <w:r>
        <w:t xml:space="preserve">To conserve </w:t>
      </w:r>
      <w:r w:rsidR="002F4269">
        <w:t>resources,</w:t>
      </w:r>
      <w:r w:rsidR="0001228D">
        <w:t xml:space="preserve"> you may want to delete the</w:t>
      </w:r>
      <w:r>
        <w:t xml:space="preserve"> </w:t>
      </w:r>
      <w:proofErr w:type="spellStart"/>
      <w:r w:rsidRPr="0001228D">
        <w:rPr>
          <w:rFonts w:ascii="Courier New" w:hAnsi="Courier New" w:cs="Courier New"/>
        </w:rPr>
        <w:t>emp</w:t>
      </w:r>
      <w:proofErr w:type="spellEnd"/>
      <w:r>
        <w:t xml:space="preserve"> image </w:t>
      </w:r>
      <w:r w:rsidR="0001228D">
        <w:t>from your namespace in the Bluemix repository by issuing the followi</w:t>
      </w:r>
      <w:r w:rsidR="00CF18D7">
        <w:t>ng command from a terminal in yo</w:t>
      </w:r>
      <w:r w:rsidR="0001228D">
        <w:t xml:space="preserve">ur </w:t>
      </w:r>
      <w:proofErr w:type="spellStart"/>
      <w:r w:rsidR="0001228D">
        <w:t>Skytap</w:t>
      </w:r>
      <w:proofErr w:type="spellEnd"/>
      <w:r w:rsidR="0001228D">
        <w:t xml:space="preserve"> machine. </w:t>
      </w:r>
    </w:p>
    <w:p w14:paraId="773A3231" w14:textId="77777777" w:rsidR="0001228D" w:rsidRDefault="0001228D" w:rsidP="0001228D">
      <w:pPr>
        <w:pStyle w:val="ListParagraph"/>
        <w:ind w:left="360"/>
      </w:pPr>
    </w:p>
    <w:p w14:paraId="4FBA3F76" w14:textId="70F69637" w:rsidR="0001228D" w:rsidRPr="0001228D" w:rsidRDefault="003F5CBA" w:rsidP="0001228D">
      <w:pPr>
        <w:pStyle w:val="ListParagraph"/>
        <w:ind w:left="360"/>
        <w:rPr>
          <w:rFonts w:ascii="Courier New" w:hAnsi="Courier New" w:cs="Courier New"/>
        </w:rPr>
      </w:pPr>
      <w:proofErr w:type="spellStart"/>
      <w:r>
        <w:rPr>
          <w:rFonts w:ascii="Courier New" w:hAnsi="Courier New" w:cs="Courier New"/>
        </w:rPr>
        <w:lastRenderedPageBreak/>
        <w:t>bx</w:t>
      </w:r>
      <w:proofErr w:type="spellEnd"/>
      <w:r>
        <w:rPr>
          <w:rFonts w:ascii="Courier New" w:hAnsi="Courier New" w:cs="Courier New"/>
        </w:rPr>
        <w:t xml:space="preserve"> </w:t>
      </w:r>
      <w:proofErr w:type="spellStart"/>
      <w:r>
        <w:rPr>
          <w:rFonts w:ascii="Courier New" w:hAnsi="Courier New" w:cs="Courier New"/>
        </w:rPr>
        <w:t>cr</w:t>
      </w:r>
      <w:proofErr w:type="spellEnd"/>
      <w:r>
        <w:rPr>
          <w:rFonts w:ascii="Courier New" w:hAnsi="Courier New" w:cs="Courier New"/>
        </w:rPr>
        <w:t xml:space="preserve"> image-</w:t>
      </w:r>
      <w:proofErr w:type="spellStart"/>
      <w:r>
        <w:rPr>
          <w:rFonts w:ascii="Courier New" w:hAnsi="Courier New" w:cs="Courier New"/>
        </w:rPr>
        <w:t>rm</w:t>
      </w:r>
      <w:proofErr w:type="spellEnd"/>
      <w:r>
        <w:rPr>
          <w:rFonts w:ascii="Courier New" w:hAnsi="Courier New" w:cs="Courier New"/>
        </w:rPr>
        <w:t xml:space="preserve"> registry.ng</w:t>
      </w:r>
      <w:r w:rsidR="0001228D" w:rsidRPr="0001228D">
        <w:rPr>
          <w:rFonts w:ascii="Courier New" w:hAnsi="Courier New" w:cs="Courier New"/>
        </w:rPr>
        <w:t>.bluemix.net/</w:t>
      </w:r>
      <w:r w:rsidR="0001228D" w:rsidRPr="00E60977">
        <w:rPr>
          <w:rFonts w:ascii="Courier New" w:hAnsi="Courier New" w:cs="Courier New"/>
          <w:color w:val="FF0000"/>
        </w:rPr>
        <w:t>&lt;your namespace&gt;</w:t>
      </w:r>
      <w:r w:rsidR="0001228D" w:rsidRPr="0001228D">
        <w:rPr>
          <w:rFonts w:ascii="Courier New" w:hAnsi="Courier New" w:cs="Courier New"/>
        </w:rPr>
        <w:t>/</w:t>
      </w:r>
      <w:proofErr w:type="spellStart"/>
      <w:r w:rsidR="0001228D" w:rsidRPr="0001228D">
        <w:rPr>
          <w:rFonts w:ascii="Courier New" w:hAnsi="Courier New" w:cs="Courier New"/>
        </w:rPr>
        <w:t>emp</w:t>
      </w:r>
      <w:proofErr w:type="spellEnd"/>
    </w:p>
    <w:p w14:paraId="0FD6E993" w14:textId="77777777" w:rsidR="0001228D" w:rsidRDefault="0001228D" w:rsidP="0001228D">
      <w:pPr>
        <w:pStyle w:val="ListParagraph"/>
        <w:ind w:left="360"/>
      </w:pPr>
    </w:p>
    <w:p w14:paraId="6263D721" w14:textId="77777777" w:rsidR="003F5CBA" w:rsidRDefault="003F5CBA" w:rsidP="003F5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560"/>
        <w:rPr>
          <w:rFonts w:ascii="Menlo" w:hAnsi="Menlo" w:cs="Menlo"/>
          <w:color w:val="000000"/>
          <w:szCs w:val="22"/>
        </w:rPr>
      </w:pPr>
      <w:r>
        <w:rPr>
          <w:rFonts w:ascii="Menlo" w:hAnsi="Menlo" w:cs="Menlo"/>
          <w:color w:val="000000"/>
          <w:szCs w:val="22"/>
        </w:rPr>
        <w:t xml:space="preserve">$ </w:t>
      </w:r>
      <w:proofErr w:type="spellStart"/>
      <w:r>
        <w:rPr>
          <w:rFonts w:ascii="Menlo" w:hAnsi="Menlo" w:cs="Menlo"/>
          <w:color w:val="000000"/>
          <w:szCs w:val="22"/>
        </w:rPr>
        <w:t>bx</w:t>
      </w:r>
      <w:proofErr w:type="spellEnd"/>
      <w:r>
        <w:rPr>
          <w:rFonts w:ascii="Menlo" w:hAnsi="Menlo" w:cs="Menlo"/>
          <w:color w:val="000000"/>
          <w:szCs w:val="22"/>
        </w:rPr>
        <w:t xml:space="preserve"> </w:t>
      </w:r>
      <w:proofErr w:type="spellStart"/>
      <w:r>
        <w:rPr>
          <w:rFonts w:ascii="Menlo" w:hAnsi="Menlo" w:cs="Menlo"/>
          <w:color w:val="000000"/>
          <w:szCs w:val="22"/>
        </w:rPr>
        <w:t>cr</w:t>
      </w:r>
      <w:proofErr w:type="spellEnd"/>
      <w:r>
        <w:rPr>
          <w:rFonts w:ascii="Menlo" w:hAnsi="Menlo" w:cs="Menlo"/>
          <w:color w:val="000000"/>
          <w:szCs w:val="22"/>
        </w:rPr>
        <w:t xml:space="preserve"> image-</w:t>
      </w:r>
      <w:proofErr w:type="spellStart"/>
      <w:r>
        <w:rPr>
          <w:rFonts w:ascii="Menlo" w:hAnsi="Menlo" w:cs="Menlo"/>
          <w:color w:val="000000"/>
          <w:szCs w:val="22"/>
        </w:rPr>
        <w:t>rm</w:t>
      </w:r>
      <w:proofErr w:type="spellEnd"/>
      <w:r>
        <w:rPr>
          <w:rFonts w:ascii="Menlo" w:hAnsi="Menlo" w:cs="Menlo"/>
          <w:color w:val="000000"/>
          <w:szCs w:val="22"/>
        </w:rPr>
        <w:t xml:space="preserve"> registry.ng.bluemix.net/</w:t>
      </w:r>
      <w:proofErr w:type="spellStart"/>
      <w:r>
        <w:rPr>
          <w:rFonts w:ascii="Menlo" w:hAnsi="Menlo" w:cs="Menlo"/>
          <w:color w:val="000000"/>
          <w:szCs w:val="22"/>
        </w:rPr>
        <w:t>libertypot</w:t>
      </w:r>
      <w:proofErr w:type="spellEnd"/>
      <w:r>
        <w:rPr>
          <w:rFonts w:ascii="Menlo" w:hAnsi="Menlo" w:cs="Menlo"/>
          <w:color w:val="000000"/>
          <w:szCs w:val="22"/>
        </w:rPr>
        <w:t>/</w:t>
      </w:r>
      <w:proofErr w:type="spellStart"/>
      <w:r>
        <w:rPr>
          <w:rFonts w:ascii="Menlo" w:hAnsi="Menlo" w:cs="Menlo"/>
          <w:color w:val="000000"/>
          <w:szCs w:val="22"/>
        </w:rPr>
        <w:t>emp</w:t>
      </w:r>
      <w:proofErr w:type="spellEnd"/>
    </w:p>
    <w:p w14:paraId="2B4100AE" w14:textId="77777777" w:rsidR="003F5CBA" w:rsidRDefault="003F5CBA" w:rsidP="003F5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560"/>
        <w:rPr>
          <w:rFonts w:ascii="Menlo" w:hAnsi="Menlo" w:cs="Menlo"/>
          <w:color w:val="000000"/>
          <w:szCs w:val="22"/>
        </w:rPr>
      </w:pPr>
      <w:r>
        <w:rPr>
          <w:rFonts w:ascii="Menlo" w:hAnsi="Menlo" w:cs="Menlo"/>
          <w:color w:val="000000"/>
          <w:szCs w:val="22"/>
        </w:rPr>
        <w:t>Deleting image '</w:t>
      </w:r>
      <w:r>
        <w:rPr>
          <w:rFonts w:ascii="Menlo" w:hAnsi="Menlo" w:cs="Menlo"/>
          <w:b/>
          <w:bCs/>
          <w:color w:val="2EAEBB"/>
          <w:szCs w:val="22"/>
        </w:rPr>
        <w:t>registry.ng.bluemix.net/</w:t>
      </w:r>
      <w:proofErr w:type="spellStart"/>
      <w:r>
        <w:rPr>
          <w:rFonts w:ascii="Menlo" w:hAnsi="Menlo" w:cs="Menlo"/>
          <w:b/>
          <w:bCs/>
          <w:color w:val="2EAEBB"/>
          <w:szCs w:val="22"/>
        </w:rPr>
        <w:t>libertypot</w:t>
      </w:r>
      <w:proofErr w:type="spellEnd"/>
      <w:r>
        <w:rPr>
          <w:rFonts w:ascii="Menlo" w:hAnsi="Menlo" w:cs="Menlo"/>
          <w:b/>
          <w:bCs/>
          <w:color w:val="2EAEBB"/>
          <w:szCs w:val="22"/>
        </w:rPr>
        <w:t>/</w:t>
      </w:r>
      <w:proofErr w:type="spellStart"/>
      <w:r>
        <w:rPr>
          <w:rFonts w:ascii="Menlo" w:hAnsi="Menlo" w:cs="Menlo"/>
          <w:b/>
          <w:bCs/>
          <w:color w:val="2EAEBB"/>
          <w:szCs w:val="22"/>
        </w:rPr>
        <w:t>emp</w:t>
      </w:r>
      <w:proofErr w:type="spellEnd"/>
      <w:r>
        <w:rPr>
          <w:rFonts w:ascii="Menlo" w:hAnsi="Menlo" w:cs="Menlo"/>
          <w:color w:val="000000"/>
          <w:szCs w:val="22"/>
        </w:rPr>
        <w:t>'...</w:t>
      </w:r>
    </w:p>
    <w:p w14:paraId="77C3D811" w14:textId="77777777" w:rsidR="003F5CBA" w:rsidRDefault="003F5CBA" w:rsidP="003F5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560"/>
        <w:rPr>
          <w:rFonts w:ascii="Menlo" w:hAnsi="Menlo" w:cs="Menlo"/>
          <w:color w:val="000000"/>
          <w:szCs w:val="22"/>
        </w:rPr>
      </w:pPr>
    </w:p>
    <w:p w14:paraId="2F45019B" w14:textId="77777777" w:rsidR="003F5CBA" w:rsidRDefault="003F5CBA" w:rsidP="003F5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560"/>
        <w:rPr>
          <w:rFonts w:ascii="Menlo" w:hAnsi="Menlo" w:cs="Menlo"/>
          <w:color w:val="000000"/>
          <w:szCs w:val="22"/>
        </w:rPr>
      </w:pPr>
      <w:r>
        <w:rPr>
          <w:rFonts w:ascii="Menlo" w:hAnsi="Menlo" w:cs="Menlo"/>
          <w:color w:val="000000"/>
          <w:szCs w:val="22"/>
        </w:rPr>
        <w:t>Successfully deleted image '</w:t>
      </w:r>
      <w:r>
        <w:rPr>
          <w:rFonts w:ascii="Menlo" w:hAnsi="Menlo" w:cs="Menlo"/>
          <w:b/>
          <w:bCs/>
          <w:color w:val="2EAEBB"/>
          <w:szCs w:val="22"/>
        </w:rPr>
        <w:t>sha</w:t>
      </w:r>
      <w:proofErr w:type="gramStart"/>
      <w:r>
        <w:rPr>
          <w:rFonts w:ascii="Menlo" w:hAnsi="Menlo" w:cs="Menlo"/>
          <w:b/>
          <w:bCs/>
          <w:color w:val="2EAEBB"/>
          <w:szCs w:val="22"/>
        </w:rPr>
        <w:t>256:daefc</w:t>
      </w:r>
      <w:proofErr w:type="gramEnd"/>
      <w:r>
        <w:rPr>
          <w:rFonts w:ascii="Menlo" w:hAnsi="Menlo" w:cs="Menlo"/>
          <w:b/>
          <w:bCs/>
          <w:color w:val="2EAEBB"/>
          <w:szCs w:val="22"/>
        </w:rPr>
        <w:t>43c8f120079b90b37aa49ca942ffa617dc16f797116c242d951ce7a6c43</w:t>
      </w:r>
      <w:r>
        <w:rPr>
          <w:rFonts w:ascii="Menlo" w:hAnsi="Menlo" w:cs="Menlo"/>
          <w:color w:val="000000"/>
          <w:szCs w:val="22"/>
        </w:rPr>
        <w:t>'</w:t>
      </w:r>
    </w:p>
    <w:p w14:paraId="055B73D9" w14:textId="77777777" w:rsidR="003F5CBA" w:rsidRDefault="003F5CBA" w:rsidP="003F5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560"/>
        <w:rPr>
          <w:rFonts w:ascii="Menlo" w:hAnsi="Menlo" w:cs="Menlo"/>
          <w:color w:val="000000"/>
          <w:szCs w:val="22"/>
        </w:rPr>
      </w:pPr>
    </w:p>
    <w:p w14:paraId="20780BD3" w14:textId="77777777" w:rsidR="003F5CBA" w:rsidRDefault="003F5CBA" w:rsidP="003F5CB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line="240" w:lineRule="auto"/>
        <w:ind w:left="560"/>
        <w:rPr>
          <w:rFonts w:ascii="Menlo" w:hAnsi="Menlo" w:cs="Menlo"/>
          <w:color w:val="000000"/>
          <w:szCs w:val="22"/>
        </w:rPr>
      </w:pPr>
      <w:r>
        <w:rPr>
          <w:rFonts w:ascii="Menlo" w:hAnsi="Menlo" w:cs="Menlo"/>
          <w:b/>
          <w:bCs/>
          <w:color w:val="2FB41D"/>
          <w:szCs w:val="22"/>
        </w:rPr>
        <w:t>OK</w:t>
      </w:r>
    </w:p>
    <w:p w14:paraId="42CB6593" w14:textId="0323A1DD" w:rsidR="0001228D" w:rsidRDefault="0001228D" w:rsidP="0001228D">
      <w:pPr>
        <w:pStyle w:val="ListParagraph"/>
        <w:ind w:left="360"/>
      </w:pPr>
    </w:p>
    <w:p w14:paraId="1FAE3D6C" w14:textId="77777777" w:rsidR="0001228D" w:rsidRDefault="0001228D" w:rsidP="0001228D">
      <w:pPr>
        <w:pStyle w:val="ListParagraph"/>
        <w:ind w:left="360"/>
      </w:pPr>
    </w:p>
    <w:p w14:paraId="4E511F5C" w14:textId="650483C6" w:rsidR="003B093E" w:rsidRDefault="0001228D" w:rsidP="00125E14">
      <w:pPr>
        <w:pStyle w:val="ListParagraph"/>
        <w:numPr>
          <w:ilvl w:val="0"/>
          <w:numId w:val="33"/>
        </w:numPr>
      </w:pPr>
      <w:r>
        <w:t xml:space="preserve">Again, to conserve resources, you may also want to delete </w:t>
      </w:r>
      <w:r w:rsidR="003B093E">
        <w:t xml:space="preserve">the created cluster from </w:t>
      </w:r>
      <w:r w:rsidR="001462F0">
        <w:t xml:space="preserve">the </w:t>
      </w:r>
      <w:r w:rsidR="003B093E">
        <w:t>Blu</w:t>
      </w:r>
      <w:r w:rsidR="001462F0">
        <w:t>e</w:t>
      </w:r>
      <w:r w:rsidR="003B093E">
        <w:t xml:space="preserve">mix console </w:t>
      </w:r>
    </w:p>
    <w:p w14:paraId="55EA4F7E" w14:textId="2E4E6434" w:rsidR="003B093E" w:rsidRDefault="003B093E" w:rsidP="001462F0">
      <w:pPr>
        <w:pStyle w:val="ListParagraph"/>
        <w:ind w:left="360"/>
      </w:pPr>
    </w:p>
    <w:p w14:paraId="1066DA76" w14:textId="28A30770" w:rsidR="001462F0" w:rsidRDefault="001462F0" w:rsidP="001462F0">
      <w:pPr>
        <w:pStyle w:val="ListParagraph"/>
        <w:ind w:left="360"/>
      </w:pPr>
      <w:r w:rsidRPr="001462F0">
        <w:rPr>
          <w:noProof/>
        </w:rPr>
        <w:drawing>
          <wp:inline distT="0" distB="0" distL="0" distR="0" wp14:anchorId="11610A17" wp14:editId="39132E9E">
            <wp:extent cx="5943600" cy="1552466"/>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552466"/>
                    </a:xfrm>
                    <a:prstGeom prst="rect">
                      <a:avLst/>
                    </a:prstGeom>
                  </pic:spPr>
                </pic:pic>
              </a:graphicData>
            </a:graphic>
          </wp:inline>
        </w:drawing>
      </w:r>
    </w:p>
    <w:p w14:paraId="72EEF65A" w14:textId="77777777" w:rsidR="007E59EF" w:rsidRDefault="007E59EF" w:rsidP="001462F0">
      <w:pPr>
        <w:pStyle w:val="ListParagraph"/>
        <w:ind w:left="360"/>
      </w:pPr>
    </w:p>
    <w:p w14:paraId="1F1D1FFD" w14:textId="2FF038AB" w:rsidR="003B093E" w:rsidRDefault="007E59EF" w:rsidP="007E59EF">
      <w:pPr>
        <w:pStyle w:val="ListParagraph"/>
        <w:ind w:left="360"/>
      </w:pPr>
      <w:r>
        <w:t xml:space="preserve">or from any terminal in your machine by issuing </w:t>
      </w:r>
    </w:p>
    <w:p w14:paraId="0AA890C9" w14:textId="77777777" w:rsidR="007E59EF" w:rsidRDefault="007E59EF" w:rsidP="007E59EF">
      <w:pPr>
        <w:pStyle w:val="ListParagraph"/>
        <w:ind w:left="360"/>
      </w:pPr>
    </w:p>
    <w:p w14:paraId="14528185" w14:textId="328DBE45" w:rsidR="007E59EF" w:rsidRPr="00E26AA3" w:rsidRDefault="00E26AA3" w:rsidP="007E59EF">
      <w:pPr>
        <w:pStyle w:val="ListParagraph"/>
        <w:ind w:left="360"/>
        <w:rPr>
          <w:rFonts w:ascii="Courier New" w:hAnsi="Courier New" w:cs="Courier New"/>
        </w:rPr>
      </w:pPr>
      <w:proofErr w:type="spellStart"/>
      <w:r w:rsidRPr="00E26AA3">
        <w:rPr>
          <w:rFonts w:ascii="Courier New" w:hAnsi="Courier New" w:cs="Courier New"/>
        </w:rPr>
        <w:t>bx</w:t>
      </w:r>
      <w:proofErr w:type="spellEnd"/>
      <w:r w:rsidRPr="00E26AA3">
        <w:rPr>
          <w:rFonts w:ascii="Courier New" w:hAnsi="Courier New" w:cs="Courier New"/>
        </w:rPr>
        <w:t xml:space="preserve"> </w:t>
      </w:r>
      <w:proofErr w:type="spellStart"/>
      <w:r w:rsidRPr="00E26AA3">
        <w:rPr>
          <w:rFonts w:ascii="Courier New" w:hAnsi="Courier New" w:cs="Courier New"/>
        </w:rPr>
        <w:t>cs</w:t>
      </w:r>
      <w:proofErr w:type="spellEnd"/>
      <w:r w:rsidRPr="00E26AA3">
        <w:rPr>
          <w:rFonts w:ascii="Courier New" w:hAnsi="Courier New" w:cs="Courier New"/>
        </w:rPr>
        <w:t xml:space="preserve"> cluster-</w:t>
      </w:r>
      <w:proofErr w:type="spellStart"/>
      <w:r w:rsidRPr="00E26AA3">
        <w:rPr>
          <w:rFonts w:ascii="Courier New" w:hAnsi="Courier New" w:cs="Courier New"/>
        </w:rPr>
        <w:t>rm</w:t>
      </w:r>
      <w:proofErr w:type="spellEnd"/>
      <w:r w:rsidRPr="00E26AA3">
        <w:rPr>
          <w:rFonts w:ascii="Courier New" w:hAnsi="Courier New" w:cs="Courier New"/>
        </w:rPr>
        <w:t xml:space="preserve"> &lt;your cluster name&gt;</w:t>
      </w:r>
    </w:p>
    <w:p w14:paraId="02C923F4" w14:textId="77777777" w:rsidR="00E26AA3" w:rsidRDefault="00E26AA3" w:rsidP="007E59EF">
      <w:pPr>
        <w:pStyle w:val="ListParagraph"/>
        <w:ind w:left="360"/>
      </w:pPr>
    </w:p>
    <w:p w14:paraId="3B60FFC8" w14:textId="77777777" w:rsidR="003B093E" w:rsidRDefault="003B093E" w:rsidP="00ED7172">
      <w:pPr>
        <w:pStyle w:val="ListParagraph"/>
        <w:ind w:left="360"/>
      </w:pPr>
    </w:p>
    <w:p w14:paraId="18F8840B" w14:textId="77777777" w:rsidR="003B093E" w:rsidRDefault="003B093E" w:rsidP="003B093E"/>
    <w:p w14:paraId="1C26FF4E" w14:textId="77777777" w:rsidR="003B093E" w:rsidRDefault="003B093E" w:rsidP="003B093E"/>
    <w:p w14:paraId="22463FA1" w14:textId="1406B79B" w:rsidR="00281B48" w:rsidRPr="00532BBF" w:rsidRDefault="00873C60" w:rsidP="00532BBF">
      <w:r>
        <w:t xml:space="preserve"> </w:t>
      </w:r>
    </w:p>
    <w:p w14:paraId="4E9934F1" w14:textId="77777777" w:rsidR="007F79D9" w:rsidRDefault="007F79D9" w:rsidP="004116C1">
      <w:pPr>
        <w:rPr>
          <w:b/>
        </w:rPr>
      </w:pPr>
    </w:p>
    <w:p w14:paraId="6690ECEC" w14:textId="77777777" w:rsidR="007F79D9" w:rsidRDefault="007F79D9" w:rsidP="004116C1">
      <w:pPr>
        <w:rPr>
          <w:b/>
        </w:rPr>
      </w:pPr>
    </w:p>
    <w:p w14:paraId="60DDFEBC" w14:textId="2E494B75" w:rsidR="007F79D9" w:rsidRDefault="007F79D9" w:rsidP="004116C1">
      <w:pPr>
        <w:rPr>
          <w:b/>
        </w:rPr>
      </w:pPr>
    </w:p>
    <w:p w14:paraId="672DEA33" w14:textId="77777777" w:rsidR="008F0F46" w:rsidRDefault="008F0F46" w:rsidP="004116C1">
      <w:pPr>
        <w:rPr>
          <w:b/>
        </w:rPr>
      </w:pPr>
    </w:p>
    <w:p w14:paraId="111CC5C0" w14:textId="77777777" w:rsidR="007F79D9" w:rsidRDefault="007F79D9" w:rsidP="004116C1">
      <w:pPr>
        <w:rPr>
          <w:b/>
        </w:rPr>
      </w:pPr>
    </w:p>
    <w:sectPr w:rsidR="007F79D9" w:rsidSect="0028730B">
      <w:headerReference w:type="even" r:id="rId83"/>
      <w:headerReference w:type="default" r:id="rId84"/>
      <w:footerReference w:type="even" r:id="rId85"/>
      <w:footerReference w:type="default" r:id="rId86"/>
      <w:type w:val="oddPage"/>
      <w:pgSz w:w="12240" w:h="15840"/>
      <w:pgMar w:top="1440" w:right="1440" w:bottom="1440" w:left="1440" w:header="720" w:footer="720" w:gutter="0"/>
      <w:pgNumType w:start="1"/>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29BCB1" w14:textId="77777777" w:rsidR="00A748F1" w:rsidRDefault="00A748F1">
      <w:r>
        <w:separator/>
      </w:r>
    </w:p>
  </w:endnote>
  <w:endnote w:type="continuationSeparator" w:id="0">
    <w:p w14:paraId="31BBDD1D" w14:textId="77777777" w:rsidR="00A748F1" w:rsidRDefault="00A748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Segoe UI">
    <w:altName w:val="Calibri"/>
    <w:panose1 w:val="020B0604020202020204"/>
    <w:charset w:val="00"/>
    <w:family w:val="swiss"/>
    <w:pitch w:val="variable"/>
    <w:sig w:usb0="E10022FF" w:usb1="C000E47F" w:usb2="00000029" w:usb3="00000000" w:csb0="000001D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inherit">
    <w:altName w:val="Cambria"/>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EFD230" w14:textId="77777777" w:rsidR="001D52B4" w:rsidRDefault="001D52B4" w:rsidP="00396C44">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56</w:t>
    </w:r>
    <w:r>
      <w:rPr>
        <w:rStyle w:val="PageNumber"/>
      </w:rPr>
      <w:fldChar w:fldCharType="end"/>
    </w:r>
  </w:p>
  <w:p w14:paraId="3CDE1F93" w14:textId="1B6E7238" w:rsidR="001D52B4" w:rsidRPr="005E7943" w:rsidRDefault="001D52B4" w:rsidP="00542E07">
    <w:pPr>
      <w:pStyle w:val="Perm"/>
      <w:ind w:right="360" w:firstLine="360"/>
      <w:rPr>
        <w:b/>
      </w:rPr>
    </w:pPr>
    <w:proofErr w:type="spellStart"/>
    <w:r>
      <w:rPr>
        <w:b/>
      </w:rPr>
      <w:t>CaaS</w:t>
    </w:r>
    <w:proofErr w:type="spellEnd"/>
    <w:r>
      <w:rPr>
        <w:b/>
      </w:rPr>
      <w:t xml:space="preserve"> </w:t>
    </w:r>
    <w:r w:rsidRPr="005E7943">
      <w:rPr>
        <w:b/>
      </w:rPr>
      <w:t xml:space="preserve">POT </w:t>
    </w:r>
    <w:r>
      <w:rPr>
        <w:b/>
      </w:rPr>
      <w:t>–</w:t>
    </w:r>
    <w:r w:rsidRPr="005E7943">
      <w:rPr>
        <w:b/>
      </w:rPr>
      <w:t xml:space="preserve"> </w:t>
    </w:r>
    <w:r>
      <w:rPr>
        <w:b/>
      </w:rPr>
      <w:t>Lift-and-Shift Lab in IBM Bluemix Container Service – v1.00</w:t>
    </w:r>
  </w:p>
  <w:p w14:paraId="075F495E" w14:textId="1925092F" w:rsidR="001D52B4" w:rsidRPr="003C0F46" w:rsidRDefault="001D52B4" w:rsidP="003C0F46">
    <w:pPr>
      <w:pStyle w:val="Perm"/>
      <w:ind w:right="360" w:firstLine="360"/>
      <w:rPr>
        <w: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E12802" w14:textId="77777777" w:rsidR="001D52B4" w:rsidRDefault="001D52B4" w:rsidP="00396C44">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57</w:t>
    </w:r>
    <w:r>
      <w:rPr>
        <w:rStyle w:val="PageNumber"/>
      </w:rPr>
      <w:fldChar w:fldCharType="end"/>
    </w:r>
  </w:p>
  <w:p w14:paraId="06C88DE7" w14:textId="46FE3645" w:rsidR="001D52B4" w:rsidRPr="005E7943" w:rsidRDefault="001D52B4" w:rsidP="0036150C">
    <w:pPr>
      <w:pStyle w:val="Perm"/>
      <w:ind w:right="360" w:firstLine="360"/>
      <w:rPr>
        <w:b/>
      </w:rPr>
    </w:pPr>
    <w:proofErr w:type="spellStart"/>
    <w:r>
      <w:rPr>
        <w:b/>
      </w:rPr>
      <w:t>CaaS</w:t>
    </w:r>
    <w:proofErr w:type="spellEnd"/>
    <w:r>
      <w:rPr>
        <w:b/>
      </w:rPr>
      <w:t xml:space="preserve"> </w:t>
    </w:r>
    <w:r w:rsidRPr="005E7943">
      <w:rPr>
        <w:b/>
      </w:rPr>
      <w:t xml:space="preserve">POT </w:t>
    </w:r>
    <w:r>
      <w:rPr>
        <w:b/>
      </w:rPr>
      <w:t>–</w:t>
    </w:r>
    <w:r w:rsidRPr="005E7943">
      <w:rPr>
        <w:b/>
      </w:rPr>
      <w:t xml:space="preserve"> </w:t>
    </w:r>
    <w:r>
      <w:rPr>
        <w:b/>
      </w:rPr>
      <w:t>Lift-and-Shift Lab in IBM Bluemix Container Service – v1.00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EDC3E4" w14:textId="77777777" w:rsidR="00A748F1" w:rsidRDefault="00A748F1">
      <w:r>
        <w:separator/>
      </w:r>
    </w:p>
  </w:footnote>
  <w:footnote w:type="continuationSeparator" w:id="0">
    <w:p w14:paraId="79143EDE" w14:textId="77777777" w:rsidR="00A748F1" w:rsidRDefault="00A748F1">
      <w:r>
        <w:continuationSeparator/>
      </w:r>
    </w:p>
  </w:footnote>
  <w:footnote w:id="1">
    <w:p w14:paraId="61C4E2E5" w14:textId="627D4FAB" w:rsidR="001D52B4" w:rsidRDefault="001D52B4">
      <w:pPr>
        <w:pStyle w:val="FootnoteText"/>
      </w:pPr>
      <w:r>
        <w:rPr>
          <w:rStyle w:val="FootnoteReference"/>
        </w:rPr>
        <w:footnoteRef/>
      </w:r>
      <w:r>
        <w:t xml:space="preserve"> Alternatively, you can use the </w:t>
      </w:r>
      <w:proofErr w:type="spellStart"/>
      <w:r w:rsidRPr="00D57BFC">
        <w:rPr>
          <w:rFonts w:ascii="Courier New" w:hAnsi="Courier New" w:cs="Courier New"/>
          <w:sz w:val="20"/>
          <w:szCs w:val="20"/>
        </w:rPr>
        <w:t>bx</w:t>
      </w:r>
      <w:proofErr w:type="spellEnd"/>
      <w:r w:rsidRPr="00D57BFC">
        <w:rPr>
          <w:rFonts w:ascii="Courier New" w:hAnsi="Courier New" w:cs="Courier New"/>
          <w:sz w:val="20"/>
          <w:szCs w:val="20"/>
        </w:rPr>
        <w:t xml:space="preserve"> </w:t>
      </w:r>
      <w:proofErr w:type="spellStart"/>
      <w:r w:rsidRPr="00D57BFC">
        <w:rPr>
          <w:rFonts w:ascii="Courier New" w:hAnsi="Courier New" w:cs="Courier New"/>
          <w:sz w:val="20"/>
          <w:szCs w:val="20"/>
        </w:rPr>
        <w:t>cs</w:t>
      </w:r>
      <w:proofErr w:type="spellEnd"/>
      <w:r w:rsidRPr="00D57BFC">
        <w:rPr>
          <w:rFonts w:ascii="Courier New" w:hAnsi="Courier New" w:cs="Courier New"/>
          <w:sz w:val="20"/>
          <w:szCs w:val="20"/>
        </w:rPr>
        <w:t xml:space="preserve"> cluster-create --name &lt;cluster name&gt;</w:t>
      </w:r>
      <w:r>
        <w:t xml:space="preserve"> command after logging in to Bluemix from the command shell using Bluemix CLI. </w:t>
      </w:r>
    </w:p>
  </w:footnote>
  <w:footnote w:id="2">
    <w:p w14:paraId="6377676A" w14:textId="4467849B" w:rsidR="001D52B4" w:rsidRDefault="001D52B4">
      <w:pPr>
        <w:pStyle w:val="FootnoteText"/>
      </w:pPr>
      <w:r>
        <w:rPr>
          <w:rStyle w:val="FootnoteReference"/>
        </w:rPr>
        <w:footnoteRef/>
      </w:r>
      <w:r>
        <w:t xml:space="preserve"> </w:t>
      </w:r>
      <w:r w:rsidRPr="000F555B">
        <w:rPr>
          <w:b/>
        </w:rPr>
        <w:t>Lite</w:t>
      </w:r>
      <w:r>
        <w:t xml:space="preserve"> clusters are free and time to create them depends heavily on the load emanating from trial accounts on the Bluemix region (IBM cloud data center) under concern.</w:t>
      </w:r>
    </w:p>
  </w:footnote>
  <w:footnote w:id="3">
    <w:p w14:paraId="21D11DE0" w14:textId="2993621E" w:rsidR="001D52B4" w:rsidRDefault="001D52B4">
      <w:pPr>
        <w:pStyle w:val="FootnoteText"/>
      </w:pPr>
      <w:r>
        <w:rPr>
          <w:rStyle w:val="FootnoteReference"/>
        </w:rPr>
        <w:footnoteRef/>
      </w:r>
      <w:r>
        <w:t xml:space="preserve"> </w:t>
      </w:r>
      <w:proofErr w:type="spellStart"/>
      <w:r w:rsidRPr="00D545F5">
        <w:rPr>
          <w:i/>
        </w:rPr>
        <w:t>Contexting</w:t>
      </w:r>
      <w:proofErr w:type="spellEnd"/>
      <w:r>
        <w:t xml:space="preserve"> or </w:t>
      </w:r>
      <w:r w:rsidRPr="00D545F5">
        <w:rPr>
          <w:i/>
        </w:rPr>
        <w:t>Sourcing</w:t>
      </w:r>
      <w:r>
        <w:t xml:space="preserve"> a terminal implies setting relevant environment variables in such a way that all the commands get executed in the context of a remote cluster and not in the context of the local machine. We will use the term ‘sourcing’ in this document.</w:t>
      </w:r>
    </w:p>
  </w:footnote>
  <w:footnote w:id="4">
    <w:p w14:paraId="390AE706" w14:textId="0EABDD51" w:rsidR="001D52B4" w:rsidRDefault="001D52B4">
      <w:pPr>
        <w:pStyle w:val="FootnoteText"/>
      </w:pPr>
      <w:r>
        <w:rPr>
          <w:rStyle w:val="FootnoteReference"/>
        </w:rPr>
        <w:footnoteRef/>
      </w:r>
      <w:r>
        <w:t xml:space="preserve"> The other service: </w:t>
      </w:r>
      <w:proofErr w:type="spellStart"/>
      <w:r w:rsidRPr="00584C94">
        <w:rPr>
          <w:rFonts w:ascii="Courier New" w:hAnsi="Courier New" w:cs="Courier New"/>
        </w:rPr>
        <w:t>kubernetes</w:t>
      </w:r>
      <w:proofErr w:type="spellEnd"/>
      <w:r>
        <w:t xml:space="preserve"> is an internal service of the specific implementation of K8s for </w:t>
      </w:r>
      <w:r w:rsidRPr="00F74ED5">
        <w:rPr>
          <w:b/>
        </w:rPr>
        <w:t>Lite</w:t>
      </w:r>
      <w:r>
        <w:t xml:space="preserve"> (free) clusters. </w:t>
      </w:r>
    </w:p>
  </w:footnote>
  <w:footnote w:id="5">
    <w:p w14:paraId="068B3786" w14:textId="6F7B6B29" w:rsidR="001D52B4" w:rsidRDefault="001D52B4">
      <w:pPr>
        <w:pStyle w:val="FootnoteText"/>
      </w:pPr>
      <w:r>
        <w:rPr>
          <w:rStyle w:val="FootnoteReference"/>
        </w:rPr>
        <w:footnoteRef/>
      </w:r>
      <w:r>
        <w:t xml:space="preserve"> Lite clusters in IBM Bluemix, will have only one worker node.</w:t>
      </w:r>
    </w:p>
  </w:footnote>
  <w:footnote w:id="6">
    <w:p w14:paraId="05879A7C" w14:textId="3AB4E3DE" w:rsidR="001D52B4" w:rsidRDefault="001D52B4">
      <w:pPr>
        <w:pStyle w:val="FootnoteText"/>
      </w:pPr>
      <w:r>
        <w:rPr>
          <w:rStyle w:val="FootnoteReference"/>
        </w:rPr>
        <w:footnoteRef/>
      </w:r>
      <w:r>
        <w:t xml:space="preserve"> There can be potential slowness, if the application is scaled down to a very high extent in high traffic times.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7633E0" w14:textId="5713606B" w:rsidR="001D52B4" w:rsidRPr="00542E07" w:rsidRDefault="001D52B4" w:rsidP="00542E07">
    <w:pPr>
      <w:pStyle w:val="Header"/>
      <w:jc w:val="center"/>
    </w:pPr>
    <w:r w:rsidRPr="00542E07">
      <w:rPr>
        <w:sz w:val="15"/>
        <w:szCs w:val="15"/>
      </w:rPr>
      <w:t>Lift-and-Shift an Application in a Hybrid Cloud Environment using Containers -- Docker, Kubernetes and IBM Bluemix Container Service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095EDB" w14:textId="62892FFB" w:rsidR="001D52B4" w:rsidRPr="00542E07" w:rsidRDefault="001D52B4" w:rsidP="00542E07">
    <w:pPr>
      <w:pStyle w:val="Header"/>
      <w:jc w:val="center"/>
      <w:rPr>
        <w:sz w:val="15"/>
        <w:szCs w:val="15"/>
      </w:rPr>
    </w:pPr>
    <w:r w:rsidRPr="00542E07">
      <w:rPr>
        <w:sz w:val="15"/>
        <w:szCs w:val="15"/>
      </w:rPr>
      <w:t>Lift-and-Shift an Application in a Hybrid Cloud Environment using Containers -- Docker, Kubernetes and IBM Bluemix Container Service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FBEEF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FE"/>
    <w:multiLevelType w:val="singleLevel"/>
    <w:tmpl w:val="AD425962"/>
    <w:lvl w:ilvl="0">
      <w:numFmt w:val="bullet"/>
      <w:lvlText w:val="*"/>
      <w:lvlJc w:val="left"/>
    </w:lvl>
  </w:abstractNum>
  <w:abstractNum w:abstractNumId="2" w15:restartNumberingAfterBreak="0">
    <w:nsid w:val="03F32CCC"/>
    <w:multiLevelType w:val="hybridMultilevel"/>
    <w:tmpl w:val="93DAB8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3423CC"/>
    <w:multiLevelType w:val="hybridMultilevel"/>
    <w:tmpl w:val="FC62E4E6"/>
    <w:lvl w:ilvl="0" w:tplc="08090019">
      <w:start w:val="1"/>
      <w:numFmt w:val="lowerLetter"/>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13D02"/>
    <w:multiLevelType w:val="hybridMultilevel"/>
    <w:tmpl w:val="25FEED3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BEA3791"/>
    <w:multiLevelType w:val="hybridMultilevel"/>
    <w:tmpl w:val="D0748B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EAC01B4"/>
    <w:multiLevelType w:val="hybridMultilevel"/>
    <w:tmpl w:val="1D0005A8"/>
    <w:lvl w:ilvl="0" w:tplc="08FE4C14">
      <w:start w:val="1"/>
      <w:numFmt w:val="decimal"/>
      <w:lvlText w:val="%1."/>
      <w:lvlJc w:val="left"/>
      <w:pPr>
        <w:ind w:left="360" w:hanging="360"/>
      </w:pPr>
      <w:rPr>
        <w:rFonts w:ascii="Arial" w:eastAsia="Times New Roman" w:hAnsi="Arial"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9CD0ACA"/>
    <w:multiLevelType w:val="hybridMultilevel"/>
    <w:tmpl w:val="5CB62D6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C5D58BD"/>
    <w:multiLevelType w:val="hybridMultilevel"/>
    <w:tmpl w:val="11F089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3A9460A"/>
    <w:multiLevelType w:val="hybridMultilevel"/>
    <w:tmpl w:val="403CCF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6F5444A"/>
    <w:multiLevelType w:val="hybridMultilevel"/>
    <w:tmpl w:val="1AACA814"/>
    <w:lvl w:ilvl="0" w:tplc="4538DA90">
      <w:start w:val="1"/>
      <w:numFmt w:val="decimal"/>
      <w:lvlText w:val="%1."/>
      <w:lvlJc w:val="left"/>
      <w:pPr>
        <w:ind w:left="720" w:hanging="360"/>
      </w:pPr>
      <w:rPr>
        <w:rFonts w:ascii="Arial" w:hAnsi="Arial" w:cs="Aria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605429"/>
    <w:multiLevelType w:val="hybridMultilevel"/>
    <w:tmpl w:val="FB7455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261732B"/>
    <w:multiLevelType w:val="hybridMultilevel"/>
    <w:tmpl w:val="2AD219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42B1FC4"/>
    <w:multiLevelType w:val="hybridMultilevel"/>
    <w:tmpl w:val="EE70CC32"/>
    <w:lvl w:ilvl="0" w:tplc="FF74C144">
      <w:start w:val="1"/>
      <w:numFmt w:val="decimal"/>
      <w:pStyle w:val="FC-FigureCaption"/>
      <w:lvlText w:val="Figure %1"/>
      <w:lvlJc w:val="left"/>
      <w:pPr>
        <w:tabs>
          <w:tab w:val="num" w:pos="144"/>
        </w:tabs>
        <w:ind w:left="720" w:hanging="360"/>
      </w:pPr>
      <w:rPr>
        <w:rFonts w:ascii="Arial" w:hAnsi="Arial" w:hint="default"/>
        <w:b/>
        <w:i w:val="0"/>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DE77523"/>
    <w:multiLevelType w:val="hybridMultilevel"/>
    <w:tmpl w:val="821866C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F723307"/>
    <w:multiLevelType w:val="hybridMultilevel"/>
    <w:tmpl w:val="C5E20FE6"/>
    <w:lvl w:ilvl="0" w:tplc="0409000F">
      <w:start w:val="1"/>
      <w:numFmt w:val="decimal"/>
      <w:lvlText w:val="%1."/>
      <w:lvlJc w:val="left"/>
      <w:pPr>
        <w:ind w:left="36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6" w15:restartNumberingAfterBreak="0">
    <w:nsid w:val="45C26998"/>
    <w:multiLevelType w:val="multilevel"/>
    <w:tmpl w:val="885E273A"/>
    <w:lvl w:ilvl="0">
      <w:start w:val="1"/>
      <w:numFmt w:val="decimal"/>
      <w:pStyle w:val="StepList"/>
      <w:lvlText w:val="__%1. "/>
      <w:lvlJc w:val="left"/>
      <w:pPr>
        <w:tabs>
          <w:tab w:val="num" w:pos="792"/>
        </w:tabs>
        <w:ind w:left="792" w:hanging="792"/>
      </w:pPr>
      <w:rPr>
        <w:rFonts w:hint="default"/>
        <w:sz w:val="22"/>
        <w:szCs w:val="22"/>
      </w:rPr>
    </w:lvl>
    <w:lvl w:ilvl="1">
      <w:start w:val="1"/>
      <w:numFmt w:val="lowerLetter"/>
      <w:lvlText w:val="__%2. "/>
      <w:lvlJc w:val="left"/>
      <w:pPr>
        <w:tabs>
          <w:tab w:val="num" w:pos="792"/>
        </w:tabs>
        <w:ind w:left="1526"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7" w15:restartNumberingAfterBreak="0">
    <w:nsid w:val="49476C45"/>
    <w:multiLevelType w:val="hybridMultilevel"/>
    <w:tmpl w:val="4EF0BA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9727DB"/>
    <w:multiLevelType w:val="hybridMultilevel"/>
    <w:tmpl w:val="88048A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BDF645A"/>
    <w:multiLevelType w:val="hybridMultilevel"/>
    <w:tmpl w:val="6B3AF3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DBA30B8"/>
    <w:multiLevelType w:val="hybridMultilevel"/>
    <w:tmpl w:val="7B980CF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FC75E73"/>
    <w:multiLevelType w:val="hybridMultilevel"/>
    <w:tmpl w:val="F748490C"/>
    <w:lvl w:ilvl="0" w:tplc="8E40D466">
      <w:start w:val="1"/>
      <w:numFmt w:val="lowerLetter"/>
      <w:lvlText w:val="%1."/>
      <w:lvlJc w:val="left"/>
      <w:pPr>
        <w:tabs>
          <w:tab w:val="num" w:pos="360"/>
        </w:tabs>
        <w:ind w:left="360" w:hanging="360"/>
      </w:pPr>
    </w:lvl>
    <w:lvl w:ilvl="1" w:tplc="49546E08">
      <w:start w:val="1"/>
      <w:numFmt w:val="lowerLetter"/>
      <w:pStyle w:val="L-Lettered"/>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1EB6916"/>
    <w:multiLevelType w:val="hybridMultilevel"/>
    <w:tmpl w:val="C3B8E7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6E37C4D"/>
    <w:multiLevelType w:val="hybridMultilevel"/>
    <w:tmpl w:val="EBA01594"/>
    <w:lvl w:ilvl="0" w:tplc="3184116C">
      <w:start w:val="1"/>
      <w:numFmt w:val="none"/>
      <w:pStyle w:val="II-ImportantInfo"/>
      <w:lvlText w:val="Important:"/>
      <w:lvlJc w:val="left"/>
      <w:pPr>
        <w:tabs>
          <w:tab w:val="num" w:pos="360"/>
        </w:tabs>
        <w:ind w:left="720" w:firstLine="0"/>
      </w:pPr>
      <w:rPr>
        <w:rFonts w:ascii="Arial" w:hAnsi="Arial" w:hint="default"/>
        <w:b/>
        <w:i w:val="0"/>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57400A5C"/>
    <w:multiLevelType w:val="hybridMultilevel"/>
    <w:tmpl w:val="FA32EDF8"/>
    <w:lvl w:ilvl="0" w:tplc="EC448216">
      <w:start w:val="6"/>
      <w:numFmt w:val="bullet"/>
      <w:lvlText w:val=""/>
      <w:lvlJc w:val="left"/>
      <w:pPr>
        <w:ind w:left="1480" w:hanging="360"/>
      </w:pPr>
      <w:rPr>
        <w:rFonts w:ascii="Wingdings" w:eastAsia="Times New Roman" w:hAnsi="Wingdings" w:cs="Menlo"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5" w15:restartNumberingAfterBreak="0">
    <w:nsid w:val="5A9D7695"/>
    <w:multiLevelType w:val="hybridMultilevel"/>
    <w:tmpl w:val="FE92EA9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F4535BE"/>
    <w:multiLevelType w:val="hybridMultilevel"/>
    <w:tmpl w:val="0CB85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EF0975"/>
    <w:multiLevelType w:val="hybridMultilevel"/>
    <w:tmpl w:val="D92AA5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5140159"/>
    <w:multiLevelType w:val="hybridMultilevel"/>
    <w:tmpl w:val="FBBCE5DA"/>
    <w:lvl w:ilvl="0" w:tplc="6286486E">
      <w:start w:val="1"/>
      <w:numFmt w:val="none"/>
      <w:pStyle w:val="T-Tip"/>
      <w:lvlText w:val="Tip:"/>
      <w:lvlJc w:val="left"/>
      <w:pPr>
        <w:tabs>
          <w:tab w:val="num" w:pos="720"/>
        </w:tabs>
        <w:ind w:left="720" w:firstLine="0"/>
      </w:pPr>
      <w:rPr>
        <w:rFonts w:ascii="Arial" w:hAnsi="Arial" w:hint="default"/>
        <w:b/>
        <w:i w:val="0"/>
        <w:sz w:val="20"/>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9" w15:restartNumberingAfterBreak="0">
    <w:nsid w:val="67491BD4"/>
    <w:multiLevelType w:val="hybridMultilevel"/>
    <w:tmpl w:val="00EA5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0A4DB0"/>
    <w:multiLevelType w:val="hybridMultilevel"/>
    <w:tmpl w:val="932A38F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256293E"/>
    <w:multiLevelType w:val="hybridMultilevel"/>
    <w:tmpl w:val="27F65A0C"/>
    <w:lvl w:ilvl="0" w:tplc="FBEA0556">
      <w:start w:val="1"/>
      <w:numFmt w:val="bullet"/>
      <w:pStyle w:val="BUI-BulletedIndented"/>
      <w:lvlText w:val="–"/>
      <w:lvlJc w:val="left"/>
      <w:pPr>
        <w:tabs>
          <w:tab w:val="num" w:pos="1080"/>
        </w:tabs>
        <w:ind w:left="1080" w:hanging="360"/>
      </w:pPr>
      <w:rPr>
        <w:rFonts w:ascii="Times New Roman" w:hAnsi="Times New Roman" w:cs="Times New Roman"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76C82681"/>
    <w:multiLevelType w:val="hybridMultilevel"/>
    <w:tmpl w:val="664A8C60"/>
    <w:lvl w:ilvl="0" w:tplc="188C159C">
      <w:start w:val="1"/>
      <w:numFmt w:val="decimal"/>
      <w:pStyle w:val="N-Numbered"/>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77FB255E"/>
    <w:multiLevelType w:val="hybridMultilevel"/>
    <w:tmpl w:val="AF2A76A6"/>
    <w:lvl w:ilvl="0" w:tplc="A3987F9C">
      <w:start w:val="1"/>
      <w:numFmt w:val="decimal"/>
      <w:pStyle w:val="Code"/>
      <w:lvlText w:val="%1."/>
      <w:lvlJc w:val="left"/>
      <w:pPr>
        <w:ind w:left="360" w:hanging="360"/>
      </w:pPr>
      <w:rPr>
        <w:rFonts w:ascii="Arial" w:hAnsi="Arial" w:cs="Arial"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78E12BCB"/>
    <w:multiLevelType w:val="hybridMultilevel"/>
    <w:tmpl w:val="F3BC14D8"/>
    <w:lvl w:ilvl="0" w:tplc="FA7888F0">
      <w:start w:val="1"/>
      <w:numFmt w:val="none"/>
      <w:pStyle w:val="NT-Note"/>
      <w:lvlText w:val="Note:"/>
      <w:lvlJc w:val="left"/>
      <w:pPr>
        <w:tabs>
          <w:tab w:val="num" w:pos="1224"/>
        </w:tabs>
        <w:ind w:left="1080" w:firstLine="0"/>
      </w:pPr>
      <w:rPr>
        <w:rFonts w:ascii="Arial" w:hAnsi="Arial" w:hint="default"/>
        <w:b/>
        <w:i w:val="0"/>
        <w:sz w:val="20"/>
      </w:rPr>
    </w:lvl>
    <w:lvl w:ilvl="1" w:tplc="9B6CEC9C">
      <w:start w:val="1"/>
      <w:numFmt w:val="none"/>
      <w:pStyle w:val="NT-Note"/>
      <w:lvlText w:val="Note:"/>
      <w:lvlJc w:val="left"/>
      <w:pPr>
        <w:tabs>
          <w:tab w:val="num" w:pos="1440"/>
        </w:tabs>
        <w:ind w:left="1440" w:hanging="360"/>
      </w:pPr>
      <w:rPr>
        <w:rFonts w:ascii="Arial" w:hAnsi="Arial" w:hint="default"/>
        <w:b/>
        <w:i w:val="0"/>
        <w:sz w:val="2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798703B7"/>
    <w:multiLevelType w:val="hybridMultilevel"/>
    <w:tmpl w:val="CB480494"/>
    <w:lvl w:ilvl="0" w:tplc="D04449CE">
      <w:start w:val="1"/>
      <w:numFmt w:val="bullet"/>
      <w:pStyle w:val="BU-Bulleted"/>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F594A16"/>
    <w:multiLevelType w:val="hybridMultilevel"/>
    <w:tmpl w:val="F19C9BE0"/>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92459E"/>
    <w:multiLevelType w:val="hybridMultilevel"/>
    <w:tmpl w:val="EDAA5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31"/>
  </w:num>
  <w:num w:numId="3">
    <w:abstractNumId w:val="21"/>
  </w:num>
  <w:num w:numId="4">
    <w:abstractNumId w:val="32"/>
  </w:num>
  <w:num w:numId="5">
    <w:abstractNumId w:val="13"/>
  </w:num>
  <w:num w:numId="6">
    <w:abstractNumId w:val="34"/>
  </w:num>
  <w:num w:numId="7">
    <w:abstractNumId w:val="23"/>
  </w:num>
  <w:num w:numId="8">
    <w:abstractNumId w:val="28"/>
  </w:num>
  <w:num w:numId="9">
    <w:abstractNumId w:val="1"/>
    <w:lvlOverride w:ilvl="0">
      <w:lvl w:ilvl="0">
        <w:start w:val="1"/>
        <w:numFmt w:val="bullet"/>
        <w:lvlText w:val="Note: "/>
        <w:legacy w:legacy="1" w:legacySpace="0" w:legacyIndent="0"/>
        <w:lvlJc w:val="left"/>
        <w:pPr>
          <w:ind w:left="480"/>
        </w:pPr>
        <w:rPr>
          <w:rFonts w:ascii="Arial" w:hAnsi="Arial" w:hint="default"/>
          <w:b/>
          <w:i w:val="0"/>
          <w:color w:val="00B2EF"/>
        </w:rPr>
      </w:lvl>
    </w:lvlOverride>
  </w:num>
  <w:num w:numId="10">
    <w:abstractNumId w:val="33"/>
  </w:num>
  <w:num w:numId="11">
    <w:abstractNumId w:val="19"/>
  </w:num>
  <w:num w:numId="12">
    <w:abstractNumId w:val="10"/>
  </w:num>
  <w:num w:numId="13">
    <w:abstractNumId w:val="2"/>
  </w:num>
  <w:num w:numId="14">
    <w:abstractNumId w:val="33"/>
    <w:lvlOverride w:ilvl="0">
      <w:startOverride w:val="1"/>
    </w:lvlOverride>
  </w:num>
  <w:num w:numId="15">
    <w:abstractNumId w:val="0"/>
  </w:num>
  <w:num w:numId="16">
    <w:abstractNumId w:val="5"/>
  </w:num>
  <w:num w:numId="17">
    <w:abstractNumId w:val="33"/>
    <w:lvlOverride w:ilvl="0">
      <w:startOverride w:val="1"/>
    </w:lvlOverride>
  </w:num>
  <w:num w:numId="18">
    <w:abstractNumId w:val="27"/>
  </w:num>
  <w:num w:numId="19">
    <w:abstractNumId w:val="9"/>
  </w:num>
  <w:num w:numId="20">
    <w:abstractNumId w:val="36"/>
  </w:num>
  <w:num w:numId="21">
    <w:abstractNumId w:val="18"/>
  </w:num>
  <w:num w:numId="22">
    <w:abstractNumId w:val="17"/>
  </w:num>
  <w:num w:numId="23">
    <w:abstractNumId w:val="11"/>
  </w:num>
  <w:num w:numId="24">
    <w:abstractNumId w:val="8"/>
  </w:num>
  <w:num w:numId="25">
    <w:abstractNumId w:val="37"/>
  </w:num>
  <w:num w:numId="26">
    <w:abstractNumId w:val="14"/>
  </w:num>
  <w:num w:numId="27">
    <w:abstractNumId w:val="6"/>
  </w:num>
  <w:num w:numId="28">
    <w:abstractNumId w:val="7"/>
  </w:num>
  <w:num w:numId="29">
    <w:abstractNumId w:val="26"/>
  </w:num>
  <w:num w:numId="30">
    <w:abstractNumId w:val="30"/>
  </w:num>
  <w:num w:numId="31">
    <w:abstractNumId w:val="22"/>
  </w:num>
  <w:num w:numId="32">
    <w:abstractNumId w:val="25"/>
  </w:num>
  <w:num w:numId="33">
    <w:abstractNumId w:val="20"/>
  </w:num>
  <w:num w:numId="34">
    <w:abstractNumId w:val="29"/>
  </w:num>
  <w:num w:numId="35">
    <w:abstractNumId w:val="4"/>
  </w:num>
  <w:num w:numId="36">
    <w:abstractNumId w:val="12"/>
  </w:num>
  <w:num w:numId="37">
    <w:abstractNumId w:val="3"/>
  </w:num>
  <w:num w:numId="38">
    <w:abstractNumId w:val="15"/>
  </w:num>
  <w:num w:numId="39">
    <w:abstractNumId w:val="16"/>
  </w:num>
  <w:num w:numId="40">
    <w:abstractNumId w:val="2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evenAndOddHeaders/>
  <w:drawingGridHorizontalSpacing w:val="110"/>
  <w:drawingGridVerticalSpacing w:val="299"/>
  <w:displayHorizontalDrawingGridEvery w:val="0"/>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636"/>
    <w:rsid w:val="000009B4"/>
    <w:rsid w:val="00000DBB"/>
    <w:rsid w:val="00003518"/>
    <w:rsid w:val="00004ED7"/>
    <w:rsid w:val="000053F1"/>
    <w:rsid w:val="00005CA9"/>
    <w:rsid w:val="000070AB"/>
    <w:rsid w:val="00007421"/>
    <w:rsid w:val="0001029A"/>
    <w:rsid w:val="0001228D"/>
    <w:rsid w:val="00012BA6"/>
    <w:rsid w:val="00014275"/>
    <w:rsid w:val="00014399"/>
    <w:rsid w:val="00014D6D"/>
    <w:rsid w:val="00015118"/>
    <w:rsid w:val="000152AD"/>
    <w:rsid w:val="00020AFA"/>
    <w:rsid w:val="00021126"/>
    <w:rsid w:val="0002121B"/>
    <w:rsid w:val="00023CA3"/>
    <w:rsid w:val="00024A55"/>
    <w:rsid w:val="000253CA"/>
    <w:rsid w:val="000323FF"/>
    <w:rsid w:val="00032749"/>
    <w:rsid w:val="00032BB0"/>
    <w:rsid w:val="000339FC"/>
    <w:rsid w:val="000340A5"/>
    <w:rsid w:val="000353A2"/>
    <w:rsid w:val="00037B0A"/>
    <w:rsid w:val="000417AE"/>
    <w:rsid w:val="00043CB9"/>
    <w:rsid w:val="00045CFB"/>
    <w:rsid w:val="00054418"/>
    <w:rsid w:val="00054BBF"/>
    <w:rsid w:val="00055EF1"/>
    <w:rsid w:val="000572C4"/>
    <w:rsid w:val="00057BC9"/>
    <w:rsid w:val="00057BE7"/>
    <w:rsid w:val="00060106"/>
    <w:rsid w:val="0006117A"/>
    <w:rsid w:val="00061D34"/>
    <w:rsid w:val="000640AC"/>
    <w:rsid w:val="00066AFE"/>
    <w:rsid w:val="00066C04"/>
    <w:rsid w:val="00066DA6"/>
    <w:rsid w:val="00067881"/>
    <w:rsid w:val="000700A9"/>
    <w:rsid w:val="00070608"/>
    <w:rsid w:val="000745C5"/>
    <w:rsid w:val="00075360"/>
    <w:rsid w:val="000754EC"/>
    <w:rsid w:val="000758AD"/>
    <w:rsid w:val="00075FB2"/>
    <w:rsid w:val="00080EEF"/>
    <w:rsid w:val="000828A6"/>
    <w:rsid w:val="0008427A"/>
    <w:rsid w:val="0008661D"/>
    <w:rsid w:val="00086EBD"/>
    <w:rsid w:val="000913F2"/>
    <w:rsid w:val="000932CF"/>
    <w:rsid w:val="00093AE4"/>
    <w:rsid w:val="00094B91"/>
    <w:rsid w:val="00094BC8"/>
    <w:rsid w:val="00097E97"/>
    <w:rsid w:val="000A06CB"/>
    <w:rsid w:val="000A076A"/>
    <w:rsid w:val="000A139D"/>
    <w:rsid w:val="000A1872"/>
    <w:rsid w:val="000A20D4"/>
    <w:rsid w:val="000A3B19"/>
    <w:rsid w:val="000A45AA"/>
    <w:rsid w:val="000A4AFC"/>
    <w:rsid w:val="000A52F1"/>
    <w:rsid w:val="000A6564"/>
    <w:rsid w:val="000A6C60"/>
    <w:rsid w:val="000B0CE4"/>
    <w:rsid w:val="000B2870"/>
    <w:rsid w:val="000B2970"/>
    <w:rsid w:val="000B4029"/>
    <w:rsid w:val="000B7074"/>
    <w:rsid w:val="000B79C5"/>
    <w:rsid w:val="000C037F"/>
    <w:rsid w:val="000C0E95"/>
    <w:rsid w:val="000C13E5"/>
    <w:rsid w:val="000C55B1"/>
    <w:rsid w:val="000C65C5"/>
    <w:rsid w:val="000D0A6B"/>
    <w:rsid w:val="000D0CAB"/>
    <w:rsid w:val="000D20CA"/>
    <w:rsid w:val="000D4982"/>
    <w:rsid w:val="000E3830"/>
    <w:rsid w:val="000E385D"/>
    <w:rsid w:val="000E3D23"/>
    <w:rsid w:val="000E5A32"/>
    <w:rsid w:val="000E5D5F"/>
    <w:rsid w:val="000E69CA"/>
    <w:rsid w:val="000E6D56"/>
    <w:rsid w:val="000F06D2"/>
    <w:rsid w:val="000F238A"/>
    <w:rsid w:val="000F3499"/>
    <w:rsid w:val="000F3BE6"/>
    <w:rsid w:val="000F555B"/>
    <w:rsid w:val="000F6DB0"/>
    <w:rsid w:val="000F7A57"/>
    <w:rsid w:val="00100426"/>
    <w:rsid w:val="00105E04"/>
    <w:rsid w:val="001067AE"/>
    <w:rsid w:val="00106CC1"/>
    <w:rsid w:val="00110168"/>
    <w:rsid w:val="001105C6"/>
    <w:rsid w:val="0011726A"/>
    <w:rsid w:val="001178C7"/>
    <w:rsid w:val="001207D7"/>
    <w:rsid w:val="001209E2"/>
    <w:rsid w:val="00122FC0"/>
    <w:rsid w:val="00123303"/>
    <w:rsid w:val="00123A8B"/>
    <w:rsid w:val="00124D0D"/>
    <w:rsid w:val="0012545A"/>
    <w:rsid w:val="00125E14"/>
    <w:rsid w:val="00131FC3"/>
    <w:rsid w:val="001325CB"/>
    <w:rsid w:val="0013338E"/>
    <w:rsid w:val="00133A29"/>
    <w:rsid w:val="00133C2B"/>
    <w:rsid w:val="00133C6C"/>
    <w:rsid w:val="00133D4F"/>
    <w:rsid w:val="00134133"/>
    <w:rsid w:val="001371C6"/>
    <w:rsid w:val="00137398"/>
    <w:rsid w:val="001377C0"/>
    <w:rsid w:val="00143E21"/>
    <w:rsid w:val="00144DBE"/>
    <w:rsid w:val="001462F0"/>
    <w:rsid w:val="001464FC"/>
    <w:rsid w:val="001471F9"/>
    <w:rsid w:val="00147C13"/>
    <w:rsid w:val="0015028A"/>
    <w:rsid w:val="00153693"/>
    <w:rsid w:val="0015377B"/>
    <w:rsid w:val="00156958"/>
    <w:rsid w:val="00156D87"/>
    <w:rsid w:val="001571CC"/>
    <w:rsid w:val="001574F7"/>
    <w:rsid w:val="001604B4"/>
    <w:rsid w:val="0016354C"/>
    <w:rsid w:val="00164113"/>
    <w:rsid w:val="00165F77"/>
    <w:rsid w:val="00166D24"/>
    <w:rsid w:val="00166E5A"/>
    <w:rsid w:val="00171CF6"/>
    <w:rsid w:val="0017239F"/>
    <w:rsid w:val="00172C52"/>
    <w:rsid w:val="00173F6E"/>
    <w:rsid w:val="001745D4"/>
    <w:rsid w:val="0017478A"/>
    <w:rsid w:val="00177242"/>
    <w:rsid w:val="00180137"/>
    <w:rsid w:val="0018111A"/>
    <w:rsid w:val="00181712"/>
    <w:rsid w:val="001820C5"/>
    <w:rsid w:val="001824CD"/>
    <w:rsid w:val="00182590"/>
    <w:rsid w:val="0018326E"/>
    <w:rsid w:val="00183567"/>
    <w:rsid w:val="00184E16"/>
    <w:rsid w:val="00185BDB"/>
    <w:rsid w:val="00186062"/>
    <w:rsid w:val="0018638C"/>
    <w:rsid w:val="00186AD1"/>
    <w:rsid w:val="00186EF1"/>
    <w:rsid w:val="001900B5"/>
    <w:rsid w:val="00191CBE"/>
    <w:rsid w:val="00191D4F"/>
    <w:rsid w:val="001923B6"/>
    <w:rsid w:val="00194022"/>
    <w:rsid w:val="0019420E"/>
    <w:rsid w:val="00195793"/>
    <w:rsid w:val="0019779E"/>
    <w:rsid w:val="00197BF9"/>
    <w:rsid w:val="001A06CA"/>
    <w:rsid w:val="001A12CC"/>
    <w:rsid w:val="001A77EB"/>
    <w:rsid w:val="001B0C3C"/>
    <w:rsid w:val="001B1D72"/>
    <w:rsid w:val="001B3645"/>
    <w:rsid w:val="001B6B79"/>
    <w:rsid w:val="001B6F16"/>
    <w:rsid w:val="001B7D37"/>
    <w:rsid w:val="001C20D2"/>
    <w:rsid w:val="001C3AFF"/>
    <w:rsid w:val="001C4B93"/>
    <w:rsid w:val="001C4FAF"/>
    <w:rsid w:val="001C50A3"/>
    <w:rsid w:val="001C68F2"/>
    <w:rsid w:val="001C6998"/>
    <w:rsid w:val="001C7BC1"/>
    <w:rsid w:val="001D52B4"/>
    <w:rsid w:val="001D5F19"/>
    <w:rsid w:val="001D65C1"/>
    <w:rsid w:val="001D7CBB"/>
    <w:rsid w:val="001E2EF1"/>
    <w:rsid w:val="001F02C5"/>
    <w:rsid w:val="001F157A"/>
    <w:rsid w:val="001F163B"/>
    <w:rsid w:val="001F17B3"/>
    <w:rsid w:val="001F5985"/>
    <w:rsid w:val="002004C4"/>
    <w:rsid w:val="00200681"/>
    <w:rsid w:val="00202917"/>
    <w:rsid w:val="00203347"/>
    <w:rsid w:val="00203406"/>
    <w:rsid w:val="0020369E"/>
    <w:rsid w:val="00204368"/>
    <w:rsid w:val="00204787"/>
    <w:rsid w:val="00204884"/>
    <w:rsid w:val="00204DAB"/>
    <w:rsid w:val="002057C5"/>
    <w:rsid w:val="0020679B"/>
    <w:rsid w:val="00210AC3"/>
    <w:rsid w:val="00212812"/>
    <w:rsid w:val="00212D9A"/>
    <w:rsid w:val="00216D36"/>
    <w:rsid w:val="0022173E"/>
    <w:rsid w:val="00222672"/>
    <w:rsid w:val="00222787"/>
    <w:rsid w:val="00222B63"/>
    <w:rsid w:val="00222EE4"/>
    <w:rsid w:val="0022529C"/>
    <w:rsid w:val="00225458"/>
    <w:rsid w:val="00227062"/>
    <w:rsid w:val="00230149"/>
    <w:rsid w:val="00231151"/>
    <w:rsid w:val="00232AC2"/>
    <w:rsid w:val="00232AF2"/>
    <w:rsid w:val="00232BAE"/>
    <w:rsid w:val="00232DDD"/>
    <w:rsid w:val="00233491"/>
    <w:rsid w:val="00233618"/>
    <w:rsid w:val="00234198"/>
    <w:rsid w:val="0023533D"/>
    <w:rsid w:val="00236530"/>
    <w:rsid w:val="00236709"/>
    <w:rsid w:val="00240D41"/>
    <w:rsid w:val="0024233B"/>
    <w:rsid w:val="00242B38"/>
    <w:rsid w:val="00242EA7"/>
    <w:rsid w:val="00251EFB"/>
    <w:rsid w:val="00252EFE"/>
    <w:rsid w:val="002549BD"/>
    <w:rsid w:val="00254DCA"/>
    <w:rsid w:val="00255C51"/>
    <w:rsid w:val="00256A57"/>
    <w:rsid w:val="0025722E"/>
    <w:rsid w:val="00257D9C"/>
    <w:rsid w:val="00257E19"/>
    <w:rsid w:val="002602FB"/>
    <w:rsid w:val="00260DC7"/>
    <w:rsid w:val="00261062"/>
    <w:rsid w:val="002612A5"/>
    <w:rsid w:val="00261A88"/>
    <w:rsid w:val="00262C8D"/>
    <w:rsid w:val="002640BF"/>
    <w:rsid w:val="00264E51"/>
    <w:rsid w:val="00264FC8"/>
    <w:rsid w:val="0026511A"/>
    <w:rsid w:val="00270FCA"/>
    <w:rsid w:val="00271361"/>
    <w:rsid w:val="00275B0C"/>
    <w:rsid w:val="00276A7D"/>
    <w:rsid w:val="00281B48"/>
    <w:rsid w:val="002830A7"/>
    <w:rsid w:val="00283989"/>
    <w:rsid w:val="002847E0"/>
    <w:rsid w:val="00285EE9"/>
    <w:rsid w:val="0028730B"/>
    <w:rsid w:val="00287429"/>
    <w:rsid w:val="002905A7"/>
    <w:rsid w:val="00293966"/>
    <w:rsid w:val="00295988"/>
    <w:rsid w:val="00296781"/>
    <w:rsid w:val="002A1F00"/>
    <w:rsid w:val="002A63DE"/>
    <w:rsid w:val="002B08DA"/>
    <w:rsid w:val="002B15A9"/>
    <w:rsid w:val="002B1B7B"/>
    <w:rsid w:val="002B3DD6"/>
    <w:rsid w:val="002B4214"/>
    <w:rsid w:val="002B6D38"/>
    <w:rsid w:val="002B6D3B"/>
    <w:rsid w:val="002B7C9D"/>
    <w:rsid w:val="002C6E7C"/>
    <w:rsid w:val="002D35DD"/>
    <w:rsid w:val="002D4241"/>
    <w:rsid w:val="002D4C9E"/>
    <w:rsid w:val="002D5252"/>
    <w:rsid w:val="002D5EDF"/>
    <w:rsid w:val="002D7728"/>
    <w:rsid w:val="002D7F0A"/>
    <w:rsid w:val="002E07E0"/>
    <w:rsid w:val="002E2E5D"/>
    <w:rsid w:val="002E39F3"/>
    <w:rsid w:val="002E583E"/>
    <w:rsid w:val="002E68A5"/>
    <w:rsid w:val="002E75F4"/>
    <w:rsid w:val="002E7848"/>
    <w:rsid w:val="002F081E"/>
    <w:rsid w:val="002F1FB9"/>
    <w:rsid w:val="002F3FDF"/>
    <w:rsid w:val="002F4269"/>
    <w:rsid w:val="002F576A"/>
    <w:rsid w:val="002F5A2F"/>
    <w:rsid w:val="002F5CF7"/>
    <w:rsid w:val="002F739F"/>
    <w:rsid w:val="002F7ADC"/>
    <w:rsid w:val="003029FC"/>
    <w:rsid w:val="00303010"/>
    <w:rsid w:val="003032E3"/>
    <w:rsid w:val="00304AE5"/>
    <w:rsid w:val="00304FF2"/>
    <w:rsid w:val="003054FF"/>
    <w:rsid w:val="00310671"/>
    <w:rsid w:val="003107B7"/>
    <w:rsid w:val="00310ECA"/>
    <w:rsid w:val="0031415E"/>
    <w:rsid w:val="00314DDC"/>
    <w:rsid w:val="00315140"/>
    <w:rsid w:val="00316626"/>
    <w:rsid w:val="00320202"/>
    <w:rsid w:val="00322E89"/>
    <w:rsid w:val="00324C19"/>
    <w:rsid w:val="0032509A"/>
    <w:rsid w:val="003252BC"/>
    <w:rsid w:val="0032552B"/>
    <w:rsid w:val="00326A9F"/>
    <w:rsid w:val="00330AC5"/>
    <w:rsid w:val="0033141E"/>
    <w:rsid w:val="00333CFB"/>
    <w:rsid w:val="00336B25"/>
    <w:rsid w:val="00341F32"/>
    <w:rsid w:val="003470D8"/>
    <w:rsid w:val="0034751B"/>
    <w:rsid w:val="003477F5"/>
    <w:rsid w:val="003503C5"/>
    <w:rsid w:val="003505CF"/>
    <w:rsid w:val="003507C5"/>
    <w:rsid w:val="0035105E"/>
    <w:rsid w:val="003511F2"/>
    <w:rsid w:val="003514AE"/>
    <w:rsid w:val="00352D8B"/>
    <w:rsid w:val="00352DE7"/>
    <w:rsid w:val="00353585"/>
    <w:rsid w:val="00353E8E"/>
    <w:rsid w:val="00354C5A"/>
    <w:rsid w:val="003558C1"/>
    <w:rsid w:val="00355EED"/>
    <w:rsid w:val="00356B1A"/>
    <w:rsid w:val="00356E56"/>
    <w:rsid w:val="0036150C"/>
    <w:rsid w:val="00362957"/>
    <w:rsid w:val="003629B7"/>
    <w:rsid w:val="003632F5"/>
    <w:rsid w:val="00364784"/>
    <w:rsid w:val="00364B3B"/>
    <w:rsid w:val="003657EB"/>
    <w:rsid w:val="00365B9A"/>
    <w:rsid w:val="00367082"/>
    <w:rsid w:val="00371B48"/>
    <w:rsid w:val="0037242C"/>
    <w:rsid w:val="00373AE7"/>
    <w:rsid w:val="00374C9F"/>
    <w:rsid w:val="00375A8D"/>
    <w:rsid w:val="00381DE3"/>
    <w:rsid w:val="003820BA"/>
    <w:rsid w:val="00392148"/>
    <w:rsid w:val="003952D6"/>
    <w:rsid w:val="0039547F"/>
    <w:rsid w:val="003968F1"/>
    <w:rsid w:val="00396C44"/>
    <w:rsid w:val="0039764F"/>
    <w:rsid w:val="00397D3E"/>
    <w:rsid w:val="003A0A03"/>
    <w:rsid w:val="003A0ABA"/>
    <w:rsid w:val="003A14B8"/>
    <w:rsid w:val="003A2988"/>
    <w:rsid w:val="003A4443"/>
    <w:rsid w:val="003A66F7"/>
    <w:rsid w:val="003B093E"/>
    <w:rsid w:val="003B098F"/>
    <w:rsid w:val="003B2E37"/>
    <w:rsid w:val="003C02E4"/>
    <w:rsid w:val="003C0438"/>
    <w:rsid w:val="003C0F46"/>
    <w:rsid w:val="003C16EA"/>
    <w:rsid w:val="003C217F"/>
    <w:rsid w:val="003C2257"/>
    <w:rsid w:val="003C2D3B"/>
    <w:rsid w:val="003C3A64"/>
    <w:rsid w:val="003C4EFB"/>
    <w:rsid w:val="003C4F80"/>
    <w:rsid w:val="003C61C9"/>
    <w:rsid w:val="003C6F34"/>
    <w:rsid w:val="003C7708"/>
    <w:rsid w:val="003D309D"/>
    <w:rsid w:val="003D4B3B"/>
    <w:rsid w:val="003D4FD2"/>
    <w:rsid w:val="003D7267"/>
    <w:rsid w:val="003E105F"/>
    <w:rsid w:val="003E121B"/>
    <w:rsid w:val="003E4341"/>
    <w:rsid w:val="003E73C2"/>
    <w:rsid w:val="003E746A"/>
    <w:rsid w:val="003E76A3"/>
    <w:rsid w:val="003E7968"/>
    <w:rsid w:val="003F048B"/>
    <w:rsid w:val="003F0ED1"/>
    <w:rsid w:val="003F1D87"/>
    <w:rsid w:val="003F1D91"/>
    <w:rsid w:val="003F3508"/>
    <w:rsid w:val="003F36B4"/>
    <w:rsid w:val="003F5CBA"/>
    <w:rsid w:val="003F5D0E"/>
    <w:rsid w:val="003F79E5"/>
    <w:rsid w:val="0040207E"/>
    <w:rsid w:val="004065E1"/>
    <w:rsid w:val="004116C1"/>
    <w:rsid w:val="0041339E"/>
    <w:rsid w:val="004142EC"/>
    <w:rsid w:val="00415B02"/>
    <w:rsid w:val="00416943"/>
    <w:rsid w:val="004208E2"/>
    <w:rsid w:val="00421B4F"/>
    <w:rsid w:val="00421D67"/>
    <w:rsid w:val="00421EFD"/>
    <w:rsid w:val="004224B2"/>
    <w:rsid w:val="00424ABD"/>
    <w:rsid w:val="004253C9"/>
    <w:rsid w:val="00426810"/>
    <w:rsid w:val="00426C10"/>
    <w:rsid w:val="00434DE3"/>
    <w:rsid w:val="00443D9A"/>
    <w:rsid w:val="0044641C"/>
    <w:rsid w:val="00451434"/>
    <w:rsid w:val="00451B2C"/>
    <w:rsid w:val="00452506"/>
    <w:rsid w:val="00453B08"/>
    <w:rsid w:val="00460661"/>
    <w:rsid w:val="00461E81"/>
    <w:rsid w:val="0046245A"/>
    <w:rsid w:val="00463AEC"/>
    <w:rsid w:val="0046464F"/>
    <w:rsid w:val="00465208"/>
    <w:rsid w:val="00465C6E"/>
    <w:rsid w:val="00465E37"/>
    <w:rsid w:val="00466F18"/>
    <w:rsid w:val="004672A8"/>
    <w:rsid w:val="00467453"/>
    <w:rsid w:val="00472915"/>
    <w:rsid w:val="004735CC"/>
    <w:rsid w:val="00474C75"/>
    <w:rsid w:val="0047562A"/>
    <w:rsid w:val="00476D4C"/>
    <w:rsid w:val="004771F1"/>
    <w:rsid w:val="00480D8F"/>
    <w:rsid w:val="00486784"/>
    <w:rsid w:val="0048752C"/>
    <w:rsid w:val="0048753E"/>
    <w:rsid w:val="00487937"/>
    <w:rsid w:val="00487F40"/>
    <w:rsid w:val="00490DE0"/>
    <w:rsid w:val="00493A2A"/>
    <w:rsid w:val="00493D6F"/>
    <w:rsid w:val="00494628"/>
    <w:rsid w:val="004972F6"/>
    <w:rsid w:val="004A06DB"/>
    <w:rsid w:val="004A1A24"/>
    <w:rsid w:val="004A3A6F"/>
    <w:rsid w:val="004A4230"/>
    <w:rsid w:val="004A62E1"/>
    <w:rsid w:val="004A654F"/>
    <w:rsid w:val="004A72A7"/>
    <w:rsid w:val="004A7372"/>
    <w:rsid w:val="004A7B86"/>
    <w:rsid w:val="004B140F"/>
    <w:rsid w:val="004B15B7"/>
    <w:rsid w:val="004B2039"/>
    <w:rsid w:val="004B280D"/>
    <w:rsid w:val="004B3495"/>
    <w:rsid w:val="004B42EE"/>
    <w:rsid w:val="004B4368"/>
    <w:rsid w:val="004C04DA"/>
    <w:rsid w:val="004C0871"/>
    <w:rsid w:val="004C4CB1"/>
    <w:rsid w:val="004D0774"/>
    <w:rsid w:val="004D15C5"/>
    <w:rsid w:val="004D171A"/>
    <w:rsid w:val="004D2779"/>
    <w:rsid w:val="004D795F"/>
    <w:rsid w:val="004E0C9A"/>
    <w:rsid w:val="004E0F5C"/>
    <w:rsid w:val="004E2C84"/>
    <w:rsid w:val="004E744A"/>
    <w:rsid w:val="004E7A40"/>
    <w:rsid w:val="004F096F"/>
    <w:rsid w:val="004F2122"/>
    <w:rsid w:val="004F31A3"/>
    <w:rsid w:val="004F54BC"/>
    <w:rsid w:val="004F5A9C"/>
    <w:rsid w:val="004F63A6"/>
    <w:rsid w:val="004F6656"/>
    <w:rsid w:val="004F71D7"/>
    <w:rsid w:val="00500408"/>
    <w:rsid w:val="00500D12"/>
    <w:rsid w:val="00511C90"/>
    <w:rsid w:val="00511DA2"/>
    <w:rsid w:val="0051273A"/>
    <w:rsid w:val="00514242"/>
    <w:rsid w:val="005147F7"/>
    <w:rsid w:val="00516549"/>
    <w:rsid w:val="00517085"/>
    <w:rsid w:val="005176A8"/>
    <w:rsid w:val="005201BE"/>
    <w:rsid w:val="00522AA5"/>
    <w:rsid w:val="0052396C"/>
    <w:rsid w:val="00530586"/>
    <w:rsid w:val="005319D0"/>
    <w:rsid w:val="0053252A"/>
    <w:rsid w:val="00532BBF"/>
    <w:rsid w:val="00533274"/>
    <w:rsid w:val="005333F5"/>
    <w:rsid w:val="00535F9A"/>
    <w:rsid w:val="00536B67"/>
    <w:rsid w:val="00537F80"/>
    <w:rsid w:val="005406D5"/>
    <w:rsid w:val="00540CE5"/>
    <w:rsid w:val="00540D1C"/>
    <w:rsid w:val="00541BA9"/>
    <w:rsid w:val="00542E07"/>
    <w:rsid w:val="0054408E"/>
    <w:rsid w:val="00544995"/>
    <w:rsid w:val="0054652E"/>
    <w:rsid w:val="005568EE"/>
    <w:rsid w:val="00564CB5"/>
    <w:rsid w:val="00571C00"/>
    <w:rsid w:val="005720F0"/>
    <w:rsid w:val="00573CA2"/>
    <w:rsid w:val="00576B42"/>
    <w:rsid w:val="005776ED"/>
    <w:rsid w:val="00577724"/>
    <w:rsid w:val="00580363"/>
    <w:rsid w:val="005826EC"/>
    <w:rsid w:val="005831A3"/>
    <w:rsid w:val="00584C94"/>
    <w:rsid w:val="005865F8"/>
    <w:rsid w:val="00587B2F"/>
    <w:rsid w:val="00592BCF"/>
    <w:rsid w:val="00592F53"/>
    <w:rsid w:val="005933F4"/>
    <w:rsid w:val="00593736"/>
    <w:rsid w:val="00593F20"/>
    <w:rsid w:val="00594B9C"/>
    <w:rsid w:val="005A02F0"/>
    <w:rsid w:val="005A0A2E"/>
    <w:rsid w:val="005A2D74"/>
    <w:rsid w:val="005A35A1"/>
    <w:rsid w:val="005A3AD9"/>
    <w:rsid w:val="005A4922"/>
    <w:rsid w:val="005A4A36"/>
    <w:rsid w:val="005A6563"/>
    <w:rsid w:val="005B05B3"/>
    <w:rsid w:val="005B09BA"/>
    <w:rsid w:val="005B266D"/>
    <w:rsid w:val="005B3D8C"/>
    <w:rsid w:val="005B62DD"/>
    <w:rsid w:val="005B6B2A"/>
    <w:rsid w:val="005B7640"/>
    <w:rsid w:val="005B7BC3"/>
    <w:rsid w:val="005C07B7"/>
    <w:rsid w:val="005C19F1"/>
    <w:rsid w:val="005C1FE8"/>
    <w:rsid w:val="005C2172"/>
    <w:rsid w:val="005C4383"/>
    <w:rsid w:val="005C588B"/>
    <w:rsid w:val="005C71C5"/>
    <w:rsid w:val="005C7B39"/>
    <w:rsid w:val="005D04EE"/>
    <w:rsid w:val="005D2B44"/>
    <w:rsid w:val="005D3EC0"/>
    <w:rsid w:val="005D4188"/>
    <w:rsid w:val="005D4506"/>
    <w:rsid w:val="005D46E9"/>
    <w:rsid w:val="005E0264"/>
    <w:rsid w:val="005E44A2"/>
    <w:rsid w:val="005E4897"/>
    <w:rsid w:val="005E66CC"/>
    <w:rsid w:val="005E7731"/>
    <w:rsid w:val="005E7943"/>
    <w:rsid w:val="005F0460"/>
    <w:rsid w:val="005F55AD"/>
    <w:rsid w:val="005F6839"/>
    <w:rsid w:val="006007A6"/>
    <w:rsid w:val="006026D5"/>
    <w:rsid w:val="006101D2"/>
    <w:rsid w:val="006102FE"/>
    <w:rsid w:val="0061053A"/>
    <w:rsid w:val="00610E5C"/>
    <w:rsid w:val="0061254A"/>
    <w:rsid w:val="00613762"/>
    <w:rsid w:val="00613B29"/>
    <w:rsid w:val="006162BA"/>
    <w:rsid w:val="00617BF6"/>
    <w:rsid w:val="0062135C"/>
    <w:rsid w:val="006232D1"/>
    <w:rsid w:val="00625C04"/>
    <w:rsid w:val="00627B11"/>
    <w:rsid w:val="00627F02"/>
    <w:rsid w:val="00630CB4"/>
    <w:rsid w:val="00631776"/>
    <w:rsid w:val="006339A1"/>
    <w:rsid w:val="00635758"/>
    <w:rsid w:val="006446BC"/>
    <w:rsid w:val="00646A81"/>
    <w:rsid w:val="006515E2"/>
    <w:rsid w:val="00651630"/>
    <w:rsid w:val="0065464D"/>
    <w:rsid w:val="00654E41"/>
    <w:rsid w:val="00660069"/>
    <w:rsid w:val="006606E4"/>
    <w:rsid w:val="00660EA3"/>
    <w:rsid w:val="00661939"/>
    <w:rsid w:val="00663755"/>
    <w:rsid w:val="0066392E"/>
    <w:rsid w:val="00663B71"/>
    <w:rsid w:val="00665562"/>
    <w:rsid w:val="00665FF2"/>
    <w:rsid w:val="0066657B"/>
    <w:rsid w:val="006669E1"/>
    <w:rsid w:val="006712A3"/>
    <w:rsid w:val="00671640"/>
    <w:rsid w:val="00671E39"/>
    <w:rsid w:val="00672562"/>
    <w:rsid w:val="0067781E"/>
    <w:rsid w:val="0067793F"/>
    <w:rsid w:val="00677FB1"/>
    <w:rsid w:val="00680D4A"/>
    <w:rsid w:val="00681085"/>
    <w:rsid w:val="00681C6D"/>
    <w:rsid w:val="0068219C"/>
    <w:rsid w:val="00683629"/>
    <w:rsid w:val="00683D3D"/>
    <w:rsid w:val="00690948"/>
    <w:rsid w:val="00691618"/>
    <w:rsid w:val="00692E01"/>
    <w:rsid w:val="0069777A"/>
    <w:rsid w:val="006A44F2"/>
    <w:rsid w:val="006A47C5"/>
    <w:rsid w:val="006A4CAE"/>
    <w:rsid w:val="006A5294"/>
    <w:rsid w:val="006A5EE2"/>
    <w:rsid w:val="006B4C33"/>
    <w:rsid w:val="006B4CA1"/>
    <w:rsid w:val="006B5C23"/>
    <w:rsid w:val="006B6D0D"/>
    <w:rsid w:val="006C3A74"/>
    <w:rsid w:val="006C4FDC"/>
    <w:rsid w:val="006C5C0A"/>
    <w:rsid w:val="006C79E7"/>
    <w:rsid w:val="006D47BE"/>
    <w:rsid w:val="006D4ACD"/>
    <w:rsid w:val="006D7FEF"/>
    <w:rsid w:val="006E1C3D"/>
    <w:rsid w:val="006E2DE8"/>
    <w:rsid w:val="006E34DF"/>
    <w:rsid w:val="006E3746"/>
    <w:rsid w:val="006F15E1"/>
    <w:rsid w:val="006F3F47"/>
    <w:rsid w:val="006F464D"/>
    <w:rsid w:val="006F4AFE"/>
    <w:rsid w:val="006F5ECA"/>
    <w:rsid w:val="006F600A"/>
    <w:rsid w:val="006F63AF"/>
    <w:rsid w:val="006F6610"/>
    <w:rsid w:val="006F6D51"/>
    <w:rsid w:val="00700FD4"/>
    <w:rsid w:val="00701618"/>
    <w:rsid w:val="00701D25"/>
    <w:rsid w:val="00702D9E"/>
    <w:rsid w:val="00703F61"/>
    <w:rsid w:val="00704293"/>
    <w:rsid w:val="00704F74"/>
    <w:rsid w:val="00705844"/>
    <w:rsid w:val="00706A49"/>
    <w:rsid w:val="00707108"/>
    <w:rsid w:val="00707676"/>
    <w:rsid w:val="007076B1"/>
    <w:rsid w:val="00710553"/>
    <w:rsid w:val="00711A0B"/>
    <w:rsid w:val="007127B3"/>
    <w:rsid w:val="00712F57"/>
    <w:rsid w:val="0071435F"/>
    <w:rsid w:val="00714D83"/>
    <w:rsid w:val="00716583"/>
    <w:rsid w:val="00717C95"/>
    <w:rsid w:val="00720281"/>
    <w:rsid w:val="00720507"/>
    <w:rsid w:val="00721603"/>
    <w:rsid w:val="00722B4F"/>
    <w:rsid w:val="007235F9"/>
    <w:rsid w:val="007271AC"/>
    <w:rsid w:val="00727951"/>
    <w:rsid w:val="00730B04"/>
    <w:rsid w:val="00730DF0"/>
    <w:rsid w:val="00732E65"/>
    <w:rsid w:val="00737159"/>
    <w:rsid w:val="00741DDC"/>
    <w:rsid w:val="00742399"/>
    <w:rsid w:val="00742B41"/>
    <w:rsid w:val="00742F08"/>
    <w:rsid w:val="007447DE"/>
    <w:rsid w:val="007455E9"/>
    <w:rsid w:val="00745C43"/>
    <w:rsid w:val="00745EC0"/>
    <w:rsid w:val="007468F1"/>
    <w:rsid w:val="00747D6C"/>
    <w:rsid w:val="00752966"/>
    <w:rsid w:val="007529DA"/>
    <w:rsid w:val="00755777"/>
    <w:rsid w:val="007638F7"/>
    <w:rsid w:val="00764413"/>
    <w:rsid w:val="00764CCE"/>
    <w:rsid w:val="00764D4B"/>
    <w:rsid w:val="00765743"/>
    <w:rsid w:val="00765BBE"/>
    <w:rsid w:val="00765BE3"/>
    <w:rsid w:val="00767F8F"/>
    <w:rsid w:val="00770A36"/>
    <w:rsid w:val="0077180D"/>
    <w:rsid w:val="0077370F"/>
    <w:rsid w:val="00774636"/>
    <w:rsid w:val="00774DA7"/>
    <w:rsid w:val="0077689F"/>
    <w:rsid w:val="007813EF"/>
    <w:rsid w:val="00781975"/>
    <w:rsid w:val="007820C8"/>
    <w:rsid w:val="00784734"/>
    <w:rsid w:val="00784BCC"/>
    <w:rsid w:val="0078676D"/>
    <w:rsid w:val="00786DDA"/>
    <w:rsid w:val="0078773E"/>
    <w:rsid w:val="00790BA4"/>
    <w:rsid w:val="00792164"/>
    <w:rsid w:val="007922E3"/>
    <w:rsid w:val="007937E4"/>
    <w:rsid w:val="00793925"/>
    <w:rsid w:val="00794455"/>
    <w:rsid w:val="007A08C3"/>
    <w:rsid w:val="007A0AB9"/>
    <w:rsid w:val="007A4F36"/>
    <w:rsid w:val="007A7056"/>
    <w:rsid w:val="007B10E8"/>
    <w:rsid w:val="007B2EA0"/>
    <w:rsid w:val="007B41F3"/>
    <w:rsid w:val="007B44F1"/>
    <w:rsid w:val="007B51D3"/>
    <w:rsid w:val="007B57FA"/>
    <w:rsid w:val="007B609A"/>
    <w:rsid w:val="007B6BAA"/>
    <w:rsid w:val="007C0151"/>
    <w:rsid w:val="007C16F5"/>
    <w:rsid w:val="007C372F"/>
    <w:rsid w:val="007C3832"/>
    <w:rsid w:val="007C3E83"/>
    <w:rsid w:val="007C67A6"/>
    <w:rsid w:val="007C714D"/>
    <w:rsid w:val="007C768C"/>
    <w:rsid w:val="007D00A6"/>
    <w:rsid w:val="007D1364"/>
    <w:rsid w:val="007D13DC"/>
    <w:rsid w:val="007D239B"/>
    <w:rsid w:val="007D283C"/>
    <w:rsid w:val="007D29F8"/>
    <w:rsid w:val="007D46C5"/>
    <w:rsid w:val="007E12AE"/>
    <w:rsid w:val="007E2B4E"/>
    <w:rsid w:val="007E338D"/>
    <w:rsid w:val="007E54F0"/>
    <w:rsid w:val="007E55D2"/>
    <w:rsid w:val="007E59EF"/>
    <w:rsid w:val="007E7FAC"/>
    <w:rsid w:val="007F2EF8"/>
    <w:rsid w:val="007F4BD6"/>
    <w:rsid w:val="007F4C97"/>
    <w:rsid w:val="007F5605"/>
    <w:rsid w:val="007F6E77"/>
    <w:rsid w:val="007F74B7"/>
    <w:rsid w:val="007F79D9"/>
    <w:rsid w:val="00800CA0"/>
    <w:rsid w:val="00800CE8"/>
    <w:rsid w:val="0080186F"/>
    <w:rsid w:val="00802733"/>
    <w:rsid w:val="00802CA1"/>
    <w:rsid w:val="0080516E"/>
    <w:rsid w:val="0080587F"/>
    <w:rsid w:val="00805C99"/>
    <w:rsid w:val="008060CA"/>
    <w:rsid w:val="00806141"/>
    <w:rsid w:val="00807714"/>
    <w:rsid w:val="008101BE"/>
    <w:rsid w:val="008147FD"/>
    <w:rsid w:val="00816F19"/>
    <w:rsid w:val="008177EE"/>
    <w:rsid w:val="00821865"/>
    <w:rsid w:val="00822696"/>
    <w:rsid w:val="00822810"/>
    <w:rsid w:val="0082469D"/>
    <w:rsid w:val="00824E39"/>
    <w:rsid w:val="00825759"/>
    <w:rsid w:val="00826568"/>
    <w:rsid w:val="00827544"/>
    <w:rsid w:val="008302DF"/>
    <w:rsid w:val="008303E8"/>
    <w:rsid w:val="0083282E"/>
    <w:rsid w:val="00834243"/>
    <w:rsid w:val="0083492D"/>
    <w:rsid w:val="008354EC"/>
    <w:rsid w:val="00835F96"/>
    <w:rsid w:val="008373BB"/>
    <w:rsid w:val="0084066E"/>
    <w:rsid w:val="00843DD1"/>
    <w:rsid w:val="00844B46"/>
    <w:rsid w:val="00851B19"/>
    <w:rsid w:val="008542CE"/>
    <w:rsid w:val="00854316"/>
    <w:rsid w:val="0085570A"/>
    <w:rsid w:val="008579BF"/>
    <w:rsid w:val="0086352E"/>
    <w:rsid w:val="008637CD"/>
    <w:rsid w:val="00864BF4"/>
    <w:rsid w:val="00865840"/>
    <w:rsid w:val="00865859"/>
    <w:rsid w:val="008666CD"/>
    <w:rsid w:val="00873C60"/>
    <w:rsid w:val="00874192"/>
    <w:rsid w:val="00875A52"/>
    <w:rsid w:val="00875B7A"/>
    <w:rsid w:val="00875EBB"/>
    <w:rsid w:val="00877CEE"/>
    <w:rsid w:val="00880DDE"/>
    <w:rsid w:val="008813CC"/>
    <w:rsid w:val="008852F9"/>
    <w:rsid w:val="00886988"/>
    <w:rsid w:val="008874B7"/>
    <w:rsid w:val="00890C9E"/>
    <w:rsid w:val="00897514"/>
    <w:rsid w:val="00897C19"/>
    <w:rsid w:val="008A0A67"/>
    <w:rsid w:val="008A19EC"/>
    <w:rsid w:val="008A39A9"/>
    <w:rsid w:val="008A7DBF"/>
    <w:rsid w:val="008B0EAE"/>
    <w:rsid w:val="008B283E"/>
    <w:rsid w:val="008B3480"/>
    <w:rsid w:val="008B4857"/>
    <w:rsid w:val="008B5EEA"/>
    <w:rsid w:val="008C0BAC"/>
    <w:rsid w:val="008C21BF"/>
    <w:rsid w:val="008C2C06"/>
    <w:rsid w:val="008C4116"/>
    <w:rsid w:val="008C5AF4"/>
    <w:rsid w:val="008C5EF4"/>
    <w:rsid w:val="008C64C3"/>
    <w:rsid w:val="008C677C"/>
    <w:rsid w:val="008D022A"/>
    <w:rsid w:val="008D0799"/>
    <w:rsid w:val="008D349F"/>
    <w:rsid w:val="008D3B20"/>
    <w:rsid w:val="008D3DE6"/>
    <w:rsid w:val="008D44B0"/>
    <w:rsid w:val="008D7BDF"/>
    <w:rsid w:val="008E020F"/>
    <w:rsid w:val="008E082C"/>
    <w:rsid w:val="008E0CFB"/>
    <w:rsid w:val="008E1136"/>
    <w:rsid w:val="008E1A64"/>
    <w:rsid w:val="008E28BB"/>
    <w:rsid w:val="008E2DED"/>
    <w:rsid w:val="008E3209"/>
    <w:rsid w:val="008E3ED9"/>
    <w:rsid w:val="008E60CD"/>
    <w:rsid w:val="008E6592"/>
    <w:rsid w:val="008E67DE"/>
    <w:rsid w:val="008E7353"/>
    <w:rsid w:val="008F0A5B"/>
    <w:rsid w:val="008F0F46"/>
    <w:rsid w:val="008F2033"/>
    <w:rsid w:val="009009D7"/>
    <w:rsid w:val="00901B7A"/>
    <w:rsid w:val="00901D8F"/>
    <w:rsid w:val="009020B2"/>
    <w:rsid w:val="009033CD"/>
    <w:rsid w:val="00905A1F"/>
    <w:rsid w:val="009063C0"/>
    <w:rsid w:val="00906CEB"/>
    <w:rsid w:val="00907D39"/>
    <w:rsid w:val="00912BAE"/>
    <w:rsid w:val="00912C4E"/>
    <w:rsid w:val="0091325F"/>
    <w:rsid w:val="009144E5"/>
    <w:rsid w:val="009153C2"/>
    <w:rsid w:val="00915D95"/>
    <w:rsid w:val="00916922"/>
    <w:rsid w:val="00916D64"/>
    <w:rsid w:val="00920740"/>
    <w:rsid w:val="00920BF0"/>
    <w:rsid w:val="009216E9"/>
    <w:rsid w:val="009241B7"/>
    <w:rsid w:val="00924E8A"/>
    <w:rsid w:val="009259DB"/>
    <w:rsid w:val="00927147"/>
    <w:rsid w:val="009277B5"/>
    <w:rsid w:val="00931356"/>
    <w:rsid w:val="00933FA5"/>
    <w:rsid w:val="00935894"/>
    <w:rsid w:val="009360B3"/>
    <w:rsid w:val="00936433"/>
    <w:rsid w:val="00940C59"/>
    <w:rsid w:val="00941EB7"/>
    <w:rsid w:val="00941F71"/>
    <w:rsid w:val="0094369D"/>
    <w:rsid w:val="0094455C"/>
    <w:rsid w:val="00945439"/>
    <w:rsid w:val="00945A92"/>
    <w:rsid w:val="00946991"/>
    <w:rsid w:val="00950FF3"/>
    <w:rsid w:val="009515F7"/>
    <w:rsid w:val="00952019"/>
    <w:rsid w:val="00952795"/>
    <w:rsid w:val="009527B5"/>
    <w:rsid w:val="00954F01"/>
    <w:rsid w:val="009552D8"/>
    <w:rsid w:val="009561F7"/>
    <w:rsid w:val="009578DD"/>
    <w:rsid w:val="009600D6"/>
    <w:rsid w:val="00961296"/>
    <w:rsid w:val="0096219A"/>
    <w:rsid w:val="00962EF6"/>
    <w:rsid w:val="009656BB"/>
    <w:rsid w:val="0096644C"/>
    <w:rsid w:val="0097021E"/>
    <w:rsid w:val="00970EE3"/>
    <w:rsid w:val="00972109"/>
    <w:rsid w:val="0097219E"/>
    <w:rsid w:val="00972D19"/>
    <w:rsid w:val="00973157"/>
    <w:rsid w:val="00976C76"/>
    <w:rsid w:val="00980598"/>
    <w:rsid w:val="009805B4"/>
    <w:rsid w:val="00981B15"/>
    <w:rsid w:val="009842A8"/>
    <w:rsid w:val="00985D5C"/>
    <w:rsid w:val="0099005C"/>
    <w:rsid w:val="009910A9"/>
    <w:rsid w:val="00992BEC"/>
    <w:rsid w:val="00992FDD"/>
    <w:rsid w:val="009968A7"/>
    <w:rsid w:val="0099781D"/>
    <w:rsid w:val="009978FD"/>
    <w:rsid w:val="009A0ED6"/>
    <w:rsid w:val="009A1E6D"/>
    <w:rsid w:val="009A291A"/>
    <w:rsid w:val="009A423E"/>
    <w:rsid w:val="009A447F"/>
    <w:rsid w:val="009A5A3D"/>
    <w:rsid w:val="009A6292"/>
    <w:rsid w:val="009A638D"/>
    <w:rsid w:val="009B26C9"/>
    <w:rsid w:val="009B4A76"/>
    <w:rsid w:val="009B4B24"/>
    <w:rsid w:val="009B4C24"/>
    <w:rsid w:val="009B72A6"/>
    <w:rsid w:val="009B7A4D"/>
    <w:rsid w:val="009C0216"/>
    <w:rsid w:val="009C2A74"/>
    <w:rsid w:val="009C2D6A"/>
    <w:rsid w:val="009C4B1D"/>
    <w:rsid w:val="009C57FB"/>
    <w:rsid w:val="009C7355"/>
    <w:rsid w:val="009D0044"/>
    <w:rsid w:val="009D26E9"/>
    <w:rsid w:val="009D2BEF"/>
    <w:rsid w:val="009E066E"/>
    <w:rsid w:val="009E0964"/>
    <w:rsid w:val="009E0AF7"/>
    <w:rsid w:val="009E303C"/>
    <w:rsid w:val="009E4664"/>
    <w:rsid w:val="009E7BB9"/>
    <w:rsid w:val="009F0FF8"/>
    <w:rsid w:val="009F1653"/>
    <w:rsid w:val="009F313D"/>
    <w:rsid w:val="009F36E6"/>
    <w:rsid w:val="009F3F94"/>
    <w:rsid w:val="009F4304"/>
    <w:rsid w:val="009F4655"/>
    <w:rsid w:val="009F5C3E"/>
    <w:rsid w:val="009F7957"/>
    <w:rsid w:val="00A02778"/>
    <w:rsid w:val="00A053A6"/>
    <w:rsid w:val="00A07E91"/>
    <w:rsid w:val="00A10BF4"/>
    <w:rsid w:val="00A1220F"/>
    <w:rsid w:val="00A1258C"/>
    <w:rsid w:val="00A12607"/>
    <w:rsid w:val="00A12E2F"/>
    <w:rsid w:val="00A14D25"/>
    <w:rsid w:val="00A15B0C"/>
    <w:rsid w:val="00A16852"/>
    <w:rsid w:val="00A1785C"/>
    <w:rsid w:val="00A17FF5"/>
    <w:rsid w:val="00A21D07"/>
    <w:rsid w:val="00A23C2E"/>
    <w:rsid w:val="00A23E37"/>
    <w:rsid w:val="00A250D1"/>
    <w:rsid w:val="00A26290"/>
    <w:rsid w:val="00A27F4A"/>
    <w:rsid w:val="00A306C1"/>
    <w:rsid w:val="00A30AC6"/>
    <w:rsid w:val="00A34AD3"/>
    <w:rsid w:val="00A35234"/>
    <w:rsid w:val="00A3680B"/>
    <w:rsid w:val="00A3699C"/>
    <w:rsid w:val="00A36F68"/>
    <w:rsid w:val="00A37077"/>
    <w:rsid w:val="00A37624"/>
    <w:rsid w:val="00A40F89"/>
    <w:rsid w:val="00A4167F"/>
    <w:rsid w:val="00A41ECF"/>
    <w:rsid w:val="00A445D6"/>
    <w:rsid w:val="00A45366"/>
    <w:rsid w:val="00A457FE"/>
    <w:rsid w:val="00A467AE"/>
    <w:rsid w:val="00A5241D"/>
    <w:rsid w:val="00A5257E"/>
    <w:rsid w:val="00A534F7"/>
    <w:rsid w:val="00A53717"/>
    <w:rsid w:val="00A54308"/>
    <w:rsid w:val="00A544D4"/>
    <w:rsid w:val="00A5590D"/>
    <w:rsid w:val="00A60FF8"/>
    <w:rsid w:val="00A61830"/>
    <w:rsid w:val="00A6262A"/>
    <w:rsid w:val="00A631F1"/>
    <w:rsid w:val="00A63598"/>
    <w:rsid w:val="00A65B22"/>
    <w:rsid w:val="00A65C59"/>
    <w:rsid w:val="00A65E92"/>
    <w:rsid w:val="00A70698"/>
    <w:rsid w:val="00A7191C"/>
    <w:rsid w:val="00A73412"/>
    <w:rsid w:val="00A736E5"/>
    <w:rsid w:val="00A73701"/>
    <w:rsid w:val="00A748F1"/>
    <w:rsid w:val="00A74A6D"/>
    <w:rsid w:val="00A74B76"/>
    <w:rsid w:val="00A75AEB"/>
    <w:rsid w:val="00A761E8"/>
    <w:rsid w:val="00A81AA4"/>
    <w:rsid w:val="00A8210B"/>
    <w:rsid w:val="00A823F6"/>
    <w:rsid w:val="00A82494"/>
    <w:rsid w:val="00A8250F"/>
    <w:rsid w:val="00A843C3"/>
    <w:rsid w:val="00A8449B"/>
    <w:rsid w:val="00A84ADF"/>
    <w:rsid w:val="00A860E0"/>
    <w:rsid w:val="00A86261"/>
    <w:rsid w:val="00A90BDB"/>
    <w:rsid w:val="00A90FB5"/>
    <w:rsid w:val="00A915AF"/>
    <w:rsid w:val="00A91B4C"/>
    <w:rsid w:val="00A92745"/>
    <w:rsid w:val="00A92B39"/>
    <w:rsid w:val="00A93C55"/>
    <w:rsid w:val="00A94132"/>
    <w:rsid w:val="00A95910"/>
    <w:rsid w:val="00A95A9E"/>
    <w:rsid w:val="00A95E82"/>
    <w:rsid w:val="00A9652E"/>
    <w:rsid w:val="00AA1AA5"/>
    <w:rsid w:val="00AA1EB2"/>
    <w:rsid w:val="00AA2398"/>
    <w:rsid w:val="00AA425F"/>
    <w:rsid w:val="00AA4791"/>
    <w:rsid w:val="00AA4EF8"/>
    <w:rsid w:val="00AA4F3A"/>
    <w:rsid w:val="00AA5DCC"/>
    <w:rsid w:val="00AA66B5"/>
    <w:rsid w:val="00AA6F3B"/>
    <w:rsid w:val="00AB10B4"/>
    <w:rsid w:val="00AB1E16"/>
    <w:rsid w:val="00AB3004"/>
    <w:rsid w:val="00AB32C7"/>
    <w:rsid w:val="00AB37F9"/>
    <w:rsid w:val="00AB4602"/>
    <w:rsid w:val="00AB49B8"/>
    <w:rsid w:val="00AB73FF"/>
    <w:rsid w:val="00AB7AD0"/>
    <w:rsid w:val="00AC35BD"/>
    <w:rsid w:val="00AC528C"/>
    <w:rsid w:val="00AC6579"/>
    <w:rsid w:val="00AC6D8B"/>
    <w:rsid w:val="00AC7125"/>
    <w:rsid w:val="00AD15E1"/>
    <w:rsid w:val="00AD1C06"/>
    <w:rsid w:val="00AD20C2"/>
    <w:rsid w:val="00AD21C5"/>
    <w:rsid w:val="00AD31D7"/>
    <w:rsid w:val="00AD5C53"/>
    <w:rsid w:val="00AD61CC"/>
    <w:rsid w:val="00AD6E9D"/>
    <w:rsid w:val="00AD7323"/>
    <w:rsid w:val="00AD7A2B"/>
    <w:rsid w:val="00AD7A60"/>
    <w:rsid w:val="00AE42F6"/>
    <w:rsid w:val="00AE5A8A"/>
    <w:rsid w:val="00AE67E1"/>
    <w:rsid w:val="00AE760C"/>
    <w:rsid w:val="00AE76C9"/>
    <w:rsid w:val="00AF11CF"/>
    <w:rsid w:val="00AF2508"/>
    <w:rsid w:val="00AF341E"/>
    <w:rsid w:val="00AF3796"/>
    <w:rsid w:val="00AF4C9F"/>
    <w:rsid w:val="00AF4E95"/>
    <w:rsid w:val="00AF4EA1"/>
    <w:rsid w:val="00AF5DF6"/>
    <w:rsid w:val="00AF6495"/>
    <w:rsid w:val="00B00663"/>
    <w:rsid w:val="00B01664"/>
    <w:rsid w:val="00B01800"/>
    <w:rsid w:val="00B01981"/>
    <w:rsid w:val="00B039D3"/>
    <w:rsid w:val="00B058C8"/>
    <w:rsid w:val="00B067AE"/>
    <w:rsid w:val="00B06E70"/>
    <w:rsid w:val="00B0710B"/>
    <w:rsid w:val="00B07F87"/>
    <w:rsid w:val="00B1020F"/>
    <w:rsid w:val="00B12C85"/>
    <w:rsid w:val="00B12FBB"/>
    <w:rsid w:val="00B15A34"/>
    <w:rsid w:val="00B16127"/>
    <w:rsid w:val="00B2166A"/>
    <w:rsid w:val="00B23456"/>
    <w:rsid w:val="00B23ED4"/>
    <w:rsid w:val="00B255CC"/>
    <w:rsid w:val="00B2690F"/>
    <w:rsid w:val="00B27965"/>
    <w:rsid w:val="00B27BCB"/>
    <w:rsid w:val="00B30926"/>
    <w:rsid w:val="00B3167B"/>
    <w:rsid w:val="00B319E1"/>
    <w:rsid w:val="00B337B5"/>
    <w:rsid w:val="00B362A5"/>
    <w:rsid w:val="00B366E7"/>
    <w:rsid w:val="00B40643"/>
    <w:rsid w:val="00B41716"/>
    <w:rsid w:val="00B41EA0"/>
    <w:rsid w:val="00B42810"/>
    <w:rsid w:val="00B429A1"/>
    <w:rsid w:val="00B43349"/>
    <w:rsid w:val="00B46398"/>
    <w:rsid w:val="00B5250D"/>
    <w:rsid w:val="00B5277B"/>
    <w:rsid w:val="00B52A8A"/>
    <w:rsid w:val="00B57F1D"/>
    <w:rsid w:val="00B614CA"/>
    <w:rsid w:val="00B6293F"/>
    <w:rsid w:val="00B6359E"/>
    <w:rsid w:val="00B64044"/>
    <w:rsid w:val="00B6406D"/>
    <w:rsid w:val="00B66006"/>
    <w:rsid w:val="00B66698"/>
    <w:rsid w:val="00B66C97"/>
    <w:rsid w:val="00B70151"/>
    <w:rsid w:val="00B71462"/>
    <w:rsid w:val="00B73E10"/>
    <w:rsid w:val="00B7544B"/>
    <w:rsid w:val="00B80838"/>
    <w:rsid w:val="00B83046"/>
    <w:rsid w:val="00B83359"/>
    <w:rsid w:val="00B840C5"/>
    <w:rsid w:val="00B85EDC"/>
    <w:rsid w:val="00B90E5E"/>
    <w:rsid w:val="00B9103A"/>
    <w:rsid w:val="00B911D8"/>
    <w:rsid w:val="00B92168"/>
    <w:rsid w:val="00B931AD"/>
    <w:rsid w:val="00B94ACF"/>
    <w:rsid w:val="00BA0FA8"/>
    <w:rsid w:val="00BA1B45"/>
    <w:rsid w:val="00BA2FF6"/>
    <w:rsid w:val="00BA4238"/>
    <w:rsid w:val="00BA456F"/>
    <w:rsid w:val="00BA63F9"/>
    <w:rsid w:val="00BA7716"/>
    <w:rsid w:val="00BA79AB"/>
    <w:rsid w:val="00BA7BF5"/>
    <w:rsid w:val="00BB1A25"/>
    <w:rsid w:val="00BB42EB"/>
    <w:rsid w:val="00BB663D"/>
    <w:rsid w:val="00BC2265"/>
    <w:rsid w:val="00BC43C4"/>
    <w:rsid w:val="00BC65A2"/>
    <w:rsid w:val="00BD006E"/>
    <w:rsid w:val="00BD1D01"/>
    <w:rsid w:val="00BD1E40"/>
    <w:rsid w:val="00BD2071"/>
    <w:rsid w:val="00BD292E"/>
    <w:rsid w:val="00BD3103"/>
    <w:rsid w:val="00BD35CA"/>
    <w:rsid w:val="00BD42A2"/>
    <w:rsid w:val="00BD4387"/>
    <w:rsid w:val="00BD5F56"/>
    <w:rsid w:val="00BD7F96"/>
    <w:rsid w:val="00BE0078"/>
    <w:rsid w:val="00BE1884"/>
    <w:rsid w:val="00BE2C94"/>
    <w:rsid w:val="00BE2F78"/>
    <w:rsid w:val="00BE3060"/>
    <w:rsid w:val="00BE5DF5"/>
    <w:rsid w:val="00BE6C3C"/>
    <w:rsid w:val="00BE6D5E"/>
    <w:rsid w:val="00BE72A4"/>
    <w:rsid w:val="00BE7FD1"/>
    <w:rsid w:val="00BF21B5"/>
    <w:rsid w:val="00BF23B9"/>
    <w:rsid w:val="00BF3D18"/>
    <w:rsid w:val="00BF48E1"/>
    <w:rsid w:val="00BF4E66"/>
    <w:rsid w:val="00BF5906"/>
    <w:rsid w:val="00BF5AC6"/>
    <w:rsid w:val="00BF5E9D"/>
    <w:rsid w:val="00BF62CE"/>
    <w:rsid w:val="00BF6C75"/>
    <w:rsid w:val="00BF6E78"/>
    <w:rsid w:val="00BF70EF"/>
    <w:rsid w:val="00C00602"/>
    <w:rsid w:val="00C00CF2"/>
    <w:rsid w:val="00C00E54"/>
    <w:rsid w:val="00C01773"/>
    <w:rsid w:val="00C03474"/>
    <w:rsid w:val="00C0463A"/>
    <w:rsid w:val="00C04DD5"/>
    <w:rsid w:val="00C05126"/>
    <w:rsid w:val="00C073DE"/>
    <w:rsid w:val="00C074F9"/>
    <w:rsid w:val="00C07725"/>
    <w:rsid w:val="00C167A5"/>
    <w:rsid w:val="00C20BAC"/>
    <w:rsid w:val="00C237AB"/>
    <w:rsid w:val="00C24743"/>
    <w:rsid w:val="00C27B5C"/>
    <w:rsid w:val="00C27E92"/>
    <w:rsid w:val="00C313F3"/>
    <w:rsid w:val="00C315AC"/>
    <w:rsid w:val="00C34EDA"/>
    <w:rsid w:val="00C35280"/>
    <w:rsid w:val="00C3597C"/>
    <w:rsid w:val="00C36B47"/>
    <w:rsid w:val="00C36C51"/>
    <w:rsid w:val="00C371CF"/>
    <w:rsid w:val="00C37C03"/>
    <w:rsid w:val="00C40D93"/>
    <w:rsid w:val="00C416E3"/>
    <w:rsid w:val="00C41A0A"/>
    <w:rsid w:val="00C47DDB"/>
    <w:rsid w:val="00C50E52"/>
    <w:rsid w:val="00C516F1"/>
    <w:rsid w:val="00C538A2"/>
    <w:rsid w:val="00C56348"/>
    <w:rsid w:val="00C56677"/>
    <w:rsid w:val="00C57057"/>
    <w:rsid w:val="00C57FFC"/>
    <w:rsid w:val="00C6043A"/>
    <w:rsid w:val="00C61262"/>
    <w:rsid w:val="00C61CE3"/>
    <w:rsid w:val="00C62F49"/>
    <w:rsid w:val="00C64720"/>
    <w:rsid w:val="00C65C97"/>
    <w:rsid w:val="00C67AEA"/>
    <w:rsid w:val="00C73333"/>
    <w:rsid w:val="00C751A7"/>
    <w:rsid w:val="00C7560C"/>
    <w:rsid w:val="00C7752D"/>
    <w:rsid w:val="00C803D2"/>
    <w:rsid w:val="00C80FC2"/>
    <w:rsid w:val="00C867C2"/>
    <w:rsid w:val="00C8771B"/>
    <w:rsid w:val="00C938B7"/>
    <w:rsid w:val="00C94F18"/>
    <w:rsid w:val="00C9509C"/>
    <w:rsid w:val="00C966BD"/>
    <w:rsid w:val="00C96F50"/>
    <w:rsid w:val="00CA4472"/>
    <w:rsid w:val="00CA5B64"/>
    <w:rsid w:val="00CB2515"/>
    <w:rsid w:val="00CB44F4"/>
    <w:rsid w:val="00CB57DC"/>
    <w:rsid w:val="00CB62BC"/>
    <w:rsid w:val="00CB7FED"/>
    <w:rsid w:val="00CC259B"/>
    <w:rsid w:val="00CC2E35"/>
    <w:rsid w:val="00CC2E4E"/>
    <w:rsid w:val="00CC5413"/>
    <w:rsid w:val="00CC5DA1"/>
    <w:rsid w:val="00CC5DD8"/>
    <w:rsid w:val="00CD1991"/>
    <w:rsid w:val="00CD3E65"/>
    <w:rsid w:val="00CD4079"/>
    <w:rsid w:val="00CD4362"/>
    <w:rsid w:val="00CD4C39"/>
    <w:rsid w:val="00CD5206"/>
    <w:rsid w:val="00CD5CCD"/>
    <w:rsid w:val="00CD5EC1"/>
    <w:rsid w:val="00CD6871"/>
    <w:rsid w:val="00CE0877"/>
    <w:rsid w:val="00CE2166"/>
    <w:rsid w:val="00CE278D"/>
    <w:rsid w:val="00CE2B93"/>
    <w:rsid w:val="00CE32CB"/>
    <w:rsid w:val="00CE6C52"/>
    <w:rsid w:val="00CE72CF"/>
    <w:rsid w:val="00CE7C36"/>
    <w:rsid w:val="00CF16DE"/>
    <w:rsid w:val="00CF18D7"/>
    <w:rsid w:val="00CF23AB"/>
    <w:rsid w:val="00CF2C81"/>
    <w:rsid w:val="00CF3028"/>
    <w:rsid w:val="00CF51F1"/>
    <w:rsid w:val="00CF5789"/>
    <w:rsid w:val="00CF6105"/>
    <w:rsid w:val="00CF66C1"/>
    <w:rsid w:val="00CF71C8"/>
    <w:rsid w:val="00D009B6"/>
    <w:rsid w:val="00D02948"/>
    <w:rsid w:val="00D034C3"/>
    <w:rsid w:val="00D04228"/>
    <w:rsid w:val="00D0480B"/>
    <w:rsid w:val="00D05A9F"/>
    <w:rsid w:val="00D05B63"/>
    <w:rsid w:val="00D0691E"/>
    <w:rsid w:val="00D07750"/>
    <w:rsid w:val="00D0790F"/>
    <w:rsid w:val="00D11BE9"/>
    <w:rsid w:val="00D11FDA"/>
    <w:rsid w:val="00D137D7"/>
    <w:rsid w:val="00D14080"/>
    <w:rsid w:val="00D210C3"/>
    <w:rsid w:val="00D22A4D"/>
    <w:rsid w:val="00D22D05"/>
    <w:rsid w:val="00D23D39"/>
    <w:rsid w:val="00D25475"/>
    <w:rsid w:val="00D30282"/>
    <w:rsid w:val="00D31D24"/>
    <w:rsid w:val="00D32331"/>
    <w:rsid w:val="00D35277"/>
    <w:rsid w:val="00D41E1E"/>
    <w:rsid w:val="00D4253D"/>
    <w:rsid w:val="00D433D0"/>
    <w:rsid w:val="00D43C4F"/>
    <w:rsid w:val="00D43DCE"/>
    <w:rsid w:val="00D46E10"/>
    <w:rsid w:val="00D545F5"/>
    <w:rsid w:val="00D5567E"/>
    <w:rsid w:val="00D55E72"/>
    <w:rsid w:val="00D56133"/>
    <w:rsid w:val="00D56961"/>
    <w:rsid w:val="00D56B96"/>
    <w:rsid w:val="00D57BFC"/>
    <w:rsid w:val="00D660BB"/>
    <w:rsid w:val="00D67B33"/>
    <w:rsid w:val="00D7160B"/>
    <w:rsid w:val="00D740B4"/>
    <w:rsid w:val="00D7710F"/>
    <w:rsid w:val="00D77938"/>
    <w:rsid w:val="00D801EE"/>
    <w:rsid w:val="00D80325"/>
    <w:rsid w:val="00D804EE"/>
    <w:rsid w:val="00D843A8"/>
    <w:rsid w:val="00D86282"/>
    <w:rsid w:val="00D869A7"/>
    <w:rsid w:val="00D900FB"/>
    <w:rsid w:val="00D95FBA"/>
    <w:rsid w:val="00D9774A"/>
    <w:rsid w:val="00DA1D2D"/>
    <w:rsid w:val="00DA370A"/>
    <w:rsid w:val="00DA472D"/>
    <w:rsid w:val="00DA5660"/>
    <w:rsid w:val="00DA568B"/>
    <w:rsid w:val="00DA6F27"/>
    <w:rsid w:val="00DB07C2"/>
    <w:rsid w:val="00DB0D2C"/>
    <w:rsid w:val="00DB1F66"/>
    <w:rsid w:val="00DB4BC3"/>
    <w:rsid w:val="00DB543E"/>
    <w:rsid w:val="00DB5F53"/>
    <w:rsid w:val="00DB7065"/>
    <w:rsid w:val="00DB7250"/>
    <w:rsid w:val="00DC202A"/>
    <w:rsid w:val="00DC2C79"/>
    <w:rsid w:val="00DC376F"/>
    <w:rsid w:val="00DC45BA"/>
    <w:rsid w:val="00DC6424"/>
    <w:rsid w:val="00DC7425"/>
    <w:rsid w:val="00DD217E"/>
    <w:rsid w:val="00DD2401"/>
    <w:rsid w:val="00DD4AD1"/>
    <w:rsid w:val="00DE0408"/>
    <w:rsid w:val="00DE05C5"/>
    <w:rsid w:val="00DE34D8"/>
    <w:rsid w:val="00DE3949"/>
    <w:rsid w:val="00DE4A98"/>
    <w:rsid w:val="00DF1B04"/>
    <w:rsid w:val="00DF3887"/>
    <w:rsid w:val="00DF4A22"/>
    <w:rsid w:val="00DF50EE"/>
    <w:rsid w:val="00DF5438"/>
    <w:rsid w:val="00DF6DEF"/>
    <w:rsid w:val="00DF705C"/>
    <w:rsid w:val="00DF7BB2"/>
    <w:rsid w:val="00E0177F"/>
    <w:rsid w:val="00E0590A"/>
    <w:rsid w:val="00E06FC7"/>
    <w:rsid w:val="00E07067"/>
    <w:rsid w:val="00E10DCD"/>
    <w:rsid w:val="00E12082"/>
    <w:rsid w:val="00E12118"/>
    <w:rsid w:val="00E123CD"/>
    <w:rsid w:val="00E14112"/>
    <w:rsid w:val="00E141B2"/>
    <w:rsid w:val="00E15B20"/>
    <w:rsid w:val="00E174D4"/>
    <w:rsid w:val="00E17636"/>
    <w:rsid w:val="00E219E1"/>
    <w:rsid w:val="00E23715"/>
    <w:rsid w:val="00E24408"/>
    <w:rsid w:val="00E25AD9"/>
    <w:rsid w:val="00E26AA3"/>
    <w:rsid w:val="00E26D9E"/>
    <w:rsid w:val="00E33145"/>
    <w:rsid w:val="00E353DA"/>
    <w:rsid w:val="00E35516"/>
    <w:rsid w:val="00E424C3"/>
    <w:rsid w:val="00E434D8"/>
    <w:rsid w:val="00E4479F"/>
    <w:rsid w:val="00E470F8"/>
    <w:rsid w:val="00E513FF"/>
    <w:rsid w:val="00E53578"/>
    <w:rsid w:val="00E55A6C"/>
    <w:rsid w:val="00E56B2A"/>
    <w:rsid w:val="00E56E00"/>
    <w:rsid w:val="00E5795F"/>
    <w:rsid w:val="00E60977"/>
    <w:rsid w:val="00E6239F"/>
    <w:rsid w:val="00E63038"/>
    <w:rsid w:val="00E632C8"/>
    <w:rsid w:val="00E7178D"/>
    <w:rsid w:val="00E72CCC"/>
    <w:rsid w:val="00E73CA4"/>
    <w:rsid w:val="00E773F4"/>
    <w:rsid w:val="00E779AD"/>
    <w:rsid w:val="00E800F8"/>
    <w:rsid w:val="00E84005"/>
    <w:rsid w:val="00E85952"/>
    <w:rsid w:val="00E86B30"/>
    <w:rsid w:val="00E91F1C"/>
    <w:rsid w:val="00E932CD"/>
    <w:rsid w:val="00E93DED"/>
    <w:rsid w:val="00E9452C"/>
    <w:rsid w:val="00E96443"/>
    <w:rsid w:val="00EA00CA"/>
    <w:rsid w:val="00EA0641"/>
    <w:rsid w:val="00EA26DE"/>
    <w:rsid w:val="00EA2D2A"/>
    <w:rsid w:val="00EA4F9E"/>
    <w:rsid w:val="00EA53E7"/>
    <w:rsid w:val="00EA5F83"/>
    <w:rsid w:val="00EB1091"/>
    <w:rsid w:val="00EB2A86"/>
    <w:rsid w:val="00EB33CE"/>
    <w:rsid w:val="00EB3AF8"/>
    <w:rsid w:val="00EB3CE6"/>
    <w:rsid w:val="00EB5608"/>
    <w:rsid w:val="00EB5A5C"/>
    <w:rsid w:val="00EC0691"/>
    <w:rsid w:val="00EC13CB"/>
    <w:rsid w:val="00EC60CF"/>
    <w:rsid w:val="00ED0844"/>
    <w:rsid w:val="00ED0909"/>
    <w:rsid w:val="00ED11A1"/>
    <w:rsid w:val="00ED123F"/>
    <w:rsid w:val="00ED2B3E"/>
    <w:rsid w:val="00ED30BF"/>
    <w:rsid w:val="00ED33B6"/>
    <w:rsid w:val="00ED40CF"/>
    <w:rsid w:val="00ED7172"/>
    <w:rsid w:val="00EE3672"/>
    <w:rsid w:val="00EE50A6"/>
    <w:rsid w:val="00EE7B41"/>
    <w:rsid w:val="00EF05F6"/>
    <w:rsid w:val="00EF07E2"/>
    <w:rsid w:val="00EF3064"/>
    <w:rsid w:val="00EF34B2"/>
    <w:rsid w:val="00EF5316"/>
    <w:rsid w:val="00EF58EC"/>
    <w:rsid w:val="00EF632A"/>
    <w:rsid w:val="00F01F82"/>
    <w:rsid w:val="00F02474"/>
    <w:rsid w:val="00F03531"/>
    <w:rsid w:val="00F05070"/>
    <w:rsid w:val="00F0564D"/>
    <w:rsid w:val="00F05948"/>
    <w:rsid w:val="00F07E5A"/>
    <w:rsid w:val="00F11B67"/>
    <w:rsid w:val="00F1281F"/>
    <w:rsid w:val="00F12B27"/>
    <w:rsid w:val="00F14B13"/>
    <w:rsid w:val="00F1564E"/>
    <w:rsid w:val="00F15CFE"/>
    <w:rsid w:val="00F22F59"/>
    <w:rsid w:val="00F241AE"/>
    <w:rsid w:val="00F24400"/>
    <w:rsid w:val="00F30194"/>
    <w:rsid w:val="00F33F5F"/>
    <w:rsid w:val="00F34BBB"/>
    <w:rsid w:val="00F35569"/>
    <w:rsid w:val="00F35893"/>
    <w:rsid w:val="00F3685E"/>
    <w:rsid w:val="00F408D7"/>
    <w:rsid w:val="00F414FF"/>
    <w:rsid w:val="00F449EA"/>
    <w:rsid w:val="00F46AE8"/>
    <w:rsid w:val="00F55251"/>
    <w:rsid w:val="00F55B8C"/>
    <w:rsid w:val="00F564E5"/>
    <w:rsid w:val="00F57787"/>
    <w:rsid w:val="00F577F9"/>
    <w:rsid w:val="00F6021C"/>
    <w:rsid w:val="00F61B15"/>
    <w:rsid w:val="00F62116"/>
    <w:rsid w:val="00F634A1"/>
    <w:rsid w:val="00F63FAC"/>
    <w:rsid w:val="00F64434"/>
    <w:rsid w:val="00F64A91"/>
    <w:rsid w:val="00F65127"/>
    <w:rsid w:val="00F66E88"/>
    <w:rsid w:val="00F67E31"/>
    <w:rsid w:val="00F70466"/>
    <w:rsid w:val="00F71578"/>
    <w:rsid w:val="00F731CD"/>
    <w:rsid w:val="00F74ED5"/>
    <w:rsid w:val="00F75C75"/>
    <w:rsid w:val="00F778C4"/>
    <w:rsid w:val="00F8398F"/>
    <w:rsid w:val="00F844E6"/>
    <w:rsid w:val="00F85D4B"/>
    <w:rsid w:val="00F938EB"/>
    <w:rsid w:val="00F9395D"/>
    <w:rsid w:val="00F942EE"/>
    <w:rsid w:val="00F94999"/>
    <w:rsid w:val="00F949F1"/>
    <w:rsid w:val="00F95CA1"/>
    <w:rsid w:val="00F96577"/>
    <w:rsid w:val="00F9694D"/>
    <w:rsid w:val="00F97CDB"/>
    <w:rsid w:val="00FA128B"/>
    <w:rsid w:val="00FA15D1"/>
    <w:rsid w:val="00FA1C5C"/>
    <w:rsid w:val="00FA52EB"/>
    <w:rsid w:val="00FA66D2"/>
    <w:rsid w:val="00FB2808"/>
    <w:rsid w:val="00FB4713"/>
    <w:rsid w:val="00FB4CF9"/>
    <w:rsid w:val="00FB52C5"/>
    <w:rsid w:val="00FB589A"/>
    <w:rsid w:val="00FB5DC8"/>
    <w:rsid w:val="00FB6D80"/>
    <w:rsid w:val="00FB76F7"/>
    <w:rsid w:val="00FB7B49"/>
    <w:rsid w:val="00FC1348"/>
    <w:rsid w:val="00FC3834"/>
    <w:rsid w:val="00FC3F37"/>
    <w:rsid w:val="00FC7655"/>
    <w:rsid w:val="00FD317E"/>
    <w:rsid w:val="00FD348D"/>
    <w:rsid w:val="00FD5436"/>
    <w:rsid w:val="00FD54A6"/>
    <w:rsid w:val="00FD6B7D"/>
    <w:rsid w:val="00FD7F78"/>
    <w:rsid w:val="00FE01FA"/>
    <w:rsid w:val="00FE0687"/>
    <w:rsid w:val="00FE0B8D"/>
    <w:rsid w:val="00FE209A"/>
    <w:rsid w:val="00FE2164"/>
    <w:rsid w:val="00FE23B1"/>
    <w:rsid w:val="00FE2ACD"/>
    <w:rsid w:val="00FE7523"/>
    <w:rsid w:val="00FE7F10"/>
    <w:rsid w:val="00FF3D4E"/>
    <w:rsid w:val="00FF495B"/>
    <w:rsid w:val="00FF4B00"/>
    <w:rsid w:val="00FF5582"/>
    <w:rsid w:val="00FF57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D10C80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semiHidden="1" w:uiPriority="47" w:unhideWhenUsed="1"/>
    <w:lsdException w:name="TOC Heading" w:semiHidden="1" w:uiPriority="48"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C00CF2"/>
    <w:pPr>
      <w:spacing w:before="180" w:after="60" w:line="300" w:lineRule="atLeast"/>
    </w:pPr>
    <w:rPr>
      <w:rFonts w:ascii="Arial" w:hAnsi="Arial"/>
      <w:sz w:val="22"/>
      <w:szCs w:val="24"/>
    </w:rPr>
  </w:style>
  <w:style w:type="paragraph" w:styleId="Heading1">
    <w:name w:val="heading 1"/>
    <w:basedOn w:val="H1-Heading1"/>
    <w:next w:val="Normal"/>
    <w:link w:val="Heading1Char"/>
    <w:qFormat/>
    <w:rsid w:val="001C50A3"/>
  </w:style>
  <w:style w:type="paragraph" w:styleId="Heading2">
    <w:name w:val="heading 2"/>
    <w:basedOn w:val="H2-Heading2"/>
    <w:next w:val="B-Body"/>
    <w:autoRedefine/>
    <w:qFormat/>
    <w:rsid w:val="00465E37"/>
    <w:pPr>
      <w:jc w:val="center"/>
    </w:pPr>
    <w:rPr>
      <w:sz w:val="32"/>
      <w:szCs w:val="32"/>
    </w:rPr>
  </w:style>
  <w:style w:type="paragraph" w:styleId="Heading3">
    <w:name w:val="heading 3"/>
    <w:basedOn w:val="H3F-Heading3Flow"/>
    <w:next w:val="B-Body"/>
    <w:autoRedefine/>
    <w:qFormat/>
    <w:rsid w:val="001C50A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D-ReleaseDate">
    <w:name w:val="RD-Release Date"/>
    <w:rsid w:val="00460661"/>
    <w:pPr>
      <w:suppressAutoHyphens/>
      <w:autoSpaceDE w:val="0"/>
      <w:autoSpaceDN w:val="0"/>
      <w:adjustRightInd w:val="0"/>
      <w:spacing w:before="300" w:after="400" w:line="220" w:lineRule="atLeast"/>
    </w:pPr>
    <w:rPr>
      <w:rFonts w:ascii="Arial" w:hAnsi="Arial" w:cs="Arial"/>
      <w:b/>
      <w:bCs/>
      <w:color w:val="000000"/>
      <w:w w:val="0"/>
      <w:sz w:val="18"/>
      <w:szCs w:val="18"/>
    </w:rPr>
  </w:style>
  <w:style w:type="paragraph" w:customStyle="1" w:styleId="D-Deliverable">
    <w:name w:val="D-Deliverable"/>
    <w:pPr>
      <w:suppressAutoHyphens/>
      <w:autoSpaceDE w:val="0"/>
      <w:autoSpaceDN w:val="0"/>
      <w:adjustRightInd w:val="0"/>
      <w:spacing w:before="180" w:after="300" w:line="340" w:lineRule="atLeast"/>
    </w:pPr>
    <w:rPr>
      <w:rFonts w:ascii="Arial" w:hAnsi="Arial" w:cs="Arial"/>
      <w:b/>
      <w:bCs/>
      <w:color w:val="000000"/>
      <w:w w:val="0"/>
      <w:sz w:val="28"/>
      <w:szCs w:val="28"/>
    </w:rPr>
  </w:style>
  <w:style w:type="paragraph" w:customStyle="1" w:styleId="CT-CourseTitle">
    <w:name w:val="CT-Course Title"/>
    <w:next w:val="D-Deliverable"/>
    <w:pPr>
      <w:tabs>
        <w:tab w:val="left" w:pos="0"/>
      </w:tabs>
      <w:suppressAutoHyphens/>
      <w:autoSpaceDE w:val="0"/>
      <w:autoSpaceDN w:val="0"/>
      <w:adjustRightInd w:val="0"/>
      <w:spacing w:before="180" w:after="100" w:line="400" w:lineRule="atLeast"/>
    </w:pPr>
    <w:rPr>
      <w:rFonts w:ascii="Arial" w:hAnsi="Arial" w:cs="Arial"/>
      <w:b/>
      <w:bCs/>
      <w:color w:val="000000"/>
      <w:w w:val="0"/>
      <w:sz w:val="34"/>
      <w:szCs w:val="34"/>
    </w:rPr>
  </w:style>
  <w:style w:type="paragraph" w:customStyle="1" w:styleId="Copyright">
    <w:name w:val="Copyright"/>
    <w:rsid w:val="002E39F3"/>
    <w:pPr>
      <w:widowControl w:val="0"/>
      <w:spacing w:before="60" w:after="60" w:line="220" w:lineRule="atLeast"/>
    </w:pPr>
    <w:rPr>
      <w:rFonts w:ascii="Arial" w:hAnsi="Arial" w:cs="Arial"/>
      <w:noProof/>
      <w:color w:val="000000"/>
      <w:sz w:val="18"/>
      <w:szCs w:val="18"/>
    </w:rPr>
  </w:style>
  <w:style w:type="paragraph" w:customStyle="1" w:styleId="T-Tip">
    <w:name w:val="T-Tip"/>
    <w:next w:val="B-Body"/>
    <w:rsid w:val="005B09BA"/>
    <w:pPr>
      <w:keepLines/>
      <w:numPr>
        <w:numId w:val="8"/>
      </w:numPr>
      <w:pBdr>
        <w:top w:val="single" w:sz="8" w:space="0" w:color="auto"/>
      </w:pBdr>
      <w:tabs>
        <w:tab w:val="left" w:pos="1224"/>
      </w:tabs>
      <w:suppressAutoHyphens/>
      <w:autoSpaceDE w:val="0"/>
      <w:autoSpaceDN w:val="0"/>
      <w:adjustRightInd w:val="0"/>
      <w:spacing w:before="240" w:after="240" w:line="260" w:lineRule="atLeast"/>
      <w:ind w:right="360"/>
    </w:pPr>
    <w:rPr>
      <w:color w:val="000000"/>
      <w:w w:val="0"/>
      <w:sz w:val="22"/>
      <w:szCs w:val="22"/>
    </w:rPr>
  </w:style>
  <w:style w:type="paragraph" w:customStyle="1" w:styleId="PN-PartNumber">
    <w:name w:val="PN-Part Number"/>
    <w:pPr>
      <w:suppressAutoHyphens/>
      <w:autoSpaceDE w:val="0"/>
      <w:autoSpaceDN w:val="0"/>
      <w:adjustRightInd w:val="0"/>
      <w:spacing w:before="180" w:after="260" w:line="260" w:lineRule="atLeast"/>
    </w:pPr>
    <w:rPr>
      <w:rFonts w:ascii="Arial" w:hAnsi="Arial" w:cs="Arial"/>
      <w:color w:val="000000"/>
      <w:w w:val="0"/>
      <w:sz w:val="22"/>
      <w:szCs w:val="22"/>
    </w:rPr>
  </w:style>
  <w:style w:type="paragraph" w:customStyle="1" w:styleId="CopyrightBold">
    <w:name w:val="Copyright Bold"/>
    <w:basedOn w:val="Copyright"/>
    <w:next w:val="Copyright"/>
    <w:rsid w:val="00460661"/>
    <w:pPr>
      <w:spacing w:before="180"/>
    </w:pPr>
    <w:rPr>
      <w:b/>
    </w:rPr>
  </w:style>
  <w:style w:type="paragraph" w:customStyle="1" w:styleId="BU-Bulleted">
    <w:name w:val="BU-Bulleted"/>
    <w:rsid w:val="00613B29"/>
    <w:pPr>
      <w:numPr>
        <w:numId w:val="1"/>
      </w:numPr>
      <w:tabs>
        <w:tab w:val="left" w:pos="360"/>
      </w:tabs>
      <w:suppressAutoHyphens/>
      <w:autoSpaceDE w:val="0"/>
      <w:autoSpaceDN w:val="0"/>
      <w:adjustRightInd w:val="0"/>
      <w:spacing w:before="100" w:after="100" w:line="260" w:lineRule="atLeast"/>
    </w:pPr>
    <w:rPr>
      <w:color w:val="000000"/>
      <w:w w:val="0"/>
      <w:sz w:val="22"/>
      <w:szCs w:val="22"/>
    </w:rPr>
  </w:style>
  <w:style w:type="paragraph" w:customStyle="1" w:styleId="L-Lettered">
    <w:name w:val="L-Lettered"/>
    <w:rsid w:val="004B3495"/>
    <w:pPr>
      <w:numPr>
        <w:ilvl w:val="1"/>
        <w:numId w:val="3"/>
      </w:numPr>
      <w:tabs>
        <w:tab w:val="decimal" w:pos="840"/>
        <w:tab w:val="left" w:pos="1080"/>
      </w:tabs>
      <w:suppressAutoHyphens/>
      <w:autoSpaceDE w:val="0"/>
      <w:autoSpaceDN w:val="0"/>
      <w:adjustRightInd w:val="0"/>
      <w:spacing w:before="60" w:after="100" w:line="260" w:lineRule="atLeast"/>
      <w:ind w:left="1080"/>
    </w:pPr>
    <w:rPr>
      <w:color w:val="000000"/>
      <w:w w:val="0"/>
      <w:sz w:val="22"/>
      <w:szCs w:val="22"/>
    </w:rPr>
  </w:style>
  <w:style w:type="paragraph" w:customStyle="1" w:styleId="NT-Note">
    <w:name w:val="NT-Note"/>
    <w:next w:val="B-Body"/>
    <w:rsid w:val="005B09BA"/>
    <w:pPr>
      <w:numPr>
        <w:numId w:val="6"/>
      </w:numPr>
      <w:pBdr>
        <w:top w:val="single" w:sz="8" w:space="0" w:color="auto"/>
      </w:pBdr>
      <w:suppressAutoHyphens/>
      <w:autoSpaceDE w:val="0"/>
      <w:autoSpaceDN w:val="0"/>
      <w:adjustRightInd w:val="0"/>
      <w:spacing w:before="240" w:after="240" w:line="260" w:lineRule="atLeast"/>
      <w:ind w:left="720" w:right="360"/>
    </w:pPr>
    <w:rPr>
      <w:color w:val="000000"/>
      <w:w w:val="0"/>
      <w:sz w:val="22"/>
      <w:szCs w:val="22"/>
    </w:rPr>
  </w:style>
  <w:style w:type="paragraph" w:customStyle="1" w:styleId="II-ImportantInfo">
    <w:name w:val="II-Important Info"/>
    <w:next w:val="B-Body"/>
    <w:rsid w:val="007D239B"/>
    <w:pPr>
      <w:numPr>
        <w:numId w:val="7"/>
      </w:numPr>
      <w:pBdr>
        <w:top w:val="single" w:sz="8" w:space="0" w:color="auto"/>
      </w:pBdr>
      <w:suppressAutoHyphens/>
      <w:autoSpaceDE w:val="0"/>
      <w:autoSpaceDN w:val="0"/>
      <w:adjustRightInd w:val="0"/>
      <w:spacing w:before="240" w:after="240" w:line="260" w:lineRule="atLeast"/>
      <w:ind w:right="720"/>
    </w:pPr>
    <w:rPr>
      <w:color w:val="000000"/>
      <w:w w:val="0"/>
      <w:sz w:val="22"/>
      <w:szCs w:val="22"/>
    </w:rPr>
  </w:style>
  <w:style w:type="paragraph" w:customStyle="1" w:styleId="N-Numbered">
    <w:name w:val="N-Numbered"/>
    <w:rsid w:val="004B3495"/>
    <w:pPr>
      <w:numPr>
        <w:numId w:val="4"/>
      </w:numPr>
      <w:tabs>
        <w:tab w:val="decimal" w:pos="460"/>
      </w:tabs>
      <w:suppressAutoHyphens/>
      <w:autoSpaceDE w:val="0"/>
      <w:autoSpaceDN w:val="0"/>
      <w:adjustRightInd w:val="0"/>
      <w:spacing w:before="100" w:after="100" w:line="260" w:lineRule="atLeast"/>
    </w:pPr>
    <w:rPr>
      <w:color w:val="000000"/>
      <w:w w:val="0"/>
      <w:sz w:val="22"/>
      <w:szCs w:val="22"/>
    </w:rPr>
  </w:style>
  <w:style w:type="paragraph" w:customStyle="1" w:styleId="Author">
    <w:name w:val="Author"/>
    <w:next w:val="AuthorDetail"/>
    <w:rsid w:val="00460661"/>
    <w:pPr>
      <w:spacing w:before="180" w:after="60" w:line="300" w:lineRule="atLeast"/>
      <w:jc w:val="right"/>
    </w:pPr>
    <w:rPr>
      <w:rFonts w:ascii="Arial" w:hAnsi="Arial" w:cs="Arial"/>
      <w:color w:val="000000"/>
      <w:sz w:val="24"/>
      <w:szCs w:val="18"/>
    </w:rPr>
  </w:style>
  <w:style w:type="paragraph" w:customStyle="1" w:styleId="FA-Figure1Across">
    <w:name w:val="FA-Figure 1 Across"/>
    <w:rsid w:val="0062135C"/>
    <w:pPr>
      <w:pBdr>
        <w:top w:val="single" w:sz="8" w:space="6" w:color="auto"/>
        <w:bottom w:val="single" w:sz="8" w:space="6" w:color="auto"/>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uppressAutoHyphens/>
      <w:autoSpaceDE w:val="0"/>
      <w:autoSpaceDN w:val="0"/>
      <w:adjustRightInd w:val="0"/>
      <w:spacing w:before="120" w:after="360" w:line="240" w:lineRule="atLeast"/>
      <w:ind w:firstLine="720"/>
      <w:jc w:val="right"/>
    </w:pPr>
    <w:rPr>
      <w:rFonts w:ascii="Arial" w:hAnsi="Arial" w:cs="Arial"/>
      <w:color w:val="000000"/>
      <w:w w:val="0"/>
    </w:rPr>
  </w:style>
  <w:style w:type="paragraph" w:customStyle="1" w:styleId="BUI-BulletedIndented">
    <w:name w:val="BUI-Bulleted Indented"/>
    <w:rsid w:val="00613B29"/>
    <w:pPr>
      <w:numPr>
        <w:numId w:val="2"/>
      </w:numPr>
      <w:tabs>
        <w:tab w:val="left" w:pos="720"/>
      </w:tabs>
      <w:suppressAutoHyphens/>
      <w:autoSpaceDE w:val="0"/>
      <w:autoSpaceDN w:val="0"/>
      <w:adjustRightInd w:val="0"/>
      <w:spacing w:before="100" w:after="100" w:line="260" w:lineRule="atLeast"/>
    </w:pPr>
    <w:rPr>
      <w:color w:val="000000"/>
      <w:w w:val="0"/>
      <w:sz w:val="22"/>
      <w:szCs w:val="22"/>
    </w:rPr>
  </w:style>
  <w:style w:type="paragraph" w:customStyle="1" w:styleId="BI-BodyIndented">
    <w:name w:val="BI-Body Indented"/>
    <w:basedOn w:val="B-Body"/>
    <w:rsid w:val="004B3495"/>
    <w:pPr>
      <w:tabs>
        <w:tab w:val="left" w:pos="360"/>
      </w:tabs>
      <w:spacing w:before="100"/>
      <w:ind w:left="720"/>
    </w:pPr>
  </w:style>
  <w:style w:type="paragraph" w:customStyle="1" w:styleId="CB-CellBody">
    <w:name w:val="CB-Cell Body"/>
    <w:pPr>
      <w:suppressAutoHyphens/>
      <w:autoSpaceDE w:val="0"/>
      <w:autoSpaceDN w:val="0"/>
      <w:adjustRightInd w:val="0"/>
      <w:spacing w:before="180" w:after="60" w:line="260" w:lineRule="atLeast"/>
    </w:pPr>
    <w:rPr>
      <w:color w:val="000000"/>
      <w:w w:val="0"/>
      <w:sz w:val="22"/>
      <w:szCs w:val="22"/>
    </w:rPr>
  </w:style>
  <w:style w:type="paragraph" w:customStyle="1" w:styleId="CC-CellCenter">
    <w:name w:val="CC-Cell Center"/>
    <w:pPr>
      <w:suppressAutoHyphens/>
      <w:autoSpaceDE w:val="0"/>
      <w:autoSpaceDN w:val="0"/>
      <w:adjustRightInd w:val="0"/>
      <w:spacing w:before="180" w:after="60" w:line="260" w:lineRule="atLeast"/>
      <w:jc w:val="center"/>
    </w:pPr>
    <w:rPr>
      <w:color w:val="000000"/>
      <w:w w:val="0"/>
      <w:sz w:val="22"/>
      <w:szCs w:val="22"/>
    </w:rPr>
  </w:style>
  <w:style w:type="paragraph" w:customStyle="1" w:styleId="CCO-CellCommand">
    <w:name w:val="CCO-Cell Command"/>
    <w:basedOn w:val="C-Command"/>
    <w:pPr>
      <w:tabs>
        <w:tab w:val="left" w:pos="440"/>
        <w:tab w:val="left" w:pos="980"/>
        <w:tab w:val="left" w:pos="1520"/>
        <w:tab w:val="left" w:pos="2060"/>
        <w:tab w:val="left" w:pos="2600"/>
        <w:tab w:val="left" w:pos="3140"/>
        <w:tab w:val="left" w:pos="3680"/>
        <w:tab w:val="left" w:pos="4220"/>
        <w:tab w:val="left" w:pos="4760"/>
        <w:tab w:val="left" w:pos="5300"/>
      </w:tabs>
    </w:pPr>
  </w:style>
  <w:style w:type="paragraph" w:customStyle="1" w:styleId="B-Body">
    <w:name w:val="B-Body"/>
    <w:rsid w:val="004B3495"/>
    <w:pPr>
      <w:suppressAutoHyphens/>
      <w:autoSpaceDE w:val="0"/>
      <w:autoSpaceDN w:val="0"/>
      <w:adjustRightInd w:val="0"/>
      <w:spacing w:before="160" w:after="100" w:line="260" w:lineRule="atLeast"/>
    </w:pPr>
    <w:rPr>
      <w:color w:val="000000"/>
      <w:w w:val="0"/>
      <w:sz w:val="22"/>
      <w:szCs w:val="22"/>
    </w:rPr>
  </w:style>
  <w:style w:type="paragraph" w:customStyle="1" w:styleId="CH-CellHeading">
    <w:name w:val="CH-Cell Heading"/>
    <w:pPr>
      <w:suppressAutoHyphens/>
      <w:autoSpaceDE w:val="0"/>
      <w:autoSpaceDN w:val="0"/>
      <w:adjustRightInd w:val="0"/>
      <w:spacing w:before="180" w:after="60" w:line="260" w:lineRule="atLeast"/>
      <w:jc w:val="center"/>
    </w:pPr>
    <w:rPr>
      <w:b/>
      <w:bCs/>
      <w:color w:val="000000"/>
      <w:w w:val="0"/>
      <w:sz w:val="22"/>
      <w:szCs w:val="22"/>
    </w:rPr>
  </w:style>
  <w:style w:type="paragraph" w:customStyle="1" w:styleId="AuthorDetail">
    <w:name w:val="Author Detail"/>
    <w:basedOn w:val="Author"/>
    <w:rsid w:val="00460661"/>
    <w:pPr>
      <w:keepLines/>
      <w:suppressAutoHyphens/>
      <w:spacing w:before="0"/>
    </w:pPr>
    <w:rPr>
      <w:bCs/>
      <w:sz w:val="20"/>
    </w:rPr>
  </w:style>
  <w:style w:type="paragraph" w:customStyle="1" w:styleId="Perm">
    <w:name w:val="Perm"/>
    <w:basedOn w:val="F-Footer"/>
    <w:rsid w:val="004972F6"/>
    <w:pPr>
      <w:jc w:val="center"/>
    </w:pPr>
    <w:rPr>
      <w:w w:val="100"/>
      <w:sz w:val="14"/>
      <w:szCs w:val="14"/>
    </w:rPr>
  </w:style>
  <w:style w:type="paragraph" w:customStyle="1" w:styleId="BK-BodyKeepWithNext">
    <w:name w:val="BK-Body Keep With Next"/>
    <w:basedOn w:val="B-Body"/>
    <w:next w:val="B-Body"/>
    <w:rsid w:val="002E39F3"/>
    <w:pPr>
      <w:keepNext/>
      <w:spacing w:after="60"/>
    </w:pPr>
  </w:style>
  <w:style w:type="paragraph" w:customStyle="1" w:styleId="H3-Heading3">
    <w:name w:val="H3-Heading 3"/>
    <w:next w:val="B-Body"/>
    <w:rsid w:val="00EE3672"/>
    <w:pPr>
      <w:keepNext/>
      <w:pageBreakBefore/>
      <w:suppressAutoHyphens/>
      <w:autoSpaceDE w:val="0"/>
      <w:autoSpaceDN w:val="0"/>
      <w:adjustRightInd w:val="0"/>
      <w:spacing w:before="180" w:after="160" w:line="380" w:lineRule="atLeast"/>
      <w:outlineLvl w:val="2"/>
    </w:pPr>
    <w:rPr>
      <w:rFonts w:ascii="Arial" w:hAnsi="Arial" w:cs="Arial"/>
      <w:b/>
      <w:bCs/>
      <w:color w:val="000000"/>
      <w:w w:val="0"/>
      <w:sz w:val="32"/>
      <w:szCs w:val="32"/>
    </w:rPr>
  </w:style>
  <w:style w:type="paragraph" w:customStyle="1" w:styleId="H3F-Heading3Flow">
    <w:name w:val="H3F-Heading 3 Flow"/>
    <w:next w:val="B-Body"/>
    <w:rsid w:val="004972F6"/>
    <w:pPr>
      <w:keepNext/>
      <w:keepLines/>
      <w:suppressAutoHyphens/>
      <w:autoSpaceDE w:val="0"/>
      <w:autoSpaceDN w:val="0"/>
      <w:adjustRightInd w:val="0"/>
      <w:spacing w:before="600" w:after="160" w:line="380" w:lineRule="atLeast"/>
      <w:contextualSpacing/>
      <w:outlineLvl w:val="2"/>
    </w:pPr>
    <w:rPr>
      <w:rFonts w:ascii="Arial" w:hAnsi="Arial" w:cs="Arial"/>
      <w:b/>
      <w:bCs/>
      <w:color w:val="000000"/>
      <w:w w:val="0"/>
      <w:sz w:val="32"/>
      <w:szCs w:val="32"/>
    </w:rPr>
  </w:style>
  <w:style w:type="paragraph" w:customStyle="1" w:styleId="H4-Heading4">
    <w:name w:val="H4-Heading 4"/>
    <w:next w:val="B-Body"/>
    <w:rsid w:val="00EE3672"/>
    <w:pPr>
      <w:keepNext/>
      <w:keepLines/>
      <w:pageBreakBefore/>
      <w:suppressAutoHyphens/>
      <w:autoSpaceDE w:val="0"/>
      <w:autoSpaceDN w:val="0"/>
      <w:adjustRightInd w:val="0"/>
      <w:spacing w:before="180" w:after="120" w:line="340" w:lineRule="atLeast"/>
      <w:outlineLvl w:val="3"/>
    </w:pPr>
    <w:rPr>
      <w:rFonts w:ascii="Arial" w:hAnsi="Arial" w:cs="Arial"/>
      <w:color w:val="000000"/>
      <w:w w:val="0"/>
      <w:sz w:val="28"/>
      <w:szCs w:val="28"/>
    </w:rPr>
  </w:style>
  <w:style w:type="paragraph" w:customStyle="1" w:styleId="H4F-Heading4Flow">
    <w:name w:val="H4F-Heading 4 Flow"/>
    <w:next w:val="B-Body"/>
    <w:rsid w:val="004972F6"/>
    <w:pPr>
      <w:keepNext/>
      <w:keepLines/>
      <w:suppressAutoHyphens/>
      <w:autoSpaceDE w:val="0"/>
      <w:autoSpaceDN w:val="0"/>
      <w:adjustRightInd w:val="0"/>
      <w:spacing w:before="500" w:after="120" w:line="340" w:lineRule="atLeast"/>
      <w:contextualSpacing/>
      <w:outlineLvl w:val="3"/>
    </w:pPr>
    <w:rPr>
      <w:rFonts w:ascii="Arial" w:hAnsi="Arial" w:cs="Arial"/>
      <w:color w:val="000000"/>
      <w:w w:val="0"/>
      <w:sz w:val="28"/>
      <w:szCs w:val="28"/>
    </w:rPr>
  </w:style>
  <w:style w:type="paragraph" w:customStyle="1" w:styleId="H5-Heading5">
    <w:name w:val="H5-Heading 5"/>
    <w:basedOn w:val="H5F-Heading5Flow"/>
    <w:next w:val="B-Body"/>
    <w:rsid w:val="00613B29"/>
    <w:pPr>
      <w:pageBreakBefore/>
      <w:spacing w:before="0"/>
    </w:pPr>
  </w:style>
  <w:style w:type="paragraph" w:customStyle="1" w:styleId="H5F-Heading5Flow">
    <w:name w:val="H5F-Heading 5 Flow"/>
    <w:next w:val="B-Body"/>
    <w:rsid w:val="004972F6"/>
    <w:pPr>
      <w:keepNext/>
      <w:keepLines/>
      <w:suppressAutoHyphens/>
      <w:autoSpaceDE w:val="0"/>
      <w:autoSpaceDN w:val="0"/>
      <w:adjustRightInd w:val="0"/>
      <w:spacing w:before="400" w:after="80" w:line="280" w:lineRule="atLeast"/>
      <w:outlineLvl w:val="4"/>
    </w:pPr>
    <w:rPr>
      <w:rFonts w:ascii="Arial" w:hAnsi="Arial" w:cs="Arial"/>
      <w:b/>
      <w:bCs/>
      <w:color w:val="000000"/>
      <w:w w:val="0"/>
      <w:sz w:val="24"/>
      <w:szCs w:val="24"/>
    </w:rPr>
  </w:style>
  <w:style w:type="paragraph" w:customStyle="1" w:styleId="TH">
    <w:name w:val="TH"/>
    <w:basedOn w:val="D-Deliverable"/>
    <w:rsid w:val="00460661"/>
    <w:pPr>
      <w:spacing w:after="500"/>
    </w:pPr>
    <w:rPr>
      <w:sz w:val="52"/>
    </w:rPr>
  </w:style>
  <w:style w:type="paragraph" w:customStyle="1" w:styleId="F-Footer">
    <w:name w:val="F-Footer"/>
    <w:pPr>
      <w:widowControl w:val="0"/>
      <w:tabs>
        <w:tab w:val="left" w:pos="720"/>
        <w:tab w:val="right" w:pos="10140"/>
        <w:tab w:val="right" w:pos="10940"/>
      </w:tabs>
      <w:suppressAutoHyphens/>
      <w:autoSpaceDE w:val="0"/>
      <w:autoSpaceDN w:val="0"/>
      <w:adjustRightInd w:val="0"/>
      <w:spacing w:before="180" w:after="60" w:line="220" w:lineRule="atLeast"/>
    </w:pPr>
    <w:rPr>
      <w:rFonts w:ascii="Arial" w:hAnsi="Arial" w:cs="Arial"/>
      <w:color w:val="000000"/>
      <w:w w:val="0"/>
      <w:sz w:val="16"/>
      <w:szCs w:val="16"/>
    </w:rPr>
  </w:style>
  <w:style w:type="paragraph" w:customStyle="1" w:styleId="E-ExerciseHeading">
    <w:name w:val="E-Exercise Heading"/>
    <w:basedOn w:val="H2-Heading2"/>
    <w:next w:val="B-Body"/>
    <w:rsid w:val="001C50A3"/>
  </w:style>
  <w:style w:type="paragraph" w:customStyle="1" w:styleId="H2-Heading2">
    <w:name w:val="H2-Heading 2"/>
    <w:next w:val="B-Body"/>
    <w:rsid w:val="00AF6495"/>
    <w:pPr>
      <w:keepNext/>
      <w:suppressAutoHyphens/>
      <w:autoSpaceDE w:val="0"/>
      <w:autoSpaceDN w:val="0"/>
      <w:adjustRightInd w:val="0"/>
      <w:spacing w:before="700" w:after="240" w:line="480" w:lineRule="atLeast"/>
      <w:contextualSpacing/>
      <w:outlineLvl w:val="1"/>
    </w:pPr>
    <w:rPr>
      <w:rFonts w:ascii="Arial" w:hAnsi="Arial" w:cs="Arial"/>
      <w:b/>
      <w:bCs/>
      <w:color w:val="000000"/>
      <w:w w:val="0"/>
      <w:sz w:val="40"/>
      <w:szCs w:val="40"/>
    </w:rPr>
  </w:style>
  <w:style w:type="paragraph" w:customStyle="1" w:styleId="C-Command">
    <w:name w:val="C-Command"/>
    <w:rsid w:val="002E39F3"/>
    <w:pPr>
      <w:tabs>
        <w:tab w:val="left" w:pos="1460"/>
        <w:tab w:val="left" w:pos="2000"/>
        <w:tab w:val="left" w:pos="2540"/>
        <w:tab w:val="left" w:pos="3080"/>
        <w:tab w:val="left" w:pos="3620"/>
        <w:tab w:val="left" w:pos="4160"/>
        <w:tab w:val="left" w:pos="4700"/>
        <w:tab w:val="left" w:pos="5240"/>
        <w:tab w:val="left" w:pos="5780"/>
        <w:tab w:val="left" w:pos="6320"/>
      </w:tabs>
      <w:suppressAutoHyphens/>
      <w:autoSpaceDE w:val="0"/>
      <w:autoSpaceDN w:val="0"/>
      <w:adjustRightInd w:val="0"/>
      <w:spacing w:before="180" w:after="60" w:line="240" w:lineRule="atLeast"/>
      <w:ind w:left="720"/>
    </w:pPr>
    <w:rPr>
      <w:rFonts w:ascii="Courier New" w:hAnsi="Courier New" w:cs="Courier New"/>
      <w:noProof/>
      <w:color w:val="000000"/>
      <w:w w:val="0"/>
    </w:rPr>
  </w:style>
  <w:style w:type="paragraph" w:customStyle="1" w:styleId="CI-CommandIndented">
    <w:name w:val="CI-Command Indented"/>
    <w:basedOn w:val="C-Command"/>
    <w:rsid w:val="002E39F3"/>
    <w:pPr>
      <w:ind w:left="1080"/>
    </w:pPr>
  </w:style>
  <w:style w:type="paragraph" w:customStyle="1" w:styleId="Figure1">
    <w:name w:val="Figure 1"/>
    <w:next w:val="B-Body"/>
    <w:rsid w:val="0062135C"/>
    <w:pPr>
      <w:pBdr>
        <w:top w:val="single" w:sz="8" w:space="6" w:color="auto"/>
        <w:bottom w:val="single" w:sz="8" w:space="6" w:color="auto"/>
      </w:pBd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uppressAutoHyphens/>
      <w:autoSpaceDE w:val="0"/>
      <w:autoSpaceDN w:val="0"/>
      <w:adjustRightInd w:val="0"/>
      <w:spacing w:before="120" w:after="360" w:line="240" w:lineRule="atLeast"/>
      <w:ind w:firstLine="720"/>
      <w:jc w:val="center"/>
    </w:pPr>
    <w:rPr>
      <w:rFonts w:ascii="Arial" w:hAnsi="Arial" w:cs="Arial"/>
      <w:color w:val="000000"/>
      <w:w w:val="0"/>
    </w:rPr>
  </w:style>
  <w:style w:type="paragraph" w:styleId="Footer">
    <w:name w:val="footer"/>
    <w:basedOn w:val="Normal"/>
    <w:rsid w:val="00D804EE"/>
    <w:pPr>
      <w:tabs>
        <w:tab w:val="center" w:pos="4320"/>
        <w:tab w:val="right" w:pos="8640"/>
      </w:tabs>
    </w:pPr>
  </w:style>
  <w:style w:type="paragraph" w:customStyle="1" w:styleId="H1-Heading1">
    <w:name w:val="H1-Heading 1"/>
    <w:next w:val="B-Body"/>
    <w:link w:val="H1-Heading1Char"/>
    <w:rsid w:val="0062135C"/>
    <w:pPr>
      <w:keepNext/>
      <w:keepLines/>
      <w:pageBreakBefore/>
      <w:pBdr>
        <w:bottom w:val="single" w:sz="8" w:space="0" w:color="auto"/>
      </w:pBdr>
      <w:tabs>
        <w:tab w:val="left" w:pos="2000"/>
      </w:tabs>
      <w:suppressAutoHyphens/>
      <w:autoSpaceDE w:val="0"/>
      <w:autoSpaceDN w:val="0"/>
      <w:adjustRightInd w:val="0"/>
      <w:spacing w:before="180" w:after="360" w:line="620" w:lineRule="atLeast"/>
      <w:outlineLvl w:val="0"/>
    </w:pPr>
    <w:rPr>
      <w:rFonts w:ascii="Arial" w:hAnsi="Arial" w:cs="Arial"/>
      <w:b/>
      <w:bCs/>
      <w:color w:val="000000"/>
      <w:w w:val="0"/>
      <w:sz w:val="52"/>
      <w:szCs w:val="52"/>
    </w:rPr>
  </w:style>
  <w:style w:type="paragraph" w:customStyle="1" w:styleId="A-Appendix">
    <w:name w:val="A-Appendix"/>
    <w:basedOn w:val="H1-Heading1"/>
    <w:next w:val="B-Body"/>
    <w:rsid w:val="00AF6495"/>
    <w:pPr>
      <w:ind w:left="2002" w:hanging="2002"/>
    </w:pPr>
    <w:rPr>
      <w:bCs w:val="0"/>
    </w:rPr>
  </w:style>
  <w:style w:type="paragraph" w:customStyle="1" w:styleId="FC-FigureCaption">
    <w:name w:val="FC-Figure Caption"/>
    <w:next w:val="B-Body"/>
    <w:rsid w:val="0062135C"/>
    <w:pPr>
      <w:keepLines/>
      <w:numPr>
        <w:numId w:val="5"/>
      </w:numPr>
      <w:spacing w:before="180" w:after="200" w:line="300" w:lineRule="atLeast"/>
      <w:jc w:val="center"/>
    </w:pPr>
    <w:rPr>
      <w:rFonts w:ascii="Arial" w:hAnsi="Arial"/>
      <w:b/>
      <w:bCs/>
      <w:color w:val="000000"/>
      <w:w w:val="0"/>
      <w:szCs w:val="52"/>
    </w:rPr>
  </w:style>
  <w:style w:type="character" w:customStyle="1" w:styleId="B-Bold">
    <w:name w:val="B-Bold"/>
    <w:rPr>
      <w:b/>
      <w:bCs/>
      <w:w w:val="100"/>
      <w:u w:val="none"/>
      <w:vertAlign w:val="baseline"/>
      <w:lang w:val="en-US"/>
    </w:rPr>
  </w:style>
  <w:style w:type="character" w:customStyle="1" w:styleId="BI-BoldItalics">
    <w:name w:val="BI-Bold Italics"/>
    <w:rPr>
      <w:b/>
      <w:bCs/>
      <w:i/>
      <w:iCs/>
      <w:w w:val="100"/>
      <w:u w:val="none"/>
      <w:vertAlign w:val="baseline"/>
      <w:lang w:val="en-US"/>
    </w:rPr>
  </w:style>
  <w:style w:type="character" w:customStyle="1" w:styleId="PNSC-PlainNoSpellCheck">
    <w:name w:val="PNSC-Plain No Spell Check"/>
  </w:style>
  <w:style w:type="character" w:customStyle="1" w:styleId="SSB-SansSerifBold">
    <w:name w:val="SSB-Sans Serif Bold"/>
    <w:rPr>
      <w:rFonts w:ascii="Arial" w:hAnsi="Arial" w:cs="Arial"/>
      <w:b/>
      <w:bCs/>
    </w:rPr>
  </w:style>
  <w:style w:type="character" w:customStyle="1" w:styleId="I-Italics">
    <w:name w:val="I-Italics"/>
    <w:rPr>
      <w:i/>
      <w:iCs/>
      <w:w w:val="100"/>
      <w:u w:val="none"/>
      <w:vertAlign w:val="baseline"/>
      <w:lang w:val="en-US"/>
    </w:rPr>
  </w:style>
  <w:style w:type="character" w:customStyle="1" w:styleId="M-Monospaced">
    <w:name w:val="M-Monospaced"/>
    <w:rPr>
      <w:rFonts w:ascii="Courier New" w:hAnsi="Courier New" w:cs="Courier New"/>
      <w:w w:val="100"/>
      <w:u w:val="none"/>
      <w:vertAlign w:val="baseline"/>
    </w:rPr>
  </w:style>
  <w:style w:type="character" w:customStyle="1" w:styleId="NSB-BoldNoSpellcheck">
    <w:name w:val="NSB-Bold No Spellcheck"/>
    <w:rPr>
      <w:rFonts w:ascii="Times New Roman" w:hAnsi="Times New Roman" w:cs="Times New Roman"/>
      <w:b/>
      <w:bCs/>
      <w:color w:val="000000"/>
      <w:spacing w:val="0"/>
      <w:w w:val="100"/>
      <w:sz w:val="22"/>
      <w:szCs w:val="22"/>
      <w:u w:val="none"/>
      <w:vertAlign w:val="baseline"/>
    </w:rPr>
  </w:style>
  <w:style w:type="paragraph" w:styleId="Subtitle">
    <w:name w:val="Subtitle"/>
    <w:basedOn w:val="Normal"/>
    <w:next w:val="Normal"/>
    <w:link w:val="SubtitleChar"/>
    <w:qFormat/>
    <w:rsid w:val="00304AE5"/>
    <w:pPr>
      <w:jc w:val="center"/>
      <w:outlineLvl w:val="1"/>
    </w:pPr>
    <w:rPr>
      <w:rFonts w:ascii="Cambria" w:hAnsi="Cambria"/>
      <w:sz w:val="24"/>
    </w:rPr>
  </w:style>
  <w:style w:type="paragraph" w:styleId="TOC2">
    <w:name w:val="toc 2"/>
    <w:basedOn w:val="Normal"/>
    <w:next w:val="Normal"/>
    <w:autoRedefine/>
    <w:uiPriority w:val="39"/>
    <w:rsid w:val="006B4CA1"/>
    <w:pPr>
      <w:spacing w:before="240" w:after="0"/>
    </w:pPr>
    <w:rPr>
      <w:rFonts w:ascii="Cambria" w:hAnsi="Cambria"/>
      <w:b/>
      <w:sz w:val="20"/>
      <w:szCs w:val="20"/>
    </w:rPr>
  </w:style>
  <w:style w:type="paragraph" w:styleId="TOC1">
    <w:name w:val="toc 1"/>
    <w:basedOn w:val="Normal"/>
    <w:next w:val="Normal"/>
    <w:autoRedefine/>
    <w:uiPriority w:val="39"/>
    <w:rsid w:val="006B4CA1"/>
    <w:pPr>
      <w:spacing w:before="360" w:after="0"/>
    </w:pPr>
    <w:rPr>
      <w:rFonts w:ascii="Calibri" w:hAnsi="Calibri"/>
      <w:b/>
      <w:caps/>
      <w:sz w:val="24"/>
    </w:rPr>
  </w:style>
  <w:style w:type="paragraph" w:styleId="TOC3">
    <w:name w:val="toc 3"/>
    <w:basedOn w:val="Normal"/>
    <w:next w:val="Normal"/>
    <w:autoRedefine/>
    <w:uiPriority w:val="39"/>
    <w:rsid w:val="006B4CA1"/>
    <w:pPr>
      <w:spacing w:before="0" w:after="0"/>
      <w:ind w:left="220"/>
    </w:pPr>
    <w:rPr>
      <w:rFonts w:ascii="Cambria" w:hAnsi="Cambria"/>
      <w:sz w:val="20"/>
      <w:szCs w:val="20"/>
    </w:rPr>
  </w:style>
  <w:style w:type="character" w:styleId="Hyperlink">
    <w:name w:val="Hyperlink"/>
    <w:uiPriority w:val="99"/>
    <w:rsid w:val="006B4CA1"/>
    <w:rPr>
      <w:color w:val="0000FF"/>
      <w:u w:val="single"/>
    </w:rPr>
  </w:style>
  <w:style w:type="paragraph" w:styleId="Header">
    <w:name w:val="header"/>
    <w:basedOn w:val="Normal"/>
    <w:link w:val="HeaderChar"/>
    <w:rsid w:val="004972F6"/>
    <w:pPr>
      <w:pBdr>
        <w:bottom w:val="single" w:sz="8" w:space="1" w:color="auto"/>
      </w:pBdr>
      <w:tabs>
        <w:tab w:val="center" w:pos="4320"/>
        <w:tab w:val="right" w:pos="8640"/>
      </w:tabs>
    </w:pPr>
    <w:rPr>
      <w:i/>
      <w:sz w:val="18"/>
    </w:rPr>
  </w:style>
  <w:style w:type="paragraph" w:customStyle="1" w:styleId="HeaderRight">
    <w:name w:val="Header Right"/>
    <w:rsid w:val="004972F6"/>
    <w:pPr>
      <w:pBdr>
        <w:bottom w:val="single" w:sz="8" w:space="1" w:color="auto"/>
      </w:pBdr>
      <w:spacing w:before="180" w:after="60" w:line="300" w:lineRule="atLeast"/>
      <w:jc w:val="right"/>
    </w:pPr>
    <w:rPr>
      <w:rFonts w:ascii="Arial" w:hAnsi="Arial"/>
      <w:i/>
      <w:sz w:val="18"/>
      <w:szCs w:val="24"/>
    </w:rPr>
  </w:style>
  <w:style w:type="character" w:styleId="PageNumber">
    <w:name w:val="page number"/>
    <w:rsid w:val="002E39F3"/>
    <w:rPr>
      <w:rFonts w:ascii="Arial" w:hAnsi="Arial"/>
      <w:sz w:val="16"/>
    </w:rPr>
  </w:style>
  <w:style w:type="character" w:customStyle="1" w:styleId="H1-Heading1Char">
    <w:name w:val="H1-Heading 1 Char"/>
    <w:link w:val="H1-Heading1"/>
    <w:rsid w:val="0062135C"/>
    <w:rPr>
      <w:rFonts w:ascii="Arial" w:hAnsi="Arial" w:cs="Arial"/>
      <w:b/>
      <w:bCs/>
      <w:color w:val="000000"/>
      <w:w w:val="0"/>
      <w:sz w:val="52"/>
      <w:szCs w:val="52"/>
      <w:lang w:val="en-US" w:eastAsia="en-US" w:bidi="ar-SA"/>
    </w:rPr>
  </w:style>
  <w:style w:type="character" w:customStyle="1" w:styleId="Heading1Char">
    <w:name w:val="Heading 1 Char"/>
    <w:basedOn w:val="H1-Heading1Char"/>
    <w:link w:val="Heading1"/>
    <w:rsid w:val="001C50A3"/>
    <w:rPr>
      <w:rFonts w:ascii="Arial" w:hAnsi="Arial" w:cs="Arial"/>
      <w:b/>
      <w:bCs/>
      <w:color w:val="000000"/>
      <w:w w:val="0"/>
      <w:sz w:val="52"/>
      <w:szCs w:val="52"/>
      <w:lang w:val="en-US" w:eastAsia="en-US" w:bidi="ar-SA"/>
    </w:rPr>
  </w:style>
  <w:style w:type="character" w:customStyle="1" w:styleId="HeaderChar">
    <w:name w:val="Header Char"/>
    <w:link w:val="Header"/>
    <w:rsid w:val="004972F6"/>
    <w:rPr>
      <w:rFonts w:ascii="Arial" w:hAnsi="Arial"/>
      <w:i/>
      <w:sz w:val="18"/>
      <w:szCs w:val="24"/>
      <w:lang w:val="en-US" w:eastAsia="en-US" w:bidi="ar-SA"/>
    </w:rPr>
  </w:style>
  <w:style w:type="paragraph" w:styleId="TOC4">
    <w:name w:val="toc 4"/>
    <w:basedOn w:val="Normal"/>
    <w:next w:val="Normal"/>
    <w:autoRedefine/>
    <w:semiHidden/>
    <w:rsid w:val="004972F6"/>
    <w:pPr>
      <w:spacing w:before="0" w:after="0"/>
      <w:ind w:left="440"/>
    </w:pPr>
    <w:rPr>
      <w:rFonts w:ascii="Cambria" w:hAnsi="Cambria"/>
      <w:sz w:val="20"/>
      <w:szCs w:val="20"/>
    </w:rPr>
  </w:style>
  <w:style w:type="paragraph" w:styleId="TOC5">
    <w:name w:val="toc 5"/>
    <w:basedOn w:val="Normal"/>
    <w:next w:val="Normal"/>
    <w:autoRedefine/>
    <w:semiHidden/>
    <w:rsid w:val="004972F6"/>
    <w:pPr>
      <w:spacing w:before="0" w:after="0"/>
      <w:ind w:left="660"/>
    </w:pPr>
    <w:rPr>
      <w:rFonts w:ascii="Cambria" w:hAnsi="Cambria"/>
      <w:sz w:val="20"/>
      <w:szCs w:val="20"/>
    </w:rPr>
  </w:style>
  <w:style w:type="character" w:customStyle="1" w:styleId="SubtitleChar">
    <w:name w:val="Subtitle Char"/>
    <w:link w:val="Subtitle"/>
    <w:rsid w:val="00304AE5"/>
    <w:rPr>
      <w:rFonts w:ascii="Cambria" w:eastAsia="Times New Roman" w:hAnsi="Cambria" w:cs="Times New Roman"/>
      <w:sz w:val="24"/>
      <w:szCs w:val="24"/>
    </w:rPr>
  </w:style>
  <w:style w:type="paragraph" w:customStyle="1" w:styleId="MediumGrid21">
    <w:name w:val="Medium Grid 21"/>
    <w:uiPriority w:val="1"/>
    <w:qFormat/>
    <w:rsid w:val="00304AE5"/>
    <w:pPr>
      <w:spacing w:before="180" w:after="60" w:line="300" w:lineRule="atLeast"/>
    </w:pPr>
    <w:rPr>
      <w:rFonts w:ascii="Arial" w:hAnsi="Arial"/>
      <w:sz w:val="22"/>
      <w:szCs w:val="24"/>
    </w:rPr>
  </w:style>
  <w:style w:type="character" w:styleId="Strong">
    <w:name w:val="Strong"/>
    <w:qFormat/>
    <w:rsid w:val="000A1872"/>
    <w:rPr>
      <w:b/>
      <w:bCs/>
    </w:rPr>
  </w:style>
  <w:style w:type="paragraph" w:customStyle="1" w:styleId="ColorfulList-Accent11">
    <w:name w:val="Colorful List - Accent 11"/>
    <w:basedOn w:val="Normal"/>
    <w:uiPriority w:val="34"/>
    <w:qFormat/>
    <w:rsid w:val="000A1872"/>
    <w:pPr>
      <w:ind w:left="720"/>
    </w:pPr>
  </w:style>
  <w:style w:type="paragraph" w:customStyle="1" w:styleId="p0">
    <w:name w:val="p0"/>
    <w:uiPriority w:val="99"/>
    <w:rsid w:val="00BF6E78"/>
    <w:pPr>
      <w:tabs>
        <w:tab w:val="left" w:pos="360"/>
        <w:tab w:val="left" w:pos="720"/>
        <w:tab w:val="left" w:pos="1080"/>
        <w:tab w:val="left" w:pos="1440"/>
      </w:tabs>
      <w:suppressAutoHyphens/>
      <w:autoSpaceDE w:val="0"/>
      <w:autoSpaceDN w:val="0"/>
      <w:adjustRightInd w:val="0"/>
      <w:spacing w:before="180" w:after="60" w:line="300" w:lineRule="atLeast"/>
    </w:pPr>
    <w:rPr>
      <w:rFonts w:ascii="Arial" w:hAnsi="Arial" w:cs="Arial"/>
      <w:color w:val="000000"/>
      <w:w w:val="0"/>
      <w:sz w:val="22"/>
      <w:szCs w:val="22"/>
    </w:rPr>
  </w:style>
  <w:style w:type="paragraph" w:customStyle="1" w:styleId="lul1">
    <w:name w:val="lul1"/>
    <w:uiPriority w:val="99"/>
    <w:rsid w:val="00BF6E78"/>
    <w:pPr>
      <w:tabs>
        <w:tab w:val="left" w:pos="360"/>
      </w:tabs>
      <w:suppressAutoHyphens/>
      <w:autoSpaceDE w:val="0"/>
      <w:autoSpaceDN w:val="0"/>
      <w:adjustRightInd w:val="0"/>
      <w:spacing w:before="60" w:after="120" w:line="300" w:lineRule="atLeast"/>
      <w:ind w:left="360" w:hanging="360"/>
    </w:pPr>
    <w:rPr>
      <w:rFonts w:ascii="Arial" w:hAnsi="Arial" w:cs="Arial"/>
      <w:color w:val="000000"/>
      <w:w w:val="0"/>
      <w:sz w:val="22"/>
      <w:szCs w:val="22"/>
    </w:rPr>
  </w:style>
  <w:style w:type="paragraph" w:customStyle="1" w:styleId="lul2">
    <w:name w:val="lul2"/>
    <w:uiPriority w:val="99"/>
    <w:rsid w:val="00BF6E78"/>
    <w:pPr>
      <w:tabs>
        <w:tab w:val="left" w:pos="720"/>
      </w:tabs>
      <w:suppressAutoHyphens/>
      <w:autoSpaceDE w:val="0"/>
      <w:autoSpaceDN w:val="0"/>
      <w:adjustRightInd w:val="0"/>
      <w:spacing w:before="60" w:after="120" w:line="300" w:lineRule="atLeast"/>
      <w:ind w:left="720" w:hanging="360"/>
    </w:pPr>
    <w:rPr>
      <w:rFonts w:ascii="Arial" w:hAnsi="Arial" w:cs="Arial"/>
      <w:color w:val="000000"/>
      <w:w w:val="0"/>
      <w:sz w:val="22"/>
      <w:szCs w:val="22"/>
    </w:rPr>
  </w:style>
  <w:style w:type="paragraph" w:customStyle="1" w:styleId="zh1spec">
    <w:name w:val="z_h1_spec"/>
    <w:next w:val="p0"/>
    <w:uiPriority w:val="99"/>
    <w:rsid w:val="00BF6E78"/>
    <w:pPr>
      <w:keepNext/>
      <w:pageBreakBefore/>
      <w:pBdr>
        <w:top w:val="single" w:sz="8" w:space="0" w:color="auto"/>
      </w:pBdr>
      <w:tabs>
        <w:tab w:val="right" w:leader="dot" w:pos="9120"/>
      </w:tabs>
      <w:suppressAutoHyphens/>
      <w:autoSpaceDE w:val="0"/>
      <w:autoSpaceDN w:val="0"/>
      <w:adjustRightInd w:val="0"/>
      <w:spacing w:after="520" w:line="600" w:lineRule="atLeast"/>
      <w:jc w:val="both"/>
    </w:pPr>
    <w:rPr>
      <w:rFonts w:ascii="Arial" w:hAnsi="Arial" w:cs="Arial"/>
      <w:b/>
      <w:bCs/>
      <w:color w:val="000000"/>
      <w:w w:val="0"/>
      <w:sz w:val="52"/>
      <w:szCs w:val="52"/>
    </w:rPr>
  </w:style>
  <w:style w:type="character" w:customStyle="1" w:styleId="Fixed">
    <w:name w:val="Fixed"/>
    <w:uiPriority w:val="99"/>
    <w:rsid w:val="00BF6E78"/>
    <w:rPr>
      <w:rFonts w:ascii="Courier New" w:hAnsi="Courier New" w:cs="Courier New"/>
      <w:u w:val="none"/>
      <w:vertAlign w:val="baseline"/>
    </w:rPr>
  </w:style>
  <w:style w:type="character" w:customStyle="1" w:styleId="Link">
    <w:name w:val="Link"/>
    <w:uiPriority w:val="99"/>
    <w:rsid w:val="00BF6E78"/>
    <w:rPr>
      <w:color w:val="458CE6"/>
      <w:u w:val="single"/>
    </w:rPr>
  </w:style>
  <w:style w:type="character" w:customStyle="1" w:styleId="PlainTable41">
    <w:name w:val="Plain Table 41"/>
    <w:uiPriority w:val="21"/>
    <w:qFormat/>
    <w:rsid w:val="0013338E"/>
    <w:rPr>
      <w:b/>
      <w:bCs/>
      <w:i/>
      <w:iCs/>
      <w:color w:val="4F81BD"/>
    </w:rPr>
  </w:style>
  <w:style w:type="paragraph" w:customStyle="1" w:styleId="Note">
    <w:name w:val="Note"/>
    <w:basedOn w:val="Normal"/>
    <w:link w:val="NoteChar"/>
    <w:qFormat/>
    <w:rsid w:val="004B2039"/>
    <w:pPr>
      <w:pBdr>
        <w:top w:val="single" w:sz="8" w:space="0" w:color="auto"/>
        <w:bottom w:val="single" w:sz="8" w:space="0" w:color="auto"/>
      </w:pBdr>
      <w:tabs>
        <w:tab w:val="num" w:pos="720"/>
      </w:tabs>
      <w:suppressAutoHyphens/>
      <w:autoSpaceDE w:val="0"/>
      <w:autoSpaceDN w:val="0"/>
      <w:adjustRightInd w:val="0"/>
      <w:spacing w:before="0" w:after="240"/>
      <w:ind w:left="720" w:right="100" w:hanging="360"/>
    </w:pPr>
    <w:rPr>
      <w:rFonts w:cs="Arial"/>
      <w:b/>
      <w:color w:val="00B0F0"/>
      <w:szCs w:val="22"/>
    </w:rPr>
  </w:style>
  <w:style w:type="character" w:customStyle="1" w:styleId="NoteChar">
    <w:name w:val="Note Char"/>
    <w:link w:val="Note"/>
    <w:locked/>
    <w:rsid w:val="004B2039"/>
    <w:rPr>
      <w:rFonts w:ascii="Arial" w:hAnsi="Arial" w:cs="Arial"/>
      <w:b/>
      <w:color w:val="00B0F0"/>
      <w:sz w:val="22"/>
      <w:szCs w:val="22"/>
    </w:rPr>
  </w:style>
  <w:style w:type="paragraph" w:customStyle="1" w:styleId="FigureCaption">
    <w:name w:val="Figure Caption"/>
    <w:basedOn w:val="Normal"/>
    <w:qFormat/>
    <w:rsid w:val="005568EE"/>
    <w:pPr>
      <w:suppressAutoHyphens/>
      <w:autoSpaceDE w:val="0"/>
      <w:autoSpaceDN w:val="0"/>
      <w:adjustRightInd w:val="0"/>
      <w:spacing w:before="120" w:after="300" w:line="260" w:lineRule="atLeast"/>
      <w:jc w:val="center"/>
    </w:pPr>
    <w:rPr>
      <w:rFonts w:cs="Arial"/>
      <w:i/>
      <w:iCs/>
      <w:color w:val="000000"/>
      <w:sz w:val="18"/>
      <w:szCs w:val="18"/>
    </w:rPr>
  </w:style>
  <w:style w:type="paragraph" w:customStyle="1" w:styleId="Code">
    <w:name w:val="Code"/>
    <w:basedOn w:val="Normal"/>
    <w:next w:val="Normal"/>
    <w:link w:val="CodeChar"/>
    <w:qFormat/>
    <w:rsid w:val="00B6406D"/>
    <w:pPr>
      <w:numPr>
        <w:numId w:val="10"/>
      </w:numPr>
      <w:tabs>
        <w:tab w:val="left" w:pos="360"/>
        <w:tab w:val="left" w:pos="720"/>
        <w:tab w:val="left" w:pos="1080"/>
        <w:tab w:val="left" w:pos="1440"/>
      </w:tabs>
      <w:suppressAutoHyphens/>
      <w:autoSpaceDE w:val="0"/>
      <w:autoSpaceDN w:val="0"/>
      <w:adjustRightInd w:val="0"/>
      <w:spacing w:before="120"/>
    </w:pPr>
    <w:rPr>
      <w:rFonts w:ascii="Courier New" w:hAnsi="Courier New"/>
      <w:sz w:val="20"/>
    </w:rPr>
  </w:style>
  <w:style w:type="character" w:styleId="CommentReference">
    <w:name w:val="annotation reference"/>
    <w:rsid w:val="00822810"/>
    <w:rPr>
      <w:sz w:val="16"/>
      <w:szCs w:val="16"/>
    </w:rPr>
  </w:style>
  <w:style w:type="character" w:customStyle="1" w:styleId="CodeChar">
    <w:name w:val="Code Char"/>
    <w:link w:val="Code"/>
    <w:rsid w:val="00B6406D"/>
    <w:rPr>
      <w:rFonts w:ascii="Courier New" w:hAnsi="Courier New"/>
      <w:szCs w:val="24"/>
    </w:rPr>
  </w:style>
  <w:style w:type="paragraph" w:styleId="CommentText">
    <w:name w:val="annotation text"/>
    <w:basedOn w:val="Normal"/>
    <w:link w:val="CommentTextChar"/>
    <w:rsid w:val="00822810"/>
    <w:rPr>
      <w:sz w:val="20"/>
      <w:szCs w:val="20"/>
    </w:rPr>
  </w:style>
  <w:style w:type="character" w:customStyle="1" w:styleId="CommentTextChar">
    <w:name w:val="Comment Text Char"/>
    <w:link w:val="CommentText"/>
    <w:rsid w:val="00822810"/>
    <w:rPr>
      <w:rFonts w:ascii="Arial" w:hAnsi="Arial"/>
      <w:lang w:val="en-US" w:eastAsia="en-US"/>
    </w:rPr>
  </w:style>
  <w:style w:type="paragraph" w:styleId="CommentSubject">
    <w:name w:val="annotation subject"/>
    <w:basedOn w:val="CommentText"/>
    <w:next w:val="CommentText"/>
    <w:link w:val="CommentSubjectChar"/>
    <w:rsid w:val="00822810"/>
    <w:rPr>
      <w:b/>
      <w:bCs/>
    </w:rPr>
  </w:style>
  <w:style w:type="character" w:customStyle="1" w:styleId="CommentSubjectChar">
    <w:name w:val="Comment Subject Char"/>
    <w:link w:val="CommentSubject"/>
    <w:rsid w:val="00822810"/>
    <w:rPr>
      <w:rFonts w:ascii="Arial" w:hAnsi="Arial"/>
      <w:b/>
      <w:bCs/>
      <w:lang w:val="en-US" w:eastAsia="en-US"/>
    </w:rPr>
  </w:style>
  <w:style w:type="paragraph" w:styleId="BalloonText">
    <w:name w:val="Balloon Text"/>
    <w:basedOn w:val="Normal"/>
    <w:link w:val="BalloonTextChar"/>
    <w:rsid w:val="00822810"/>
    <w:pPr>
      <w:spacing w:before="0" w:after="0" w:line="240" w:lineRule="auto"/>
    </w:pPr>
    <w:rPr>
      <w:rFonts w:ascii="Segoe UI" w:hAnsi="Segoe UI" w:cs="Segoe UI"/>
      <w:sz w:val="18"/>
      <w:szCs w:val="18"/>
    </w:rPr>
  </w:style>
  <w:style w:type="character" w:customStyle="1" w:styleId="BalloonTextChar">
    <w:name w:val="Balloon Text Char"/>
    <w:link w:val="BalloonText"/>
    <w:rsid w:val="00822810"/>
    <w:rPr>
      <w:rFonts w:ascii="Segoe UI" w:hAnsi="Segoe UI" w:cs="Segoe UI"/>
      <w:sz w:val="18"/>
      <w:szCs w:val="18"/>
      <w:lang w:val="en-US" w:eastAsia="en-US"/>
    </w:rPr>
  </w:style>
  <w:style w:type="character" w:styleId="FollowedHyperlink">
    <w:name w:val="FollowedHyperlink"/>
    <w:rsid w:val="00A65B22"/>
    <w:rPr>
      <w:color w:val="800080"/>
      <w:u w:val="single"/>
    </w:rPr>
  </w:style>
  <w:style w:type="paragraph" w:styleId="TOC6">
    <w:name w:val="toc 6"/>
    <w:basedOn w:val="Normal"/>
    <w:next w:val="Normal"/>
    <w:autoRedefine/>
    <w:rsid w:val="00D55E72"/>
    <w:pPr>
      <w:spacing w:before="0" w:after="0"/>
      <w:ind w:left="880"/>
    </w:pPr>
    <w:rPr>
      <w:rFonts w:ascii="Cambria" w:hAnsi="Cambria"/>
      <w:sz w:val="20"/>
      <w:szCs w:val="20"/>
    </w:rPr>
  </w:style>
  <w:style w:type="paragraph" w:styleId="TOC7">
    <w:name w:val="toc 7"/>
    <w:basedOn w:val="Normal"/>
    <w:next w:val="Normal"/>
    <w:autoRedefine/>
    <w:rsid w:val="00D55E72"/>
    <w:pPr>
      <w:spacing w:before="0" w:after="0"/>
      <w:ind w:left="1100"/>
    </w:pPr>
    <w:rPr>
      <w:rFonts w:ascii="Cambria" w:hAnsi="Cambria"/>
      <w:sz w:val="20"/>
      <w:szCs w:val="20"/>
    </w:rPr>
  </w:style>
  <w:style w:type="paragraph" w:styleId="TOC8">
    <w:name w:val="toc 8"/>
    <w:basedOn w:val="Normal"/>
    <w:next w:val="Normal"/>
    <w:autoRedefine/>
    <w:rsid w:val="00D55E72"/>
    <w:pPr>
      <w:spacing w:before="0" w:after="0"/>
      <w:ind w:left="1320"/>
    </w:pPr>
    <w:rPr>
      <w:rFonts w:ascii="Cambria" w:hAnsi="Cambria"/>
      <w:sz w:val="20"/>
      <w:szCs w:val="20"/>
    </w:rPr>
  </w:style>
  <w:style w:type="paragraph" w:styleId="TOC9">
    <w:name w:val="toc 9"/>
    <w:basedOn w:val="Normal"/>
    <w:next w:val="Normal"/>
    <w:autoRedefine/>
    <w:rsid w:val="00D55E72"/>
    <w:pPr>
      <w:spacing w:before="0" w:after="0"/>
      <w:ind w:left="1540"/>
    </w:pPr>
    <w:rPr>
      <w:rFonts w:ascii="Cambria" w:hAnsi="Cambria"/>
      <w:sz w:val="20"/>
      <w:szCs w:val="20"/>
    </w:rPr>
  </w:style>
  <w:style w:type="paragraph" w:styleId="ListParagraph">
    <w:name w:val="List Paragraph"/>
    <w:basedOn w:val="Normal"/>
    <w:uiPriority w:val="72"/>
    <w:rsid w:val="00177242"/>
    <w:pPr>
      <w:ind w:left="720"/>
      <w:contextualSpacing/>
    </w:pPr>
  </w:style>
  <w:style w:type="paragraph" w:styleId="FootnoteText">
    <w:name w:val="footnote text"/>
    <w:basedOn w:val="Normal"/>
    <w:link w:val="FootnoteTextChar"/>
    <w:unhideWhenUsed/>
    <w:rsid w:val="00B840C5"/>
    <w:pPr>
      <w:spacing w:before="0" w:after="0" w:line="240" w:lineRule="auto"/>
    </w:pPr>
    <w:rPr>
      <w:sz w:val="24"/>
    </w:rPr>
  </w:style>
  <w:style w:type="character" w:customStyle="1" w:styleId="FootnoteTextChar">
    <w:name w:val="Footnote Text Char"/>
    <w:basedOn w:val="DefaultParagraphFont"/>
    <w:link w:val="FootnoteText"/>
    <w:rsid w:val="00B840C5"/>
    <w:rPr>
      <w:rFonts w:ascii="Arial" w:hAnsi="Arial"/>
      <w:sz w:val="24"/>
      <w:szCs w:val="24"/>
    </w:rPr>
  </w:style>
  <w:style w:type="character" w:styleId="FootnoteReference">
    <w:name w:val="footnote reference"/>
    <w:basedOn w:val="DefaultParagraphFont"/>
    <w:unhideWhenUsed/>
    <w:rsid w:val="00B840C5"/>
    <w:rPr>
      <w:vertAlign w:val="superscript"/>
    </w:rPr>
  </w:style>
  <w:style w:type="paragraph" w:styleId="Revision">
    <w:name w:val="Revision"/>
    <w:hidden/>
    <w:uiPriority w:val="71"/>
    <w:semiHidden/>
    <w:rsid w:val="00276A7D"/>
    <w:rPr>
      <w:rFonts w:ascii="Arial" w:hAnsi="Arial"/>
      <w:sz w:val="22"/>
      <w:szCs w:val="24"/>
    </w:rPr>
  </w:style>
  <w:style w:type="table" w:styleId="TableGrid">
    <w:name w:val="Table Grid"/>
    <w:basedOn w:val="TableNormal"/>
    <w:rsid w:val="007B57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C62F49"/>
    <w:pPr>
      <w:tabs>
        <w:tab w:val="left" w:pos="792"/>
      </w:tabs>
      <w:adjustRightInd w:val="0"/>
      <w:snapToGrid w:val="0"/>
      <w:spacing w:before="240" w:after="120" w:line="240" w:lineRule="auto"/>
    </w:pPr>
    <w:rPr>
      <w:rFonts w:eastAsia="Arial Unicode MS"/>
      <w:lang w:eastAsia="zh-CN"/>
    </w:rPr>
  </w:style>
  <w:style w:type="character" w:customStyle="1" w:styleId="BodyTextChar">
    <w:name w:val="Body Text Char"/>
    <w:basedOn w:val="DefaultParagraphFont"/>
    <w:link w:val="BodyText"/>
    <w:rsid w:val="00C62F49"/>
    <w:rPr>
      <w:rFonts w:ascii="Arial" w:eastAsia="Arial Unicode MS" w:hAnsi="Arial"/>
      <w:sz w:val="22"/>
      <w:szCs w:val="24"/>
      <w:lang w:eastAsia="zh-CN"/>
    </w:rPr>
  </w:style>
  <w:style w:type="paragraph" w:customStyle="1" w:styleId="TableText">
    <w:name w:val="Table Text"/>
    <w:basedOn w:val="Normal"/>
    <w:rsid w:val="00C62F49"/>
    <w:pPr>
      <w:keepLines/>
      <w:spacing w:before="120" w:after="120" w:line="240" w:lineRule="auto"/>
    </w:pPr>
    <w:rPr>
      <w:rFonts w:eastAsia="SimSun"/>
      <w:lang w:eastAsia="zh-CN"/>
    </w:rPr>
  </w:style>
  <w:style w:type="paragraph" w:customStyle="1" w:styleId="TableTitle">
    <w:name w:val="Table Title"/>
    <w:next w:val="TableText"/>
    <w:rsid w:val="00C62F49"/>
    <w:pPr>
      <w:keepNext/>
      <w:keepLines/>
      <w:jc w:val="center"/>
    </w:pPr>
    <w:rPr>
      <w:rFonts w:ascii="Arial" w:eastAsia="Arial Unicode MS" w:hAnsi="Arial"/>
      <w:b/>
      <w:sz w:val="22"/>
      <w:szCs w:val="24"/>
      <w:lang w:eastAsia="zh-CN"/>
    </w:rPr>
  </w:style>
  <w:style w:type="paragraph" w:styleId="HTMLPreformatted">
    <w:name w:val="HTML Preformatted"/>
    <w:basedOn w:val="Normal"/>
    <w:link w:val="HTMLPreformattedChar"/>
    <w:uiPriority w:val="99"/>
    <w:semiHidden/>
    <w:unhideWhenUsed/>
    <w:rsid w:val="00E070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07067"/>
    <w:rPr>
      <w:rFonts w:ascii="Courier New" w:hAnsi="Courier New" w:cs="Courier New"/>
    </w:rPr>
  </w:style>
  <w:style w:type="character" w:styleId="UnresolvedMention">
    <w:name w:val="Unresolved Mention"/>
    <w:basedOn w:val="DefaultParagraphFont"/>
    <w:rsid w:val="00F67E31"/>
    <w:rPr>
      <w:color w:val="808080"/>
      <w:shd w:val="clear" w:color="auto" w:fill="E6E6E6"/>
    </w:rPr>
  </w:style>
  <w:style w:type="paragraph" w:customStyle="1" w:styleId="StepList">
    <w:name w:val="Step List"/>
    <w:basedOn w:val="Normal"/>
    <w:link w:val="StepListChar1"/>
    <w:rsid w:val="00105E04"/>
    <w:pPr>
      <w:keepLines/>
      <w:numPr>
        <w:numId w:val="39"/>
      </w:numPr>
      <w:tabs>
        <w:tab w:val="left" w:pos="821"/>
        <w:tab w:val="left" w:pos="1526"/>
        <w:tab w:val="left" w:pos="2333"/>
        <w:tab w:val="left" w:pos="2794"/>
        <w:tab w:val="left" w:pos="2880"/>
        <w:tab w:val="left" w:pos="3456"/>
        <w:tab w:val="left" w:pos="4032"/>
        <w:tab w:val="left" w:pos="4464"/>
        <w:tab w:val="left" w:pos="5184"/>
      </w:tabs>
      <w:spacing w:before="240" w:after="120" w:line="240" w:lineRule="auto"/>
    </w:pPr>
    <w:rPr>
      <w:szCs w:val="22"/>
    </w:rPr>
  </w:style>
  <w:style w:type="paragraph" w:customStyle="1" w:styleId="p1">
    <w:name w:val="p1"/>
    <w:basedOn w:val="Normal"/>
    <w:rsid w:val="00105E04"/>
    <w:pPr>
      <w:spacing w:before="0" w:after="0" w:line="240" w:lineRule="auto"/>
    </w:pPr>
    <w:rPr>
      <w:rFonts w:ascii="Courier New" w:hAnsi="Courier New" w:cs="Courier New"/>
      <w:color w:val="0433FF"/>
      <w:sz w:val="17"/>
      <w:szCs w:val="17"/>
    </w:rPr>
  </w:style>
  <w:style w:type="character" w:customStyle="1" w:styleId="StepListChar1">
    <w:name w:val="Step List Char1"/>
    <w:link w:val="StepList"/>
    <w:rsid w:val="00105E04"/>
    <w:rPr>
      <w:rFonts w:ascii="Arial" w:hAnsi="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47291">
      <w:bodyDiv w:val="1"/>
      <w:marLeft w:val="0"/>
      <w:marRight w:val="0"/>
      <w:marTop w:val="0"/>
      <w:marBottom w:val="0"/>
      <w:divBdr>
        <w:top w:val="none" w:sz="0" w:space="0" w:color="auto"/>
        <w:left w:val="none" w:sz="0" w:space="0" w:color="auto"/>
        <w:bottom w:val="none" w:sz="0" w:space="0" w:color="auto"/>
        <w:right w:val="none" w:sz="0" w:space="0" w:color="auto"/>
      </w:divBdr>
    </w:div>
    <w:div w:id="804473269">
      <w:bodyDiv w:val="1"/>
      <w:marLeft w:val="0"/>
      <w:marRight w:val="0"/>
      <w:marTop w:val="0"/>
      <w:marBottom w:val="0"/>
      <w:divBdr>
        <w:top w:val="none" w:sz="0" w:space="0" w:color="auto"/>
        <w:left w:val="none" w:sz="0" w:space="0" w:color="auto"/>
        <w:bottom w:val="none" w:sz="0" w:space="0" w:color="auto"/>
        <w:right w:val="none" w:sz="0" w:space="0" w:color="auto"/>
      </w:divBdr>
    </w:div>
    <w:div w:id="1407995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hyperlink" Target="https://api.au-syd.bluemix.net/" TargetMode="External"/><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eader" Target="head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api.ng.bluemix.net" TargetMode="External"/><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api.eu-de.bluemix.net/" TargetMode="External"/><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eader" Target="head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localhost:9080/EmployeeApp"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api.ng.bluemix.net/" TargetMode="External"/><Relationship Id="rId52" Type="http://schemas.openxmlformats.org/officeDocument/2006/relationships/hyperlink" Target="http://127.0.0.1:8001/ui"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localhost:9080/EmployeeApp/" TargetMode="External"/><Relationship Id="rId45" Type="http://schemas.openxmlformats.org/officeDocument/2006/relationships/hyperlink" Target="https://api.eu-gb.bluemix.net/" TargetMode="External"/><Relationship Id="rId66" Type="http://schemas.openxmlformats.org/officeDocument/2006/relationships/image" Target="media/image51.png"/><Relationship Id="rId87"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Local\Temp\Temp3_InterConnect2016Templates10Dec.zip\LabCCCNNNN\InterConnect1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041B252-1D00-BA44-9F80-9DDEC3201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C:\Users\IBM_ADMIN\AppData\Local\Temp\Temp3_InterConnect2016Templates10Dec.zip\LabCCCNNNN\InterConnect16.dot</Template>
  <TotalTime>1</TotalTime>
  <Pages>44</Pages>
  <Words>4924</Words>
  <Characters>28067</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lpstr>
    </vt:vector>
  </TitlesOfParts>
  <Company>IBM Corporation</Company>
  <LinksUpToDate>false</LinksUpToDate>
  <CharactersWithSpaces>32926</CharactersWithSpaces>
  <SharedDoc>false</SharedDoc>
  <HLinks>
    <vt:vector size="126" baseType="variant">
      <vt:variant>
        <vt:i4>3342370</vt:i4>
      </vt:variant>
      <vt:variant>
        <vt:i4>39</vt:i4>
      </vt:variant>
      <vt:variant>
        <vt:i4>0</vt:i4>
      </vt:variant>
      <vt:variant>
        <vt:i4>5</vt:i4>
      </vt:variant>
      <vt:variant>
        <vt:lpwstr>http://bluemix.net</vt:lpwstr>
      </vt:variant>
      <vt:variant>
        <vt:lpwstr/>
      </vt:variant>
      <vt:variant>
        <vt:i4>4128808</vt:i4>
      </vt:variant>
      <vt:variant>
        <vt:i4>33</vt:i4>
      </vt:variant>
      <vt:variant>
        <vt:i4>0</vt:i4>
      </vt:variant>
      <vt:variant>
        <vt:i4>5</vt:i4>
      </vt:variant>
      <vt:variant>
        <vt:lpwstr>http://localhost:9080/EmployeeApp/</vt:lpwstr>
      </vt:variant>
      <vt:variant>
        <vt:lpwstr/>
      </vt:variant>
      <vt:variant>
        <vt:i4>1048616</vt:i4>
      </vt:variant>
      <vt:variant>
        <vt:i4>30</vt:i4>
      </vt:variant>
      <vt:variant>
        <vt:i4>0</vt:i4>
      </vt:variant>
      <vt:variant>
        <vt:i4>5</vt:i4>
      </vt:variant>
      <vt:variant>
        <vt:lpwstr>http://localhost:9080/EmployeeApp</vt:lpwstr>
      </vt:variant>
      <vt:variant>
        <vt:lpwstr/>
      </vt:variant>
      <vt:variant>
        <vt:i4>1048605</vt:i4>
      </vt:variant>
      <vt:variant>
        <vt:i4>27</vt:i4>
      </vt:variant>
      <vt:variant>
        <vt:i4>0</vt:i4>
      </vt:variant>
      <vt:variant>
        <vt:i4>5</vt:i4>
      </vt:variant>
      <vt:variant>
        <vt:lpwstr>https://console.ng.bluemix.net/registration/</vt:lpwstr>
      </vt:variant>
      <vt:variant>
        <vt:lpwstr/>
      </vt:variant>
      <vt:variant>
        <vt:i4>1245243</vt:i4>
      </vt:variant>
      <vt:variant>
        <vt:i4>24</vt:i4>
      </vt:variant>
      <vt:variant>
        <vt:i4>0</vt:i4>
      </vt:variant>
      <vt:variant>
        <vt:i4>5</vt:i4>
      </vt:variant>
      <vt:variant>
        <vt:lpwstr>https://www.docker.com/docker-toolbox</vt:lpwstr>
      </vt:variant>
      <vt:variant>
        <vt:lpwstr/>
      </vt:variant>
      <vt:variant>
        <vt:i4>5767187</vt:i4>
      </vt:variant>
      <vt:variant>
        <vt:i4>5541</vt:i4>
      </vt:variant>
      <vt:variant>
        <vt:i4>1025</vt:i4>
      </vt:variant>
      <vt:variant>
        <vt:i4>1</vt:i4>
      </vt:variant>
      <vt:variant>
        <vt:lpwstr>pic1</vt:lpwstr>
      </vt:variant>
      <vt:variant>
        <vt:lpwstr/>
      </vt:variant>
      <vt:variant>
        <vt:i4>5963795</vt:i4>
      </vt:variant>
      <vt:variant>
        <vt:i4>5644</vt:i4>
      </vt:variant>
      <vt:variant>
        <vt:i4>1026</vt:i4>
      </vt:variant>
      <vt:variant>
        <vt:i4>1</vt:i4>
      </vt:variant>
      <vt:variant>
        <vt:lpwstr>pic2</vt:lpwstr>
      </vt:variant>
      <vt:variant>
        <vt:lpwstr/>
      </vt:variant>
      <vt:variant>
        <vt:i4>6160403</vt:i4>
      </vt:variant>
      <vt:variant>
        <vt:i4>6680</vt:i4>
      </vt:variant>
      <vt:variant>
        <vt:i4>1049</vt:i4>
      </vt:variant>
      <vt:variant>
        <vt:i4>1</vt:i4>
      </vt:variant>
      <vt:variant>
        <vt:lpwstr>pic7</vt:lpwstr>
      </vt:variant>
      <vt:variant>
        <vt:lpwstr/>
      </vt:variant>
      <vt:variant>
        <vt:i4>5308435</vt:i4>
      </vt:variant>
      <vt:variant>
        <vt:i4>6838</vt:i4>
      </vt:variant>
      <vt:variant>
        <vt:i4>1051</vt:i4>
      </vt:variant>
      <vt:variant>
        <vt:i4>1</vt:i4>
      </vt:variant>
      <vt:variant>
        <vt:lpwstr>pic8</vt:lpwstr>
      </vt:variant>
      <vt:variant>
        <vt:lpwstr/>
      </vt:variant>
      <vt:variant>
        <vt:i4>5242899</vt:i4>
      </vt:variant>
      <vt:variant>
        <vt:i4>6841</vt:i4>
      </vt:variant>
      <vt:variant>
        <vt:i4>1052</vt:i4>
      </vt:variant>
      <vt:variant>
        <vt:i4>1</vt:i4>
      </vt:variant>
      <vt:variant>
        <vt:lpwstr>pic9</vt:lpwstr>
      </vt:variant>
      <vt:variant>
        <vt:lpwstr/>
      </vt:variant>
      <vt:variant>
        <vt:i4>5767203</vt:i4>
      </vt:variant>
      <vt:variant>
        <vt:i4>6846</vt:i4>
      </vt:variant>
      <vt:variant>
        <vt:i4>1027</vt:i4>
      </vt:variant>
      <vt:variant>
        <vt:i4>1</vt:i4>
      </vt:variant>
      <vt:variant>
        <vt:lpwstr>pic10</vt:lpwstr>
      </vt:variant>
      <vt:variant>
        <vt:lpwstr/>
      </vt:variant>
      <vt:variant>
        <vt:i4>5767202</vt:i4>
      </vt:variant>
      <vt:variant>
        <vt:i4>6849</vt:i4>
      </vt:variant>
      <vt:variant>
        <vt:i4>1053</vt:i4>
      </vt:variant>
      <vt:variant>
        <vt:i4>1</vt:i4>
      </vt:variant>
      <vt:variant>
        <vt:lpwstr>pic11</vt:lpwstr>
      </vt:variant>
      <vt:variant>
        <vt:lpwstr/>
      </vt:variant>
      <vt:variant>
        <vt:i4>5767201</vt:i4>
      </vt:variant>
      <vt:variant>
        <vt:i4>6852</vt:i4>
      </vt:variant>
      <vt:variant>
        <vt:i4>1054</vt:i4>
      </vt:variant>
      <vt:variant>
        <vt:i4>1</vt:i4>
      </vt:variant>
      <vt:variant>
        <vt:lpwstr>pic12</vt:lpwstr>
      </vt:variant>
      <vt:variant>
        <vt:lpwstr/>
      </vt:variant>
      <vt:variant>
        <vt:i4>5767200</vt:i4>
      </vt:variant>
      <vt:variant>
        <vt:i4>6854</vt:i4>
      </vt:variant>
      <vt:variant>
        <vt:i4>1055</vt:i4>
      </vt:variant>
      <vt:variant>
        <vt:i4>1</vt:i4>
      </vt:variant>
      <vt:variant>
        <vt:lpwstr>pic13</vt:lpwstr>
      </vt:variant>
      <vt:variant>
        <vt:lpwstr/>
      </vt:variant>
      <vt:variant>
        <vt:i4>5767207</vt:i4>
      </vt:variant>
      <vt:variant>
        <vt:i4>6856</vt:i4>
      </vt:variant>
      <vt:variant>
        <vt:i4>1056</vt:i4>
      </vt:variant>
      <vt:variant>
        <vt:i4>1</vt:i4>
      </vt:variant>
      <vt:variant>
        <vt:lpwstr>pic14</vt:lpwstr>
      </vt:variant>
      <vt:variant>
        <vt:lpwstr/>
      </vt:variant>
      <vt:variant>
        <vt:i4>5767206</vt:i4>
      </vt:variant>
      <vt:variant>
        <vt:i4>6859</vt:i4>
      </vt:variant>
      <vt:variant>
        <vt:i4>1057</vt:i4>
      </vt:variant>
      <vt:variant>
        <vt:i4>1</vt:i4>
      </vt:variant>
      <vt:variant>
        <vt:lpwstr>pic15</vt:lpwstr>
      </vt:variant>
      <vt:variant>
        <vt:lpwstr/>
      </vt:variant>
      <vt:variant>
        <vt:i4>5767205</vt:i4>
      </vt:variant>
      <vt:variant>
        <vt:i4>6862</vt:i4>
      </vt:variant>
      <vt:variant>
        <vt:i4>1058</vt:i4>
      </vt:variant>
      <vt:variant>
        <vt:i4>1</vt:i4>
      </vt:variant>
      <vt:variant>
        <vt:lpwstr>pic16</vt:lpwstr>
      </vt:variant>
      <vt:variant>
        <vt:lpwstr/>
      </vt:variant>
      <vt:variant>
        <vt:i4>6094867</vt:i4>
      </vt:variant>
      <vt:variant>
        <vt:i4>8557</vt:i4>
      </vt:variant>
      <vt:variant>
        <vt:i4>1061</vt:i4>
      </vt:variant>
      <vt:variant>
        <vt:i4>1</vt:i4>
      </vt:variant>
      <vt:variant>
        <vt:lpwstr>pic4</vt:lpwstr>
      </vt:variant>
      <vt:variant>
        <vt:lpwstr/>
      </vt:variant>
      <vt:variant>
        <vt:i4>6029331</vt:i4>
      </vt:variant>
      <vt:variant>
        <vt:i4>8683</vt:i4>
      </vt:variant>
      <vt:variant>
        <vt:i4>1062</vt:i4>
      </vt:variant>
      <vt:variant>
        <vt:i4>1</vt:i4>
      </vt:variant>
      <vt:variant>
        <vt:lpwstr>pic5</vt:lpwstr>
      </vt:variant>
      <vt:variant>
        <vt:lpwstr/>
      </vt:variant>
      <vt:variant>
        <vt:i4>6225939</vt:i4>
      </vt:variant>
      <vt:variant>
        <vt:i4>8743</vt:i4>
      </vt:variant>
      <vt:variant>
        <vt:i4>1063</vt:i4>
      </vt:variant>
      <vt:variant>
        <vt:i4>1</vt:i4>
      </vt:variant>
      <vt:variant>
        <vt:lpwstr>pic6</vt:lpwstr>
      </vt:variant>
      <vt:variant>
        <vt:lpwstr/>
      </vt:variant>
      <vt:variant>
        <vt:i4>5767204</vt:i4>
      </vt:variant>
      <vt:variant>
        <vt:i4>10739</vt:i4>
      </vt:variant>
      <vt:variant>
        <vt:i4>1066</vt:i4>
      </vt:variant>
      <vt:variant>
        <vt:i4>1</vt:i4>
      </vt:variant>
      <vt:variant>
        <vt:lpwstr>pic17</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ADMINIBM</dc:creator>
  <cp:keywords/>
  <cp:lastModifiedBy>Microsoft Office User</cp:lastModifiedBy>
  <cp:revision>2</cp:revision>
  <cp:lastPrinted>2017-08-22T21:53:00Z</cp:lastPrinted>
  <dcterms:created xsi:type="dcterms:W3CDTF">2018-02-14T21:13:00Z</dcterms:created>
  <dcterms:modified xsi:type="dcterms:W3CDTF">2018-02-14T21:13:00Z</dcterms:modified>
</cp:coreProperties>
</file>